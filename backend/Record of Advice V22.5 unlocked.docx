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314C" w14:textId="3657361B" w:rsidR="00A22342" w:rsidRPr="0089287C" w:rsidRDefault="00F63A42" w:rsidP="00E977F5">
      <w:pPr>
        <w:pStyle w:val="-SFPMainHeader"/>
        <w:spacing w:before="160"/>
        <w:outlineLvl w:val="9"/>
        <w:rPr>
          <w:rStyle w:val="Heading2Char"/>
          <w:rFonts w:ascii="Arial" w:hAnsi="Arial"/>
          <w:b/>
          <w:i w:val="0"/>
          <w:sz w:val="40"/>
          <w:szCs w:val="20"/>
          <w:lang w:val="en-US"/>
        </w:rPr>
      </w:pPr>
      <w:r w:rsidRPr="0089287C">
        <w:rPr>
          <w:rStyle w:val="Heading2Char"/>
          <w:rFonts w:ascii="Arial" w:hAnsi="Arial"/>
          <w:b/>
          <w:i w:val="0"/>
          <w:sz w:val="40"/>
          <w:szCs w:val="20"/>
          <w:lang w:val="en-US"/>
        </w:rPr>
        <w:t>RECORD OF ADVICE</w:t>
      </w:r>
    </w:p>
    <w:tbl>
      <w:tblPr>
        <w:tblW w:w="9639" w:type="dxa"/>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1418"/>
        <w:gridCol w:w="3827"/>
        <w:gridCol w:w="851"/>
        <w:gridCol w:w="3543"/>
      </w:tblGrid>
      <w:tr w:rsidR="000D5510" w:rsidRPr="0089287C" w14:paraId="38215F66" w14:textId="77777777" w:rsidTr="00830F73">
        <w:tc>
          <w:tcPr>
            <w:tcW w:w="1418" w:type="dxa"/>
            <w:shd w:val="clear" w:color="auto" w:fill="auto"/>
            <w:vAlign w:val="center"/>
          </w:tcPr>
          <w:p w14:paraId="5E9FF23F" w14:textId="4175671C" w:rsidR="000D5510"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client name"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Client name</w:t>
            </w:r>
            <w:r w:rsidRPr="0089287C">
              <w:rPr>
                <w:rFonts w:ascii="Arial Narrow" w:hAnsi="Arial Narrow" w:cs="Calibri"/>
                <w:b/>
                <w:sz w:val="18"/>
                <w:szCs w:val="18"/>
                <w:lang w:val="en-US"/>
              </w:rPr>
              <w:fldChar w:fldCharType="end"/>
            </w:r>
          </w:p>
        </w:tc>
        <w:tc>
          <w:tcPr>
            <w:tcW w:w="3827" w:type="dxa"/>
            <w:shd w:val="clear" w:color="auto" w:fill="auto"/>
            <w:vAlign w:val="center"/>
          </w:tcPr>
          <w:p w14:paraId="391D3939" w14:textId="1DA6E0A9" w:rsidR="000D5510" w:rsidRPr="0089287C" w:rsidRDefault="00F037B1" w:rsidP="000D5510">
            <w:pPr>
              <w:spacing w:after="0"/>
              <w:rPr>
                <w:rFonts w:ascii="Arial Narrow" w:hAnsi="Arial Narrow" w:cs="Calibri"/>
                <w:lang w:val="en-US"/>
              </w:rPr>
            </w:pPr>
            <w:sdt>
              <w:sdtPr>
                <w:rPr>
                  <w:rStyle w:val="PlaceholderText"/>
                  <w:rFonts w:ascii="Arial Narrow" w:hAnsi="Arial Narrow"/>
                  <w:sz w:val="18"/>
                  <w:szCs w:val="18"/>
                </w:rPr>
                <w:id w:val="-1367751624"/>
                <w:lock w:val="sdtLocked"/>
                <w:placeholder>
                  <w:docPart w:val="C4517403A9E949A389BBE81DB33F5989"/>
                </w:placeholder>
                <w:text/>
              </w:sdtPr>
              <w:sdtEndPr>
                <w:rPr>
                  <w:rStyle w:val="PlaceholderText"/>
                </w:rPr>
              </w:sdtEndPr>
              <w:sdtContent>
                <w:r w:rsidR="00902324" w:rsidRPr="00434E52">
                  <w:rPr>
                    <w:rStyle w:val="PlaceholderText"/>
                    <w:rFonts w:ascii="Arial Narrow" w:hAnsi="Arial Narrow"/>
                    <w:sz w:val="18"/>
                    <w:szCs w:val="18"/>
                  </w:rPr>
                  <w:t>{{</w:t>
                </w:r>
                <w:r w:rsidR="00236010" w:rsidRPr="00434E52">
                  <w:rPr>
                    <w:rStyle w:val="PlaceholderText"/>
                    <w:rFonts w:ascii="Arial Narrow" w:hAnsi="Arial Narrow"/>
                    <w:sz w:val="18"/>
                    <w:szCs w:val="18"/>
                  </w:rPr>
                  <w:t xml:space="preserve"> </w:t>
                </w:r>
                <w:r w:rsidR="00902324" w:rsidRPr="00434E52">
                  <w:rPr>
                    <w:rStyle w:val="PlaceholderText"/>
                    <w:rFonts w:ascii="Arial Narrow" w:hAnsi="Arial Narrow"/>
                    <w:sz w:val="18"/>
                    <w:szCs w:val="18"/>
                  </w:rPr>
                  <w:t>name</w:t>
                </w:r>
                <w:r w:rsidR="00236010" w:rsidRPr="00434E52">
                  <w:rPr>
                    <w:rStyle w:val="PlaceholderText"/>
                    <w:rFonts w:ascii="Arial Narrow" w:hAnsi="Arial Narrow"/>
                    <w:sz w:val="18"/>
                    <w:szCs w:val="18"/>
                  </w:rPr>
                  <w:t xml:space="preserve"> </w:t>
                </w:r>
                <w:r w:rsidR="00902324" w:rsidRPr="00434E52">
                  <w:rPr>
                    <w:rStyle w:val="PlaceholderText"/>
                    <w:rFonts w:ascii="Arial Narrow" w:hAnsi="Arial Narrow"/>
                    <w:sz w:val="18"/>
                    <w:szCs w:val="18"/>
                  </w:rPr>
                  <w:t xml:space="preserve">}} </w:t>
                </w:r>
              </w:sdtContent>
            </w:sdt>
          </w:p>
        </w:tc>
        <w:tc>
          <w:tcPr>
            <w:tcW w:w="851" w:type="dxa"/>
            <w:vAlign w:val="center"/>
          </w:tcPr>
          <w:p w14:paraId="31290D7C" w14:textId="2FC9529A" w:rsidR="000D5510" w:rsidRPr="0089287C" w:rsidRDefault="00140024" w:rsidP="000D5510">
            <w:pPr>
              <w:spacing w:after="0"/>
              <w:rPr>
                <w:rStyle w:val="-SFPFilledinform"/>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ID number"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ID number</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w:t>
            </w:r>
          </w:p>
        </w:tc>
        <w:tc>
          <w:tcPr>
            <w:tcW w:w="3543" w:type="dxa"/>
            <w:vAlign w:val="center"/>
          </w:tcPr>
          <w:p w14:paraId="0EF7165B" w14:textId="1977024A" w:rsidR="000D5510" w:rsidRPr="0089287C" w:rsidRDefault="00F037B1" w:rsidP="000D5510">
            <w:pPr>
              <w:spacing w:after="0"/>
              <w:rPr>
                <w:rStyle w:val="-SFPFilledinform"/>
                <w:lang w:val="en-US"/>
              </w:rPr>
            </w:pPr>
            <w:sdt>
              <w:sdtPr>
                <w:rPr>
                  <w:rStyle w:val="PlaceholderText"/>
                  <w:rFonts w:ascii="Arial Narrow" w:hAnsi="Arial Narrow"/>
                  <w:sz w:val="18"/>
                  <w:szCs w:val="18"/>
                </w:rPr>
                <w:id w:val="-88537364"/>
                <w:lock w:val="sdtLocked"/>
                <w:placeholder>
                  <w:docPart w:val="A513683396934A9DAFDB3C13E6B9878B"/>
                </w:placeholder>
                <w:text/>
              </w:sdtPr>
              <w:sdtEndPr>
                <w:rPr>
                  <w:rStyle w:val="PlaceholderText"/>
                </w:rPr>
              </w:sdtEndPr>
              <w:sdtContent>
                <w:r w:rsidR="00434E52" w:rsidRPr="00434E52">
                  <w:rPr>
                    <w:rStyle w:val="PlaceholderText"/>
                    <w:rFonts w:ascii="Arial Narrow" w:hAnsi="Arial Narrow"/>
                    <w:sz w:val="18"/>
                    <w:szCs w:val="18"/>
                  </w:rPr>
                  <w:t xml:space="preserve">{{ </w:t>
                </w:r>
                <w:proofErr w:type="spellStart"/>
                <w:r w:rsidR="00434E52" w:rsidRPr="00434E52">
                  <w:rPr>
                    <w:rStyle w:val="PlaceholderText"/>
                    <w:rFonts w:ascii="Arial Narrow" w:hAnsi="Arial Narrow"/>
                    <w:sz w:val="18"/>
                    <w:szCs w:val="18"/>
                  </w:rPr>
                  <w:t>id_number</w:t>
                </w:r>
                <w:proofErr w:type="spellEnd"/>
                <w:r w:rsidR="00434E52" w:rsidRPr="00434E52">
                  <w:rPr>
                    <w:rStyle w:val="PlaceholderText"/>
                    <w:rFonts w:ascii="Arial Narrow" w:hAnsi="Arial Narrow"/>
                    <w:sz w:val="18"/>
                    <w:szCs w:val="18"/>
                  </w:rPr>
                  <w:t xml:space="preserve"> }}</w:t>
                </w:r>
              </w:sdtContent>
            </w:sdt>
          </w:p>
        </w:tc>
      </w:tr>
      <w:tr w:rsidR="001E6E64" w:rsidRPr="0089287C" w14:paraId="700357D3" w14:textId="77777777" w:rsidTr="00830F73">
        <w:tc>
          <w:tcPr>
            <w:tcW w:w="1418" w:type="dxa"/>
            <w:shd w:val="clear" w:color="auto" w:fill="auto"/>
            <w:vAlign w:val="center"/>
          </w:tcPr>
          <w:p w14:paraId="7355AAB0" w14:textId="346B1EDB" w:rsidR="001E6E64"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address"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Address</w:t>
            </w:r>
            <w:r w:rsidRPr="0089287C">
              <w:rPr>
                <w:rFonts w:ascii="Arial Narrow" w:hAnsi="Arial Narrow" w:cs="Calibri"/>
                <w:b/>
                <w:sz w:val="18"/>
                <w:szCs w:val="18"/>
                <w:lang w:val="en-US"/>
              </w:rPr>
              <w:fldChar w:fldCharType="end"/>
            </w:r>
            <w:r w:rsidR="001E6E64" w:rsidRPr="0089287C">
              <w:rPr>
                <w:rFonts w:ascii="Arial Narrow" w:hAnsi="Arial Narrow" w:cs="Calibri"/>
                <w:b/>
                <w:sz w:val="18"/>
                <w:szCs w:val="18"/>
                <w:lang w:val="en-US"/>
              </w:rPr>
              <w:t xml:space="preserve">: </w:t>
            </w:r>
          </w:p>
        </w:tc>
        <w:tc>
          <w:tcPr>
            <w:tcW w:w="8221" w:type="dxa"/>
            <w:gridSpan w:val="3"/>
            <w:shd w:val="clear" w:color="auto" w:fill="auto"/>
            <w:vAlign w:val="center"/>
          </w:tcPr>
          <w:p w14:paraId="38820B96" w14:textId="6F5290E7" w:rsidR="001E6E64" w:rsidRPr="0089287C" w:rsidRDefault="00F037B1" w:rsidP="000D5510">
            <w:pPr>
              <w:spacing w:after="0"/>
              <w:rPr>
                <w:rStyle w:val="-SFPFilledinform"/>
                <w:szCs w:val="18"/>
                <w:lang w:val="en-US"/>
              </w:rPr>
            </w:pPr>
            <w:sdt>
              <w:sdtPr>
                <w:rPr>
                  <w:rStyle w:val="PlaceholderText"/>
                  <w:rFonts w:ascii="Arial Narrow" w:hAnsi="Arial Narrow"/>
                  <w:sz w:val="18"/>
                  <w:szCs w:val="18"/>
                </w:rPr>
                <w:id w:val="-1663689009"/>
                <w:lock w:val="sdtLocked"/>
                <w:placeholder>
                  <w:docPart w:val="B8CB015C92AA4030858B3FC692E47B18"/>
                </w:placeholder>
                <w:text/>
              </w:sdtPr>
              <w:sdtEndPr>
                <w:rPr>
                  <w:rStyle w:val="PlaceholderText"/>
                </w:rPr>
              </w:sdtEndPr>
              <w:sdtContent>
                <w:r w:rsidR="00434E52" w:rsidRPr="00434E52">
                  <w:rPr>
                    <w:rStyle w:val="PlaceholderText"/>
                    <w:rFonts w:ascii="Arial Narrow" w:hAnsi="Arial Narrow"/>
                    <w:sz w:val="18"/>
                    <w:szCs w:val="18"/>
                  </w:rPr>
                  <w:t>{{ address }}</w:t>
                </w:r>
              </w:sdtContent>
            </w:sdt>
          </w:p>
        </w:tc>
      </w:tr>
      <w:tr w:rsidR="000D5510" w:rsidRPr="0089287C" w14:paraId="38FE953B" w14:textId="77777777" w:rsidTr="00830F73">
        <w:tc>
          <w:tcPr>
            <w:tcW w:w="1418" w:type="dxa"/>
            <w:shd w:val="clear" w:color="auto" w:fill="auto"/>
            <w:vAlign w:val="center"/>
          </w:tcPr>
          <w:p w14:paraId="4B4D2DCA" w14:textId="5D4F9D34" w:rsidR="000D5510"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Email"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Email</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w:t>
            </w:r>
          </w:p>
        </w:tc>
        <w:tc>
          <w:tcPr>
            <w:tcW w:w="3827" w:type="dxa"/>
            <w:shd w:val="clear" w:color="auto" w:fill="auto"/>
            <w:vAlign w:val="center"/>
          </w:tcPr>
          <w:p w14:paraId="6AE28D33" w14:textId="38704993" w:rsidR="000D5510" w:rsidRPr="0089287C" w:rsidRDefault="00F037B1" w:rsidP="00EA48F6">
            <w:pPr>
              <w:spacing w:after="0"/>
              <w:rPr>
                <w:rStyle w:val="-SFPFilledinform"/>
                <w:lang w:val="en-US"/>
              </w:rPr>
            </w:pPr>
            <w:sdt>
              <w:sdtPr>
                <w:rPr>
                  <w:rStyle w:val="PlaceholderText"/>
                  <w:rFonts w:ascii="Arial Narrow" w:hAnsi="Arial Narrow"/>
                  <w:sz w:val="18"/>
                  <w:szCs w:val="18"/>
                </w:rPr>
                <w:id w:val="620583787"/>
                <w:lock w:val="sdtLocked"/>
                <w:placeholder>
                  <w:docPart w:val="4AF8F903933A4F6698A585D06E60938A"/>
                </w:placeholder>
                <w:text/>
              </w:sdtPr>
              <w:sdtEndPr>
                <w:rPr>
                  <w:rStyle w:val="PlaceholderText"/>
                </w:rPr>
              </w:sdtEndPr>
              <w:sdtContent>
                <w:r w:rsidR="00EA48F6" w:rsidRPr="00EA48F6">
                  <w:rPr>
                    <w:rStyle w:val="PlaceholderText"/>
                    <w:rFonts w:ascii="Arial Narrow" w:hAnsi="Arial Narrow"/>
                    <w:sz w:val="18"/>
                    <w:szCs w:val="18"/>
                  </w:rPr>
                  <w:t>{{ email }}</w:t>
                </w:r>
              </w:sdtContent>
            </w:sdt>
          </w:p>
        </w:tc>
        <w:tc>
          <w:tcPr>
            <w:tcW w:w="851" w:type="dxa"/>
            <w:vAlign w:val="center"/>
          </w:tcPr>
          <w:p w14:paraId="104FD02C" w14:textId="0FFC6AB4" w:rsidR="000D5510" w:rsidRPr="0089287C" w:rsidRDefault="00140024" w:rsidP="000D5510">
            <w:pPr>
              <w:spacing w:after="0"/>
              <w:rPr>
                <w:rStyle w:val="-SFPFilledinform"/>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Phone number"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Phone</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 xml:space="preserve">: </w:t>
            </w:r>
          </w:p>
        </w:tc>
        <w:sdt>
          <w:sdtPr>
            <w:rPr>
              <w:rStyle w:val="PlaceholderText"/>
              <w:rFonts w:ascii="Arial Narrow" w:hAnsi="Arial Narrow"/>
              <w:sz w:val="18"/>
              <w:szCs w:val="18"/>
            </w:rPr>
            <w:id w:val="386227006"/>
            <w:lock w:val="sdtLocked"/>
            <w:placeholder>
              <w:docPart w:val="74411840CF7D46439FAF80C8E3864AF4"/>
            </w:placeholder>
            <w:text/>
          </w:sdtPr>
          <w:sdtEndPr>
            <w:rPr>
              <w:rStyle w:val="PlaceholderText"/>
            </w:rPr>
          </w:sdtEndPr>
          <w:sdtContent>
            <w:tc>
              <w:tcPr>
                <w:tcW w:w="3543" w:type="dxa"/>
                <w:vAlign w:val="center"/>
              </w:tcPr>
              <w:p w14:paraId="60F1D829" w14:textId="720883B4" w:rsidR="000D5510" w:rsidRPr="0089287C" w:rsidRDefault="00EA48F6" w:rsidP="00EA48F6">
                <w:pPr>
                  <w:spacing w:after="0"/>
                  <w:rPr>
                    <w:rStyle w:val="-SFPFilledinform"/>
                    <w:szCs w:val="18"/>
                    <w:lang w:val="en-US"/>
                  </w:rPr>
                </w:pPr>
                <w:r w:rsidRPr="00EA48F6">
                  <w:rPr>
                    <w:rStyle w:val="PlaceholderText"/>
                    <w:rFonts w:ascii="Arial Narrow" w:hAnsi="Arial Narrow"/>
                    <w:sz w:val="18"/>
                    <w:szCs w:val="18"/>
                  </w:rPr>
                  <w:t>{{ phone }}</w:t>
                </w:r>
              </w:p>
            </w:tc>
          </w:sdtContent>
        </w:sdt>
      </w:tr>
      <w:tr w:rsidR="000D5510" w:rsidRPr="00902324" w14:paraId="0A7E4FFA" w14:textId="77777777" w:rsidTr="00830F73">
        <w:tc>
          <w:tcPr>
            <w:tcW w:w="1418" w:type="dxa"/>
            <w:shd w:val="clear" w:color="auto" w:fill="auto"/>
            <w:vAlign w:val="center"/>
          </w:tcPr>
          <w:p w14:paraId="19AFC756" w14:textId="02088CF7" w:rsidR="000D5510"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Financial Advisor"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Financial Advisor</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w:t>
            </w:r>
          </w:p>
        </w:tc>
        <w:tc>
          <w:tcPr>
            <w:tcW w:w="3827" w:type="dxa"/>
            <w:shd w:val="clear" w:color="auto" w:fill="auto"/>
            <w:vAlign w:val="center"/>
          </w:tcPr>
          <w:p w14:paraId="077EEBFD" w14:textId="3B58D6F9" w:rsidR="000D5510" w:rsidRPr="0089287C" w:rsidRDefault="00F037B1" w:rsidP="000D5510">
            <w:pPr>
              <w:spacing w:after="0"/>
              <w:rPr>
                <w:rStyle w:val="-SFPFilledinform"/>
                <w:szCs w:val="18"/>
                <w:lang w:val="en-US"/>
              </w:rPr>
            </w:pPr>
            <w:sdt>
              <w:sdtPr>
                <w:rPr>
                  <w:rStyle w:val="PlaceholderText"/>
                  <w:rFonts w:ascii="Arial Narrow" w:hAnsi="Arial Narrow"/>
                  <w:sz w:val="18"/>
                  <w:szCs w:val="18"/>
                </w:rPr>
                <w:id w:val="-1195834544"/>
                <w:lock w:val="sdtLocked"/>
                <w:placeholder>
                  <w:docPart w:val="43CA915E89EB4DB8AB397D401926E100"/>
                </w:placeholder>
                <w:text/>
              </w:sdtPr>
              <w:sdtEndPr>
                <w:rPr>
                  <w:rStyle w:val="PlaceholderText"/>
                </w:rPr>
              </w:sdtEndPr>
              <w:sdtContent>
                <w:r w:rsidR="00EA48F6" w:rsidRPr="00EA48F6">
                  <w:rPr>
                    <w:rStyle w:val="PlaceholderText"/>
                    <w:rFonts w:ascii="Arial Narrow" w:hAnsi="Arial Narrow"/>
                    <w:sz w:val="18"/>
                    <w:szCs w:val="18"/>
                  </w:rPr>
                  <w:t xml:space="preserve">{{ </w:t>
                </w:r>
                <w:proofErr w:type="spellStart"/>
                <w:r w:rsidR="00EA48F6" w:rsidRPr="00EA48F6">
                  <w:rPr>
                    <w:rStyle w:val="PlaceholderText"/>
                    <w:rFonts w:ascii="Arial Narrow" w:hAnsi="Arial Narrow"/>
                    <w:sz w:val="18"/>
                    <w:szCs w:val="18"/>
                  </w:rPr>
                  <w:t>financial_advisor</w:t>
                </w:r>
                <w:proofErr w:type="spellEnd"/>
                <w:r w:rsidR="00EA48F6" w:rsidRPr="00EA48F6">
                  <w:rPr>
                    <w:rStyle w:val="PlaceholderText"/>
                    <w:rFonts w:ascii="Arial Narrow" w:hAnsi="Arial Narrow"/>
                    <w:sz w:val="18"/>
                    <w:szCs w:val="18"/>
                  </w:rPr>
                  <w:t xml:space="preserve"> }}</w:t>
                </w:r>
              </w:sdtContent>
            </w:sdt>
          </w:p>
        </w:tc>
        <w:tc>
          <w:tcPr>
            <w:tcW w:w="851" w:type="dxa"/>
            <w:vAlign w:val="center"/>
          </w:tcPr>
          <w:p w14:paraId="2B2FEFCD" w14:textId="30CB29CC" w:rsidR="000D5510" w:rsidRPr="0089287C" w:rsidRDefault="00140024" w:rsidP="000D5510">
            <w:pPr>
              <w:spacing w:after="0"/>
              <w:rPr>
                <w:rStyle w:val="-SFPFilledinform"/>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"Click or tap to enter date"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Date:</w:t>
            </w:r>
            <w:r w:rsidRPr="0089287C">
              <w:rPr>
                <w:rFonts w:ascii="Arial Narrow" w:hAnsi="Arial Narrow" w:cs="Calibri"/>
                <w:b/>
                <w:sz w:val="18"/>
                <w:szCs w:val="18"/>
                <w:lang w:val="en-US"/>
              </w:rPr>
              <w:fldChar w:fldCharType="end"/>
            </w:r>
          </w:p>
        </w:tc>
        <w:tc>
          <w:tcPr>
            <w:tcW w:w="3543" w:type="dxa"/>
            <w:vAlign w:val="center"/>
          </w:tcPr>
          <w:p w14:paraId="690F495C" w14:textId="2015ADA7" w:rsidR="000D5510" w:rsidRPr="0089287C" w:rsidRDefault="00D3711E" w:rsidP="000D5510">
            <w:pPr>
              <w:spacing w:after="0"/>
              <w:rPr>
                <w:rStyle w:val="-SFPFilledinform"/>
                <w:lang w:val="en-US"/>
              </w:rPr>
            </w:pPr>
            <w:r w:rsidRPr="0089287C">
              <w:rPr>
                <w:rStyle w:val="Style3"/>
                <w:lang w:val="en-US"/>
              </w:rPr>
              <w:t xml:space="preserve"> </w:t>
            </w:r>
            <w:sdt>
              <w:sdtPr>
                <w:rPr>
                  <w:rStyle w:val="PlaceholderText"/>
                  <w:rFonts w:ascii="Arial Narrow" w:hAnsi="Arial Narrow"/>
                  <w:sz w:val="18"/>
                  <w:szCs w:val="18"/>
                </w:rPr>
                <w:id w:val="-537740913"/>
                <w:lock w:val="sdtLocked"/>
                <w:placeholder>
                  <w:docPart w:val="E3F2A13CF60F4057A410FE79E335465B"/>
                </w:placeholder>
                <w:date>
                  <w:dateFormat w:val="dd/MM/yyyy"/>
                  <w:lid w:val="en-ZA"/>
                  <w:storeMappedDataAs w:val="dateTime"/>
                  <w:calendar w:val="gregorian"/>
                </w:date>
              </w:sdtPr>
              <w:sdtEndPr>
                <w:rPr>
                  <w:rStyle w:val="PlaceholderText"/>
                </w:rPr>
              </w:sdtEndPr>
              <w:sdtContent>
                <w:r w:rsidR="00EA48F6" w:rsidRPr="00B07F9F">
                  <w:rPr>
                    <w:rStyle w:val="PlaceholderText"/>
                    <w:rFonts w:ascii="Arial Narrow" w:hAnsi="Arial Narrow"/>
                    <w:sz w:val="18"/>
                    <w:szCs w:val="18"/>
                  </w:rPr>
                  <w:t xml:space="preserve">{{ </w:t>
                </w:r>
                <w:proofErr w:type="spellStart"/>
                <w:r w:rsidR="00EA48F6" w:rsidRPr="00B07F9F">
                  <w:rPr>
                    <w:rStyle w:val="PlaceholderText"/>
                    <w:rFonts w:ascii="Arial Narrow" w:hAnsi="Arial Narrow"/>
                    <w:sz w:val="18"/>
                    <w:szCs w:val="18"/>
                  </w:rPr>
                  <w:t>date_of_birth</w:t>
                </w:r>
                <w:proofErr w:type="spellEnd"/>
                <w:r w:rsidR="00EA48F6" w:rsidRPr="00B07F9F">
                  <w:rPr>
                    <w:rStyle w:val="PlaceholderText"/>
                    <w:rFonts w:ascii="Arial Narrow" w:hAnsi="Arial Narrow"/>
                    <w:sz w:val="18"/>
                    <w:szCs w:val="18"/>
                  </w:rPr>
                  <w:t xml:space="preserve"> }}</w:t>
                </w:r>
              </w:sdtContent>
            </w:sdt>
          </w:p>
        </w:tc>
      </w:tr>
    </w:tbl>
    <w:p w14:paraId="2ACEDF78" w14:textId="0EB28FCB" w:rsidR="005C5048" w:rsidRPr="0089287C" w:rsidRDefault="007E6C86" w:rsidP="007415F4">
      <w:pPr>
        <w:pStyle w:val="-SFPBODYTEXT"/>
        <w:spacing w:line="276" w:lineRule="auto"/>
        <w:rPr>
          <w:color w:val="auto"/>
          <w:lang w:val="en-US"/>
        </w:rPr>
      </w:pPr>
      <w:r>
        <w:rPr>
          <w:color w:val="auto"/>
          <w:lang w:val="en-US"/>
        </w:rPr>
        <w:tab/>
      </w:r>
    </w:p>
    <w:p w14:paraId="5D5FDA88" w14:textId="2E82C343" w:rsidR="00662F3E" w:rsidRPr="0089287C" w:rsidRDefault="00662F3E" w:rsidP="00662F3E">
      <w:pPr>
        <w:pStyle w:val="-SFPBODYTEXT"/>
        <w:spacing w:line="276" w:lineRule="auto"/>
        <w:jc w:val="both"/>
        <w:rPr>
          <w:color w:val="auto"/>
          <w:lang w:val="en-US"/>
        </w:rPr>
      </w:pPr>
      <w:r w:rsidRPr="0089287C">
        <w:rPr>
          <w:color w:val="auto"/>
          <w:lang w:val="en-US"/>
        </w:rPr>
        <w:t xml:space="preserve">In terms of the Financial Advisory and Intermediary Services Act (FAIS Act), we must provide you (the client) with a record of advice. This document is a summary that intends to confirm the advisory process you recently undertook with your advisor. If you have any questions concerning the content, please contact your advisor. You are entitled to a copy of this document for your records. You consent to Succession Financial Planning (SFP) processing your personal information per the Protection of Personal Information Act (POPIA). You have given consent to SFP retaining your personal information to recommend the best-suited financial solutions for your financial needs and maintenance. You consent to be contacted from time to time for maintenance, news, </w:t>
      </w:r>
      <w:r w:rsidR="007E6C86" w:rsidRPr="0089287C">
        <w:rPr>
          <w:color w:val="auto"/>
          <w:lang w:val="en-US"/>
        </w:rPr>
        <w:t>correspondence,</w:t>
      </w:r>
      <w:r w:rsidRPr="0089287C">
        <w:rPr>
          <w:color w:val="auto"/>
          <w:lang w:val="en-US"/>
        </w:rPr>
        <w:t xml:space="preserve"> and storage of your personal information relating to your financial matters. </w:t>
      </w:r>
      <w:proofErr w:type="spellStart"/>
      <w:r w:rsidRPr="0089287C">
        <w:rPr>
          <w:color w:val="auto"/>
          <w:lang w:val="en-US"/>
        </w:rPr>
        <w:t>Ts&amp;Cs</w:t>
      </w:r>
      <w:proofErr w:type="spellEnd"/>
      <w:r w:rsidRPr="0089287C">
        <w:rPr>
          <w:color w:val="auto"/>
          <w:lang w:val="en-US"/>
        </w:rPr>
        <w:t xml:space="preserve"> on </w:t>
      </w:r>
      <w:hyperlink r:id="rId11" w:history="1">
        <w:r w:rsidRPr="0089287C">
          <w:rPr>
            <w:rStyle w:val="Hyperlink"/>
            <w:lang w:val="en-US"/>
          </w:rPr>
          <w:t>https://www.sfpadvice.co.za</w:t>
        </w:r>
      </w:hyperlink>
      <w:r w:rsidRPr="0089287C">
        <w:rPr>
          <w:color w:val="auto"/>
          <w:lang w:val="en-US"/>
        </w:rPr>
        <w:t xml:space="preserve">  </w:t>
      </w:r>
    </w:p>
    <w:p w14:paraId="414F6860" w14:textId="77777777" w:rsidR="005C5048" w:rsidRPr="0089287C" w:rsidRDefault="005C5048" w:rsidP="007C3A7D">
      <w:pPr>
        <w:pStyle w:val="-SFPHEADER"/>
        <w:spacing w:line="276" w:lineRule="auto"/>
        <w:rPr>
          <w:noProof w:val="0"/>
          <w:color w:val="auto"/>
          <w:lang w:val="en-US"/>
        </w:rPr>
      </w:pPr>
      <w:r w:rsidRPr="0089287C">
        <w:rPr>
          <w:noProof w:val="0"/>
          <w:color w:val="auto"/>
          <w:lang w:val="en-US"/>
        </w:rPr>
        <w:t>SECTION A:</w:t>
      </w:r>
    </w:p>
    <w:p w14:paraId="1E6403F8" w14:textId="77777777" w:rsidR="005C5048" w:rsidRPr="0089287C" w:rsidRDefault="005C5048" w:rsidP="003567C3">
      <w:pPr>
        <w:pStyle w:val="-SFPHEADER"/>
        <w:spacing w:line="276" w:lineRule="auto"/>
        <w:rPr>
          <w:noProof w:val="0"/>
          <w:lang w:val="en-US"/>
        </w:rPr>
      </w:pPr>
      <w:r w:rsidRPr="0089287C">
        <w:rPr>
          <w:noProof w:val="0"/>
          <w:lang w:val="en-US"/>
        </w:rPr>
        <w:t>1. Compulsory Disclosures</w:t>
      </w:r>
    </w:p>
    <w:tbl>
      <w:tblPr>
        <w:tblW w:w="9595" w:type="dxa"/>
        <w:tblLayout w:type="fixed"/>
        <w:tblLook w:val="04A0" w:firstRow="1" w:lastRow="0" w:firstColumn="1" w:lastColumn="0" w:noHBand="0" w:noVBand="1"/>
      </w:tblPr>
      <w:tblGrid>
        <w:gridCol w:w="4454"/>
        <w:gridCol w:w="946"/>
        <w:gridCol w:w="870"/>
        <w:gridCol w:w="3325"/>
      </w:tblGrid>
      <w:tr w:rsidR="009921DD" w:rsidRPr="0089287C" w14:paraId="05FC3F49" w14:textId="3E8A0EAF" w:rsidTr="009921DD">
        <w:trPr>
          <w:trHeight w:val="19"/>
        </w:trPr>
        <w:tc>
          <w:tcPr>
            <w:tcW w:w="4454" w:type="dxa"/>
          </w:tcPr>
          <w:p w14:paraId="7DF8F371" w14:textId="15522A0C" w:rsidR="009921DD" w:rsidRPr="0089287C" w:rsidRDefault="009921DD" w:rsidP="00D12286">
            <w:pPr>
              <w:pStyle w:val="-SFPTableQuestions"/>
              <w:spacing w:line="276" w:lineRule="auto"/>
              <w:rPr>
                <w:lang w:val="en-US"/>
              </w:rPr>
            </w:pPr>
            <w:r w:rsidRPr="0089287C">
              <w:rPr>
                <w:color w:val="auto"/>
                <w:lang w:val="en-US"/>
              </w:rPr>
              <w:fldChar w:fldCharType="begin"/>
            </w:r>
            <w:r w:rsidRPr="0089287C">
              <w:rPr>
                <w:color w:val="auto"/>
                <w:lang w:val="en-US"/>
              </w:rPr>
              <w:instrText xml:space="preserve"> AUTOTEXTLIST  \s "NoStyle" \t "If no, motivate."  \* MERGEFORMAT </w:instrText>
            </w:r>
            <w:r w:rsidRPr="0089287C">
              <w:rPr>
                <w:color w:val="auto"/>
                <w:lang w:val="en-US"/>
              </w:rPr>
              <w:fldChar w:fldCharType="separate"/>
            </w:r>
            <w:r w:rsidRPr="0089287C">
              <w:rPr>
                <w:color w:val="auto"/>
                <w:lang w:val="en-US"/>
              </w:rPr>
              <w:t>Client was provided with a copy of the Letter of Introduction.</w:t>
            </w:r>
            <w:r w:rsidRPr="0089287C">
              <w:rPr>
                <w:color w:val="auto"/>
                <w:lang w:val="en-US"/>
              </w:rPr>
              <w:fldChar w:fldCharType="end"/>
            </w:r>
          </w:p>
        </w:tc>
        <w:tc>
          <w:tcPr>
            <w:tcW w:w="946" w:type="dxa"/>
          </w:tcPr>
          <w:p w14:paraId="127CA2AF" w14:textId="27B3A347" w:rsidR="009921DD" w:rsidRPr="00DD425E" w:rsidRDefault="009921DD" w:rsidP="00D12286">
            <w:pPr>
              <w:pStyle w:val="HTMLPreformatted"/>
              <w:rPr>
                <w:rFonts w:ascii="Arial Narrow" w:hAnsi="Arial Narrow"/>
                <w:color w:val="404040"/>
                <w:sz w:val="18"/>
                <w:szCs w:val="18"/>
              </w:rPr>
            </w:pPr>
            <w:r w:rsidRPr="00DD425E">
              <w:rPr>
                <w:rFonts w:ascii="Arial Narrow" w:hAnsi="Arial Narrow"/>
              </w:rPr>
              <w:t xml:space="preserve">{% if </w:t>
            </w:r>
            <w:proofErr w:type="spellStart"/>
            <w:r w:rsidRPr="00DD425E">
              <w:rPr>
                <w:rFonts w:ascii="Arial Narrow" w:hAnsi="Arial Narrow"/>
              </w:rPr>
              <w:t>loi_yes</w:t>
            </w:r>
            <w:proofErr w:type="spellEnd"/>
            <w:r w:rsidRPr="00DD425E">
              <w:rPr>
                <w:rFonts w:ascii="Arial Narrow" w:hAnsi="Arial Narrow"/>
              </w:rPr>
              <w:t xml:space="preserve"> %} </w:t>
            </w:r>
            <w:sdt>
              <w:sdtPr>
                <w:rPr>
                  <w:rFonts w:ascii="Arial Narrow" w:hAnsi="Arial Narrow"/>
                </w:rPr>
                <w:id w:val="438954902"/>
                <w14:checkbox>
                  <w14:checked w14:val="1"/>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Yes</w:t>
            </w:r>
            <w:r w:rsidRPr="00DD425E">
              <w:rPr>
                <w:rFonts w:ascii="Arial Narrow" w:hAnsi="Arial Narrow"/>
              </w:rPr>
              <w:t xml:space="preserve"> </w:t>
            </w:r>
            <w:r w:rsidRPr="00DD425E">
              <w:rPr>
                <w:rFonts w:ascii="Arial Narrow" w:hAnsi="Arial Narrow"/>
                <w:color w:val="404040"/>
                <w:sz w:val="18"/>
                <w:szCs w:val="18"/>
              </w:rPr>
              <w:t>{</w:t>
            </w:r>
            <w:r w:rsidRPr="00DD425E">
              <w:rPr>
                <w:rFonts w:ascii="Arial Narrow" w:hAnsi="Arial Narrow"/>
                <w:color w:val="666666"/>
                <w:sz w:val="18"/>
                <w:szCs w:val="18"/>
              </w:rPr>
              <w:t>%</w:t>
            </w:r>
            <w:r w:rsidRPr="00DD425E">
              <w:rPr>
                <w:rFonts w:ascii="Arial Narrow" w:hAnsi="Arial Narrow"/>
                <w:color w:val="404040"/>
                <w:sz w:val="18"/>
                <w:szCs w:val="18"/>
              </w:rPr>
              <w:t xml:space="preserve"> </w:t>
            </w:r>
            <w:r w:rsidRPr="00DD425E">
              <w:rPr>
                <w:rFonts w:ascii="Arial Narrow" w:hAnsi="Arial Narrow"/>
                <w:b/>
                <w:bCs/>
                <w:color w:val="007020"/>
                <w:sz w:val="18"/>
                <w:szCs w:val="18"/>
              </w:rPr>
              <w:t>else</w:t>
            </w:r>
            <w:r w:rsidRPr="00DD425E">
              <w:rPr>
                <w:rFonts w:ascii="Arial Narrow" w:hAnsi="Arial Narrow"/>
                <w:color w:val="404040"/>
                <w:sz w:val="18"/>
                <w:szCs w:val="18"/>
              </w:rPr>
              <w:t xml:space="preserve"> </w:t>
            </w:r>
            <w:r w:rsidRPr="00DD425E">
              <w:rPr>
                <w:rFonts w:ascii="Arial Narrow" w:hAnsi="Arial Narrow"/>
                <w:color w:val="666666"/>
                <w:sz w:val="18"/>
                <w:szCs w:val="18"/>
              </w:rPr>
              <w:t>%</w:t>
            </w:r>
            <w:r w:rsidRPr="00DD425E">
              <w:rPr>
                <w:rFonts w:ascii="Arial Narrow" w:hAnsi="Arial Narrow"/>
                <w:color w:val="404040"/>
                <w:sz w:val="18"/>
                <w:szCs w:val="18"/>
              </w:rPr>
              <w:t>}</w:t>
            </w:r>
            <w:r w:rsidRPr="00DD425E">
              <w:rPr>
                <w:rFonts w:ascii="Arial Narrow" w:hAnsi="Arial Narrow"/>
                <w:color w:val="404040"/>
                <w:sz w:val="18"/>
                <w:szCs w:val="18"/>
              </w:rPr>
              <w:t xml:space="preserve"> </w:t>
            </w:r>
            <w:sdt>
              <w:sdtPr>
                <w:rPr>
                  <w:rFonts w:ascii="Arial Narrow" w:hAnsi="Arial Narrow"/>
                </w:rPr>
                <w:id w:val="-1042899299"/>
                <w14:checkbox>
                  <w14:checked w14:val="0"/>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Yes</w:t>
            </w:r>
          </w:p>
          <w:p w14:paraId="52A038A6" w14:textId="08F59728" w:rsidR="009921DD" w:rsidRPr="0089287C" w:rsidRDefault="009921DD" w:rsidP="00D12286">
            <w:pPr>
              <w:pStyle w:val="-SFPTableQuestions"/>
              <w:spacing w:line="276" w:lineRule="auto"/>
              <w:rPr>
                <w:lang w:val="en-US"/>
              </w:rPr>
            </w:pPr>
            <w:r w:rsidRPr="00DD425E">
              <w:rPr>
                <w:color w:val="auto"/>
                <w:lang w:val="en-US"/>
              </w:rPr>
              <w:t xml:space="preserve"> {% </w:t>
            </w:r>
            <w:r w:rsidRPr="00DD425E">
              <w:rPr>
                <w:rStyle w:val="Heading1Char"/>
                <w:rFonts w:ascii="Arial Narrow" w:hAnsi="Arial Narrow"/>
                <w:b w:val="0"/>
                <w:bCs/>
                <w:sz w:val="18"/>
              </w:rPr>
              <w:t xml:space="preserve">endif </w:t>
            </w:r>
            <w:r w:rsidRPr="00DD425E">
              <w:rPr>
                <w:color w:val="auto"/>
                <w:lang w:val="en-US"/>
              </w:rPr>
              <w:t>%}</w:t>
            </w:r>
            <w:r w:rsidRPr="0089287C">
              <w:rPr>
                <w:color w:val="auto"/>
                <w:lang w:val="en-US"/>
              </w:rPr>
              <w:t xml:space="preserve">     </w:t>
            </w:r>
          </w:p>
        </w:tc>
        <w:tc>
          <w:tcPr>
            <w:tcW w:w="870" w:type="dxa"/>
          </w:tcPr>
          <w:p w14:paraId="4743F16D" w14:textId="2921ABD7"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if </w:t>
            </w:r>
            <w:proofErr w:type="spellStart"/>
            <w:r w:rsidRPr="00DD425E">
              <w:rPr>
                <w:rFonts w:ascii="Arial Narrow" w:hAnsi="Arial Narrow"/>
              </w:rPr>
              <w:t>loi_</w:t>
            </w:r>
            <w:r>
              <w:rPr>
                <w:rFonts w:ascii="Arial Narrow" w:hAnsi="Arial Narrow"/>
              </w:rPr>
              <w:t>no</w:t>
            </w:r>
            <w:proofErr w:type="spellEnd"/>
            <w:r w:rsidRPr="00DD425E">
              <w:rPr>
                <w:rFonts w:ascii="Arial Narrow" w:hAnsi="Arial Narrow"/>
              </w:rPr>
              <w:t xml:space="preserve"> %} </w:t>
            </w:r>
            <w:sdt>
              <w:sdtPr>
                <w:rPr>
                  <w:rFonts w:ascii="Arial Narrow" w:hAnsi="Arial Narrow"/>
                </w:rPr>
                <w:id w:val="-933130628"/>
                <w14:checkbox>
                  <w14:checked w14:val="1"/>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w:t>
            </w:r>
            <w:r>
              <w:rPr>
                <w:rFonts w:ascii="Arial Narrow" w:hAnsi="Arial Narrow"/>
              </w:rPr>
              <w:t>No</w:t>
            </w:r>
            <w:r w:rsidRPr="00DD425E">
              <w:rPr>
                <w:rFonts w:ascii="Arial Narrow" w:hAnsi="Arial Narrow"/>
              </w:rPr>
              <w:t xml:space="preserve"> </w:t>
            </w:r>
            <w:r w:rsidRPr="00DD425E">
              <w:rPr>
                <w:rFonts w:ascii="Arial Narrow" w:hAnsi="Arial Narrow"/>
                <w:color w:val="404040"/>
                <w:sz w:val="18"/>
                <w:szCs w:val="18"/>
              </w:rPr>
              <w:t>{</w:t>
            </w:r>
            <w:r w:rsidRPr="00DD425E">
              <w:rPr>
                <w:rFonts w:ascii="Arial Narrow" w:hAnsi="Arial Narrow"/>
                <w:color w:val="666666"/>
                <w:sz w:val="18"/>
                <w:szCs w:val="18"/>
              </w:rPr>
              <w:t>%</w:t>
            </w:r>
            <w:r w:rsidRPr="00DD425E">
              <w:rPr>
                <w:rFonts w:ascii="Arial Narrow" w:hAnsi="Arial Narrow"/>
                <w:color w:val="404040"/>
                <w:sz w:val="18"/>
                <w:szCs w:val="18"/>
              </w:rPr>
              <w:t xml:space="preserve"> </w:t>
            </w:r>
            <w:r w:rsidRPr="00DD425E">
              <w:rPr>
                <w:rFonts w:ascii="Arial Narrow" w:hAnsi="Arial Narrow"/>
                <w:b/>
                <w:bCs/>
                <w:color w:val="007020"/>
                <w:sz w:val="18"/>
                <w:szCs w:val="18"/>
              </w:rPr>
              <w:t>else</w:t>
            </w:r>
            <w:r w:rsidRPr="00DD425E">
              <w:rPr>
                <w:rFonts w:ascii="Arial Narrow" w:hAnsi="Arial Narrow"/>
                <w:color w:val="404040"/>
                <w:sz w:val="18"/>
                <w:szCs w:val="18"/>
              </w:rPr>
              <w:t xml:space="preserve"> </w:t>
            </w:r>
            <w:r w:rsidRPr="00DD425E">
              <w:rPr>
                <w:rFonts w:ascii="Arial Narrow" w:hAnsi="Arial Narrow"/>
                <w:color w:val="666666"/>
                <w:sz w:val="18"/>
                <w:szCs w:val="18"/>
              </w:rPr>
              <w:t>%</w:t>
            </w:r>
            <w:r w:rsidRPr="00DD425E">
              <w:rPr>
                <w:rFonts w:ascii="Arial Narrow" w:hAnsi="Arial Narrow"/>
                <w:color w:val="404040"/>
                <w:sz w:val="18"/>
                <w:szCs w:val="18"/>
              </w:rPr>
              <w:t xml:space="preserve">} </w:t>
            </w:r>
            <w:sdt>
              <w:sdtPr>
                <w:rPr>
                  <w:rFonts w:ascii="Arial Narrow" w:hAnsi="Arial Narrow"/>
                </w:rPr>
                <w:id w:val="-1787802413"/>
                <w14:checkbox>
                  <w14:checked w14:val="0"/>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w:t>
            </w:r>
            <w:r>
              <w:rPr>
                <w:rFonts w:ascii="Arial Narrow" w:hAnsi="Arial Narrow"/>
              </w:rPr>
              <w:t>No</w:t>
            </w:r>
          </w:p>
          <w:p w14:paraId="67AA2938" w14:textId="1491B47F" w:rsidR="009921DD" w:rsidRPr="009921DD" w:rsidRDefault="009921DD" w:rsidP="009921DD">
            <w:pPr>
              <w:pStyle w:val="HTMLPreformatted"/>
              <w:rPr>
                <w:rFonts w:ascii="Arial Narrow" w:hAnsi="Arial Narrow"/>
                <w:color w:val="404040"/>
                <w:sz w:val="18"/>
                <w:szCs w:val="18"/>
              </w:rPr>
            </w:pPr>
            <w:r w:rsidRPr="00DD425E">
              <w:rPr>
                <w:rFonts w:ascii="Arial Narrow" w:hAnsi="Arial Narrow"/>
              </w:rPr>
              <w:t xml:space="preserve"> {% </w:t>
            </w:r>
            <w:r w:rsidRPr="00DD425E">
              <w:rPr>
                <w:rStyle w:val="Heading1Char"/>
                <w:rFonts w:ascii="Arial Narrow" w:hAnsi="Arial Narrow"/>
                <w:b w:val="0"/>
                <w:bCs/>
                <w:sz w:val="18"/>
              </w:rPr>
              <w:t xml:space="preserve">endif </w:t>
            </w:r>
            <w:r w:rsidRPr="00DD425E">
              <w:rPr>
                <w:rFonts w:ascii="Arial Narrow" w:hAnsi="Arial Narrow"/>
              </w:rPr>
              <w:t>%}</w:t>
            </w:r>
            <w:r w:rsidRPr="0089287C">
              <w:t xml:space="preserve">     </w:t>
            </w:r>
          </w:p>
        </w:tc>
        <w:tc>
          <w:tcPr>
            <w:tcW w:w="3325" w:type="dxa"/>
          </w:tcPr>
          <w:p w14:paraId="516219C1" w14:textId="77777777" w:rsidR="009921DD" w:rsidRPr="009921DD" w:rsidRDefault="009921DD" w:rsidP="009921DD">
            <w:pPr>
              <w:pStyle w:val="HTMLPreformatted"/>
              <w:rPr>
                <w:rFonts w:ascii="Arial Narrow" w:hAnsi="Arial Narrow"/>
                <w:color w:val="404040"/>
                <w:sz w:val="18"/>
                <w:szCs w:val="18"/>
              </w:rPr>
            </w:pPr>
          </w:p>
        </w:tc>
      </w:tr>
      <w:tr w:rsidR="009921DD" w:rsidRPr="0089287C" w14:paraId="62FBFCC6" w14:textId="366C5BCA" w:rsidTr="009921DD">
        <w:trPr>
          <w:trHeight w:val="19"/>
        </w:trPr>
        <w:tc>
          <w:tcPr>
            <w:tcW w:w="9595" w:type="dxa"/>
            <w:gridSpan w:val="4"/>
          </w:tcPr>
          <w:p w14:paraId="760A168B" w14:textId="693F501A" w:rsidR="009921DD" w:rsidRPr="0089287C" w:rsidRDefault="009921DD" w:rsidP="009921DD">
            <w:pPr>
              <w:spacing w:after="0"/>
              <w:rPr>
                <w:rFonts w:ascii="Arial Narrow" w:hAnsi="Arial Narrow" w:cs="Calibri"/>
                <w:sz w:val="18"/>
                <w:szCs w:val="18"/>
                <w:lang w:val="en-US"/>
              </w:rPr>
            </w:pPr>
            <w:r>
              <w:rPr>
                <w:rStyle w:val="ROA"/>
              </w:rPr>
              <w:t xml:space="preserve">{% if </w:t>
            </w:r>
            <w:proofErr w:type="spellStart"/>
            <w:r>
              <w:rPr>
                <w:rStyle w:val="ROA"/>
              </w:rPr>
              <w:t>letter_of_introduction</w:t>
            </w:r>
            <w:proofErr w:type="spellEnd"/>
            <w:r>
              <w:rPr>
                <w:rStyle w:val="ROA"/>
              </w:rPr>
              <w:t xml:space="preserve"> %}</w:t>
            </w:r>
            <w:sdt>
              <w:sdtPr>
                <w:rPr>
                  <w:rStyle w:val="Heading1Char"/>
                  <w:rFonts w:ascii="Arial Narrow" w:hAnsi="Arial Narrow"/>
                  <w:b w:val="0"/>
                  <w:bCs/>
                  <w:sz w:val="18"/>
                </w:rPr>
                <w:id w:val="-1496563124"/>
                <w:lock w:val="sdtLocked"/>
                <w:placeholder>
                  <w:docPart w:val="E2D09D101C364E239D586103369F76B7"/>
                </w:placeholder>
                <w:text/>
              </w:sdtPr>
              <w:sdtContent>
                <w:r w:rsidRPr="00B07F9F">
                  <w:rPr>
                    <w:rStyle w:val="Heading1Char"/>
                    <w:rFonts w:ascii="Arial Narrow" w:hAnsi="Arial Narrow"/>
                    <w:b w:val="0"/>
                    <w:bCs/>
                    <w:sz w:val="18"/>
                  </w:rPr>
                  <w:t xml:space="preserve">{{ </w:t>
                </w:r>
                <w:proofErr w:type="spellStart"/>
                <w:r w:rsidRPr="00B07F9F">
                  <w:rPr>
                    <w:rStyle w:val="Heading1Char"/>
                    <w:rFonts w:ascii="Arial Narrow" w:hAnsi="Arial Narrow"/>
                    <w:b w:val="0"/>
                    <w:bCs/>
                    <w:sz w:val="18"/>
                  </w:rPr>
                  <w:t>letter_of_introductio</w:t>
                </w:r>
                <w:r>
                  <w:rPr>
                    <w:rStyle w:val="Heading1Char"/>
                    <w:rFonts w:ascii="Arial Narrow" w:hAnsi="Arial Narrow"/>
                    <w:b w:val="0"/>
                    <w:bCs/>
                    <w:sz w:val="18"/>
                  </w:rPr>
                  <w:t>n</w:t>
                </w:r>
                <w:proofErr w:type="spellEnd"/>
                <w:r w:rsidRPr="00B07F9F">
                  <w:rPr>
                    <w:rStyle w:val="Heading1Char"/>
                    <w:rFonts w:ascii="Arial Narrow" w:hAnsi="Arial Narrow"/>
                    <w:b w:val="0"/>
                    <w:bCs/>
                    <w:sz w:val="18"/>
                  </w:rPr>
                  <w:t xml:space="preserve"> }}</w:t>
                </w:r>
              </w:sdtContent>
            </w:sdt>
            <w:r>
              <w:rPr>
                <w:rStyle w:val="Heading1Char"/>
                <w:rFonts w:ascii="Arial Narrow" w:hAnsi="Arial Narrow"/>
                <w:b w:val="0"/>
                <w:bCs/>
                <w:sz w:val="18"/>
              </w:rPr>
              <w:t>{% endif %}</w:t>
            </w:r>
          </w:p>
        </w:tc>
      </w:tr>
      <w:tr w:rsidR="009921DD" w:rsidRPr="0089287C" w14:paraId="24DEE180" w14:textId="7A4BB9E8" w:rsidTr="009921DD">
        <w:trPr>
          <w:trHeight w:val="19"/>
        </w:trPr>
        <w:tc>
          <w:tcPr>
            <w:tcW w:w="4454" w:type="dxa"/>
          </w:tcPr>
          <w:p w14:paraId="781D1F8D" w14:textId="0F63A877" w:rsidR="009921DD" w:rsidRPr="0089287C" w:rsidRDefault="009921DD" w:rsidP="009921DD">
            <w:pPr>
              <w:pStyle w:val="-SFPTableQuestions"/>
              <w:spacing w:line="276" w:lineRule="auto"/>
              <w:rPr>
                <w:lang w:val="en-US"/>
              </w:rPr>
            </w:pPr>
            <w:r w:rsidRPr="0089287C">
              <w:rPr>
                <w:color w:val="auto"/>
                <w:lang w:val="en-US"/>
              </w:rPr>
              <w:fldChar w:fldCharType="begin"/>
            </w:r>
            <w:r w:rsidRPr="0089287C">
              <w:rPr>
                <w:color w:val="auto"/>
                <w:lang w:val="en-US"/>
              </w:rPr>
              <w:instrText xml:space="preserve"> AUTOTEXTLIST  \s "NoStyle" \t "If no, motivate."   \* MERGEFORMAT </w:instrText>
            </w:r>
            <w:r w:rsidRPr="0089287C">
              <w:rPr>
                <w:color w:val="auto"/>
                <w:lang w:val="en-US"/>
              </w:rPr>
              <w:fldChar w:fldCharType="separate"/>
            </w:r>
            <w:r w:rsidRPr="0089287C">
              <w:rPr>
                <w:color w:val="auto"/>
                <w:lang w:val="en-US"/>
              </w:rPr>
              <w:t>Client has provided authority to access information.</w:t>
            </w:r>
            <w:r w:rsidRPr="0089287C">
              <w:rPr>
                <w:color w:val="auto"/>
                <w:lang w:val="en-US"/>
              </w:rPr>
              <w:fldChar w:fldCharType="end"/>
            </w:r>
            <w:r w:rsidRPr="0089287C">
              <w:rPr>
                <w:color w:val="auto"/>
                <w:lang w:val="en-US"/>
              </w:rPr>
              <w:t>.</w:t>
            </w:r>
          </w:p>
        </w:tc>
        <w:tc>
          <w:tcPr>
            <w:tcW w:w="946" w:type="dxa"/>
          </w:tcPr>
          <w:p w14:paraId="40785BBF" w14:textId="39C80A23"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if </w:t>
            </w:r>
            <w:proofErr w:type="spellStart"/>
            <w:r>
              <w:rPr>
                <w:rFonts w:ascii="Arial Narrow" w:hAnsi="Arial Narrow"/>
              </w:rPr>
              <w:t>ai</w:t>
            </w:r>
            <w:r w:rsidRPr="00DD425E">
              <w:rPr>
                <w:rFonts w:ascii="Arial Narrow" w:hAnsi="Arial Narrow"/>
              </w:rPr>
              <w:t>_yes</w:t>
            </w:r>
            <w:proofErr w:type="spellEnd"/>
            <w:r w:rsidRPr="00DD425E">
              <w:rPr>
                <w:rFonts w:ascii="Arial Narrow" w:hAnsi="Arial Narrow"/>
              </w:rPr>
              <w:t xml:space="preserve"> %} </w:t>
            </w:r>
            <w:sdt>
              <w:sdtPr>
                <w:rPr>
                  <w:rFonts w:ascii="Arial Narrow" w:hAnsi="Arial Narrow"/>
                </w:rPr>
                <w:id w:val="139395542"/>
                <w14:checkbox>
                  <w14:checked w14:val="1"/>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Yes</w:t>
            </w:r>
            <w:r w:rsidRPr="00DD425E">
              <w:rPr>
                <w:rFonts w:ascii="Arial Narrow" w:hAnsi="Arial Narrow"/>
              </w:rPr>
              <w:t xml:space="preserve"> </w:t>
            </w:r>
            <w:r w:rsidRPr="00DD425E">
              <w:rPr>
                <w:rFonts w:ascii="Arial Narrow" w:hAnsi="Arial Narrow"/>
                <w:color w:val="404040"/>
                <w:sz w:val="18"/>
                <w:szCs w:val="18"/>
              </w:rPr>
              <w:t>{</w:t>
            </w:r>
            <w:r w:rsidRPr="00DD425E">
              <w:rPr>
                <w:rFonts w:ascii="Arial Narrow" w:hAnsi="Arial Narrow"/>
                <w:color w:val="666666"/>
                <w:sz w:val="18"/>
                <w:szCs w:val="18"/>
              </w:rPr>
              <w:t>%</w:t>
            </w:r>
            <w:r w:rsidRPr="00DD425E">
              <w:rPr>
                <w:rFonts w:ascii="Arial Narrow" w:hAnsi="Arial Narrow"/>
                <w:color w:val="404040"/>
                <w:sz w:val="18"/>
                <w:szCs w:val="18"/>
              </w:rPr>
              <w:t xml:space="preserve"> </w:t>
            </w:r>
            <w:r w:rsidRPr="00DD425E">
              <w:rPr>
                <w:rFonts w:ascii="Arial Narrow" w:hAnsi="Arial Narrow"/>
                <w:b/>
                <w:bCs/>
                <w:color w:val="007020"/>
                <w:sz w:val="18"/>
                <w:szCs w:val="18"/>
              </w:rPr>
              <w:t>else</w:t>
            </w:r>
            <w:r w:rsidRPr="00DD425E">
              <w:rPr>
                <w:rFonts w:ascii="Arial Narrow" w:hAnsi="Arial Narrow"/>
                <w:color w:val="404040"/>
                <w:sz w:val="18"/>
                <w:szCs w:val="18"/>
              </w:rPr>
              <w:t xml:space="preserve"> </w:t>
            </w:r>
            <w:r w:rsidRPr="00DD425E">
              <w:rPr>
                <w:rFonts w:ascii="Arial Narrow" w:hAnsi="Arial Narrow"/>
                <w:color w:val="666666"/>
                <w:sz w:val="18"/>
                <w:szCs w:val="18"/>
              </w:rPr>
              <w:t>%</w:t>
            </w:r>
            <w:r w:rsidRPr="00DD425E">
              <w:rPr>
                <w:rFonts w:ascii="Arial Narrow" w:hAnsi="Arial Narrow"/>
                <w:color w:val="404040"/>
                <w:sz w:val="18"/>
                <w:szCs w:val="18"/>
              </w:rPr>
              <w:t xml:space="preserve">} </w:t>
            </w:r>
            <w:sdt>
              <w:sdtPr>
                <w:rPr>
                  <w:rFonts w:ascii="Arial Narrow" w:hAnsi="Arial Narrow"/>
                </w:rPr>
                <w:id w:val="-1315791377"/>
                <w14:checkbox>
                  <w14:checked w14:val="0"/>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Yes</w:t>
            </w:r>
          </w:p>
          <w:p w14:paraId="10506C72" w14:textId="64647DCF" w:rsidR="009921DD" w:rsidRPr="0089287C" w:rsidRDefault="009921DD" w:rsidP="009921DD">
            <w:pPr>
              <w:pStyle w:val="-SFPTableQuestions"/>
              <w:spacing w:line="276" w:lineRule="auto"/>
              <w:rPr>
                <w:color w:val="auto"/>
                <w:lang w:val="en-US"/>
              </w:rPr>
            </w:pPr>
            <w:r w:rsidRPr="00DD425E">
              <w:rPr>
                <w:color w:val="auto"/>
                <w:lang w:val="en-US"/>
              </w:rPr>
              <w:t xml:space="preserve"> {% </w:t>
            </w:r>
            <w:r w:rsidRPr="00DD425E">
              <w:rPr>
                <w:rStyle w:val="Heading1Char"/>
                <w:rFonts w:ascii="Arial Narrow" w:hAnsi="Arial Narrow"/>
                <w:b w:val="0"/>
                <w:bCs/>
                <w:sz w:val="18"/>
              </w:rPr>
              <w:t xml:space="preserve">endif </w:t>
            </w:r>
            <w:r w:rsidRPr="00DD425E">
              <w:rPr>
                <w:color w:val="auto"/>
                <w:lang w:val="en-US"/>
              </w:rPr>
              <w:t>%}</w:t>
            </w:r>
            <w:r w:rsidRPr="0089287C">
              <w:rPr>
                <w:color w:val="auto"/>
                <w:lang w:val="en-US"/>
              </w:rPr>
              <w:t xml:space="preserve">     </w:t>
            </w:r>
          </w:p>
        </w:tc>
        <w:tc>
          <w:tcPr>
            <w:tcW w:w="870" w:type="dxa"/>
          </w:tcPr>
          <w:p w14:paraId="4660D59C" w14:textId="7937A93A"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if </w:t>
            </w:r>
            <w:proofErr w:type="spellStart"/>
            <w:r>
              <w:rPr>
                <w:rFonts w:ascii="Arial Narrow" w:hAnsi="Arial Narrow"/>
              </w:rPr>
              <w:t>ac</w:t>
            </w:r>
            <w:r w:rsidRPr="00DD425E">
              <w:rPr>
                <w:rFonts w:ascii="Arial Narrow" w:hAnsi="Arial Narrow"/>
              </w:rPr>
              <w:t>_</w:t>
            </w:r>
            <w:r>
              <w:rPr>
                <w:rFonts w:ascii="Arial Narrow" w:hAnsi="Arial Narrow"/>
              </w:rPr>
              <w:t>no</w:t>
            </w:r>
            <w:proofErr w:type="spellEnd"/>
            <w:r w:rsidRPr="00DD425E">
              <w:rPr>
                <w:rFonts w:ascii="Arial Narrow" w:hAnsi="Arial Narrow"/>
              </w:rPr>
              <w:t xml:space="preserve"> %} </w:t>
            </w:r>
            <w:sdt>
              <w:sdtPr>
                <w:rPr>
                  <w:rFonts w:ascii="Arial Narrow" w:hAnsi="Arial Narrow"/>
                </w:rPr>
                <w:id w:val="964077372"/>
                <w14:checkbox>
                  <w14:checked w14:val="1"/>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No</w:t>
            </w:r>
            <w:r w:rsidRPr="00DD425E">
              <w:rPr>
                <w:rFonts w:ascii="Arial Narrow" w:hAnsi="Arial Narrow"/>
              </w:rPr>
              <w:t xml:space="preserve"> </w:t>
            </w:r>
            <w:r w:rsidRPr="00DD425E">
              <w:rPr>
                <w:rFonts w:ascii="Arial Narrow" w:hAnsi="Arial Narrow"/>
                <w:color w:val="404040"/>
                <w:sz w:val="18"/>
                <w:szCs w:val="18"/>
              </w:rPr>
              <w:t>{</w:t>
            </w:r>
            <w:r w:rsidRPr="00DD425E">
              <w:rPr>
                <w:rFonts w:ascii="Arial Narrow" w:hAnsi="Arial Narrow"/>
                <w:color w:val="666666"/>
                <w:sz w:val="18"/>
                <w:szCs w:val="18"/>
              </w:rPr>
              <w:t>%</w:t>
            </w:r>
            <w:r w:rsidRPr="00DD425E">
              <w:rPr>
                <w:rFonts w:ascii="Arial Narrow" w:hAnsi="Arial Narrow"/>
                <w:color w:val="404040"/>
                <w:sz w:val="18"/>
                <w:szCs w:val="18"/>
              </w:rPr>
              <w:t xml:space="preserve"> </w:t>
            </w:r>
            <w:r w:rsidRPr="00DD425E">
              <w:rPr>
                <w:rFonts w:ascii="Arial Narrow" w:hAnsi="Arial Narrow"/>
                <w:b/>
                <w:bCs/>
                <w:color w:val="007020"/>
                <w:sz w:val="18"/>
                <w:szCs w:val="18"/>
              </w:rPr>
              <w:t>else</w:t>
            </w:r>
            <w:r w:rsidRPr="00DD425E">
              <w:rPr>
                <w:rFonts w:ascii="Arial Narrow" w:hAnsi="Arial Narrow"/>
                <w:color w:val="404040"/>
                <w:sz w:val="18"/>
                <w:szCs w:val="18"/>
              </w:rPr>
              <w:t xml:space="preserve"> </w:t>
            </w:r>
            <w:r w:rsidRPr="00DD425E">
              <w:rPr>
                <w:rFonts w:ascii="Arial Narrow" w:hAnsi="Arial Narrow"/>
                <w:color w:val="666666"/>
                <w:sz w:val="18"/>
                <w:szCs w:val="18"/>
              </w:rPr>
              <w:t>%</w:t>
            </w:r>
            <w:r w:rsidRPr="00DD425E">
              <w:rPr>
                <w:rFonts w:ascii="Arial Narrow" w:hAnsi="Arial Narrow"/>
                <w:color w:val="404040"/>
                <w:sz w:val="18"/>
                <w:szCs w:val="18"/>
              </w:rPr>
              <w:t xml:space="preserve">} </w:t>
            </w:r>
            <w:sdt>
              <w:sdtPr>
                <w:rPr>
                  <w:rFonts w:ascii="Arial Narrow" w:hAnsi="Arial Narrow"/>
                </w:rPr>
                <w:id w:val="165904877"/>
                <w14:checkbox>
                  <w14:checked w14:val="0"/>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No</w:t>
            </w:r>
          </w:p>
          <w:p w14:paraId="785D0D94" w14:textId="0BEFA8B4" w:rsidR="009921DD" w:rsidRPr="0089287C" w:rsidRDefault="009921DD" w:rsidP="009921DD">
            <w:pPr>
              <w:pStyle w:val="-SFPTableQuestions"/>
              <w:spacing w:line="276" w:lineRule="auto"/>
              <w:rPr>
                <w:color w:val="auto"/>
                <w:lang w:val="en-US"/>
              </w:rPr>
            </w:pPr>
            <w:r w:rsidRPr="00DD425E">
              <w:rPr>
                <w:color w:val="auto"/>
                <w:lang w:val="en-US"/>
              </w:rPr>
              <w:t xml:space="preserve"> {% </w:t>
            </w:r>
            <w:r w:rsidRPr="00DD425E">
              <w:rPr>
                <w:rStyle w:val="Heading1Char"/>
                <w:rFonts w:ascii="Arial Narrow" w:hAnsi="Arial Narrow"/>
                <w:b w:val="0"/>
                <w:bCs/>
                <w:sz w:val="18"/>
              </w:rPr>
              <w:t xml:space="preserve">endif </w:t>
            </w:r>
            <w:r w:rsidRPr="00DD425E">
              <w:rPr>
                <w:color w:val="auto"/>
                <w:lang w:val="en-US"/>
              </w:rPr>
              <w:t>%}</w:t>
            </w:r>
            <w:r w:rsidRPr="0089287C">
              <w:rPr>
                <w:color w:val="auto"/>
                <w:lang w:val="en-US"/>
              </w:rPr>
              <w:t xml:space="preserve">     </w:t>
            </w:r>
          </w:p>
        </w:tc>
        <w:tc>
          <w:tcPr>
            <w:tcW w:w="3325" w:type="dxa"/>
          </w:tcPr>
          <w:p w14:paraId="4627FA02" w14:textId="77777777" w:rsidR="009921DD" w:rsidRPr="0089287C" w:rsidRDefault="009921DD" w:rsidP="009921DD">
            <w:pPr>
              <w:pStyle w:val="-SFPTableQuestions"/>
              <w:spacing w:line="276" w:lineRule="auto"/>
              <w:rPr>
                <w:color w:val="auto"/>
                <w:lang w:val="en-US"/>
              </w:rPr>
            </w:pPr>
          </w:p>
        </w:tc>
      </w:tr>
      <w:tr w:rsidR="009921DD" w:rsidRPr="0089287C" w14:paraId="12568B52" w14:textId="2E3C7F73" w:rsidTr="009921DD">
        <w:trPr>
          <w:trHeight w:val="19"/>
        </w:trPr>
        <w:tc>
          <w:tcPr>
            <w:tcW w:w="9595" w:type="dxa"/>
            <w:gridSpan w:val="4"/>
          </w:tcPr>
          <w:p w14:paraId="61F230AC" w14:textId="173521AF" w:rsidR="009921DD" w:rsidRPr="0089287C" w:rsidRDefault="00AB2845" w:rsidP="009921DD">
            <w:pPr>
              <w:spacing w:after="0"/>
              <w:rPr>
                <w:rFonts w:ascii="Arial Narrow" w:hAnsi="Arial Narrow" w:cs="Calibri"/>
                <w:sz w:val="18"/>
                <w:szCs w:val="18"/>
                <w:lang w:val="en-US"/>
              </w:rPr>
            </w:pPr>
            <w:r>
              <w:rPr>
                <w:rStyle w:val="ROA"/>
              </w:rPr>
              <w:t xml:space="preserve">{% if </w:t>
            </w:r>
            <w:proofErr w:type="spellStart"/>
            <w:r w:rsidRPr="00AB2845">
              <w:rPr>
                <w:rStyle w:val="ROA"/>
              </w:rPr>
              <w:t>authority_access</w:t>
            </w:r>
            <w:proofErr w:type="spellEnd"/>
            <w:r>
              <w:rPr>
                <w:rStyle w:val="ROA"/>
              </w:rPr>
              <w:t xml:space="preserve"> %}</w:t>
            </w:r>
            <w:sdt>
              <w:sdtPr>
                <w:rPr>
                  <w:rStyle w:val="ROA"/>
                </w:rPr>
                <w:id w:val="1631509162"/>
                <w:lock w:val="sdtLocked"/>
                <w:placeholder>
                  <w:docPart w:val="86CBCEBB96954FD29DEDAC6C8A9BE270"/>
                </w:placeholder>
                <w:text/>
              </w:sdtPr>
              <w:sdtContent>
                <w:r w:rsidRPr="00AB2845">
                  <w:rPr>
                    <w:rStyle w:val="ROA"/>
                  </w:rPr>
                  <w:t xml:space="preserve">{{ </w:t>
                </w:r>
                <w:proofErr w:type="spellStart"/>
                <w:r w:rsidRPr="00AB2845">
                  <w:rPr>
                    <w:rStyle w:val="ROA"/>
                  </w:rPr>
                  <w:t>authority_access</w:t>
                </w:r>
                <w:proofErr w:type="spellEnd"/>
                <w:r w:rsidRPr="00AB2845">
                  <w:rPr>
                    <w:rStyle w:val="ROA"/>
                  </w:rPr>
                  <w:t xml:space="preserve"> }}</w:t>
                </w:r>
              </w:sdtContent>
            </w:sdt>
            <w:r>
              <w:rPr>
                <w:rStyle w:val="ROA"/>
              </w:rPr>
              <w:t>{% endif %}</w:t>
            </w:r>
          </w:p>
        </w:tc>
      </w:tr>
      <w:tr w:rsidR="009921DD" w:rsidRPr="0089287C" w14:paraId="26F7DDA3" w14:textId="4C83FC2E" w:rsidTr="009921DD">
        <w:trPr>
          <w:trHeight w:val="19"/>
        </w:trPr>
        <w:tc>
          <w:tcPr>
            <w:tcW w:w="9595" w:type="dxa"/>
            <w:gridSpan w:val="4"/>
          </w:tcPr>
          <w:p w14:paraId="7E6E6179" w14:textId="6ACFF0AB" w:rsidR="009921DD" w:rsidRPr="0089287C" w:rsidRDefault="009921DD" w:rsidP="009921DD">
            <w:pPr>
              <w:pStyle w:val="-SFPHEADER"/>
              <w:spacing w:after="0" w:line="276" w:lineRule="auto"/>
              <w:rPr>
                <w:noProof w:val="0"/>
                <w:lang w:val="en-US"/>
              </w:rPr>
            </w:pPr>
            <w:r w:rsidRPr="0089287C">
              <w:rPr>
                <w:noProof w:val="0"/>
                <w:lang w:val="en-US"/>
              </w:rPr>
              <w:t>2. Financial Intelligence Centre Act (FICA)</w:t>
            </w:r>
          </w:p>
        </w:tc>
      </w:tr>
      <w:tr w:rsidR="009921DD" w:rsidRPr="0089287C" w14:paraId="28F51913" w14:textId="598EE8F3" w:rsidTr="009921DD">
        <w:trPr>
          <w:trHeight w:val="19"/>
        </w:trPr>
        <w:tc>
          <w:tcPr>
            <w:tcW w:w="4454" w:type="dxa"/>
          </w:tcPr>
          <w:p w14:paraId="0DFE832B" w14:textId="5428FB88" w:rsidR="009921DD" w:rsidRPr="0089287C" w:rsidRDefault="009921DD" w:rsidP="009921DD">
            <w:pPr>
              <w:pStyle w:val="-SFPTableQuestions"/>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"If no, motivate."  \* MERGEFORMAT </w:instrText>
            </w:r>
            <w:r w:rsidRPr="0089287C">
              <w:rPr>
                <w:color w:val="auto"/>
                <w:lang w:val="en-US"/>
              </w:rPr>
              <w:fldChar w:fldCharType="separate"/>
            </w:r>
            <w:r w:rsidRPr="0089287C">
              <w:rPr>
                <w:color w:val="auto"/>
                <w:lang w:val="en-US"/>
              </w:rPr>
              <w:t>Client has provided a clear copy of his/her identity document.</w:t>
            </w:r>
            <w:r w:rsidRPr="0089287C">
              <w:rPr>
                <w:color w:val="auto"/>
                <w:lang w:val="en-US"/>
              </w:rPr>
              <w:fldChar w:fldCharType="end"/>
            </w:r>
          </w:p>
        </w:tc>
        <w:tc>
          <w:tcPr>
            <w:tcW w:w="946" w:type="dxa"/>
          </w:tcPr>
          <w:p w14:paraId="3066A17D" w14:textId="5E13F95A"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if </w:t>
            </w:r>
            <w:proofErr w:type="spellStart"/>
            <w:r>
              <w:rPr>
                <w:rFonts w:ascii="Arial Narrow" w:hAnsi="Arial Narrow"/>
              </w:rPr>
              <w:t>idoc</w:t>
            </w:r>
            <w:r w:rsidRPr="00DD425E">
              <w:rPr>
                <w:rFonts w:ascii="Arial Narrow" w:hAnsi="Arial Narrow"/>
              </w:rPr>
              <w:t>_yes</w:t>
            </w:r>
            <w:proofErr w:type="spellEnd"/>
            <w:r w:rsidRPr="00DD425E">
              <w:rPr>
                <w:rFonts w:ascii="Arial Narrow" w:hAnsi="Arial Narrow"/>
              </w:rPr>
              <w:t xml:space="preserve"> %} </w:t>
            </w:r>
            <w:sdt>
              <w:sdtPr>
                <w:rPr>
                  <w:rFonts w:ascii="Arial Narrow" w:hAnsi="Arial Narrow"/>
                </w:rPr>
                <w:id w:val="1770273691"/>
                <w14:checkbox>
                  <w14:checked w14:val="1"/>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Yes</w:t>
            </w:r>
            <w:r w:rsidRPr="00DD425E">
              <w:rPr>
                <w:rFonts w:ascii="Arial Narrow" w:hAnsi="Arial Narrow"/>
              </w:rPr>
              <w:t xml:space="preserve"> </w:t>
            </w:r>
            <w:r w:rsidRPr="00DD425E">
              <w:rPr>
                <w:rFonts w:ascii="Arial Narrow" w:hAnsi="Arial Narrow"/>
                <w:color w:val="404040"/>
                <w:sz w:val="18"/>
                <w:szCs w:val="18"/>
              </w:rPr>
              <w:t>{</w:t>
            </w:r>
            <w:r w:rsidRPr="00DD425E">
              <w:rPr>
                <w:rFonts w:ascii="Arial Narrow" w:hAnsi="Arial Narrow"/>
                <w:color w:val="666666"/>
                <w:sz w:val="18"/>
                <w:szCs w:val="18"/>
              </w:rPr>
              <w:t>%</w:t>
            </w:r>
            <w:r w:rsidRPr="00DD425E">
              <w:rPr>
                <w:rFonts w:ascii="Arial Narrow" w:hAnsi="Arial Narrow"/>
                <w:color w:val="404040"/>
                <w:sz w:val="18"/>
                <w:szCs w:val="18"/>
              </w:rPr>
              <w:t xml:space="preserve"> </w:t>
            </w:r>
            <w:r w:rsidRPr="00DD425E">
              <w:rPr>
                <w:rFonts w:ascii="Arial Narrow" w:hAnsi="Arial Narrow"/>
                <w:b/>
                <w:bCs/>
                <w:color w:val="007020"/>
                <w:sz w:val="18"/>
                <w:szCs w:val="18"/>
              </w:rPr>
              <w:t>else</w:t>
            </w:r>
            <w:r w:rsidRPr="00DD425E">
              <w:rPr>
                <w:rFonts w:ascii="Arial Narrow" w:hAnsi="Arial Narrow"/>
                <w:color w:val="404040"/>
                <w:sz w:val="18"/>
                <w:szCs w:val="18"/>
              </w:rPr>
              <w:t xml:space="preserve"> </w:t>
            </w:r>
            <w:r w:rsidRPr="00DD425E">
              <w:rPr>
                <w:rFonts w:ascii="Arial Narrow" w:hAnsi="Arial Narrow"/>
                <w:color w:val="666666"/>
                <w:sz w:val="18"/>
                <w:szCs w:val="18"/>
              </w:rPr>
              <w:t>%</w:t>
            </w:r>
            <w:r w:rsidRPr="00DD425E">
              <w:rPr>
                <w:rFonts w:ascii="Arial Narrow" w:hAnsi="Arial Narrow"/>
                <w:color w:val="404040"/>
                <w:sz w:val="18"/>
                <w:szCs w:val="18"/>
              </w:rPr>
              <w:t xml:space="preserve">} </w:t>
            </w:r>
            <w:sdt>
              <w:sdtPr>
                <w:rPr>
                  <w:rFonts w:ascii="Arial Narrow" w:hAnsi="Arial Narrow"/>
                </w:rPr>
                <w:id w:val="54975745"/>
                <w14:checkbox>
                  <w14:checked w14:val="0"/>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Yes</w:t>
            </w:r>
          </w:p>
          <w:p w14:paraId="77FAD100" w14:textId="6C4E091B" w:rsidR="009921DD" w:rsidRPr="0089287C" w:rsidRDefault="009921DD" w:rsidP="009921DD">
            <w:pPr>
              <w:pStyle w:val="-SFPTableQuestions"/>
              <w:spacing w:line="276" w:lineRule="auto"/>
              <w:rPr>
                <w:color w:val="auto"/>
                <w:lang w:val="en-US"/>
              </w:rPr>
            </w:pPr>
            <w:r w:rsidRPr="00DD425E">
              <w:rPr>
                <w:color w:val="auto"/>
                <w:lang w:val="en-US"/>
              </w:rPr>
              <w:t xml:space="preserve"> {% </w:t>
            </w:r>
            <w:r w:rsidRPr="00DD425E">
              <w:rPr>
                <w:rStyle w:val="Heading1Char"/>
                <w:rFonts w:ascii="Arial Narrow" w:hAnsi="Arial Narrow"/>
                <w:b w:val="0"/>
                <w:bCs/>
                <w:sz w:val="18"/>
              </w:rPr>
              <w:t xml:space="preserve">endif </w:t>
            </w:r>
            <w:r w:rsidRPr="00DD425E">
              <w:rPr>
                <w:color w:val="auto"/>
                <w:lang w:val="en-US"/>
              </w:rPr>
              <w:t>%}</w:t>
            </w:r>
            <w:r w:rsidRPr="0089287C">
              <w:rPr>
                <w:color w:val="auto"/>
                <w:lang w:val="en-US"/>
              </w:rPr>
              <w:t xml:space="preserve">     </w:t>
            </w:r>
          </w:p>
        </w:tc>
        <w:tc>
          <w:tcPr>
            <w:tcW w:w="870" w:type="dxa"/>
          </w:tcPr>
          <w:p w14:paraId="52CBAA76" w14:textId="00269C4A"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if </w:t>
            </w:r>
            <w:proofErr w:type="spellStart"/>
            <w:r>
              <w:rPr>
                <w:rFonts w:ascii="Arial Narrow" w:hAnsi="Arial Narrow"/>
              </w:rPr>
              <w:t>idoc</w:t>
            </w:r>
            <w:r w:rsidRPr="00DD425E">
              <w:rPr>
                <w:rFonts w:ascii="Arial Narrow" w:hAnsi="Arial Narrow"/>
              </w:rPr>
              <w:t>_</w:t>
            </w:r>
            <w:r>
              <w:rPr>
                <w:rFonts w:ascii="Arial Narrow" w:hAnsi="Arial Narrow"/>
              </w:rPr>
              <w:t>no</w:t>
            </w:r>
            <w:proofErr w:type="spellEnd"/>
            <w:r w:rsidRPr="00DD425E">
              <w:rPr>
                <w:rFonts w:ascii="Arial Narrow" w:hAnsi="Arial Narrow"/>
              </w:rPr>
              <w:t xml:space="preserve"> %} </w:t>
            </w:r>
            <w:sdt>
              <w:sdtPr>
                <w:rPr>
                  <w:rFonts w:ascii="Arial Narrow" w:hAnsi="Arial Narrow"/>
                </w:rPr>
                <w:id w:val="-855107033"/>
                <w14:checkbox>
                  <w14:checked w14:val="1"/>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No</w:t>
            </w:r>
            <w:r w:rsidRPr="00DD425E">
              <w:rPr>
                <w:rFonts w:ascii="Arial Narrow" w:hAnsi="Arial Narrow"/>
              </w:rPr>
              <w:t xml:space="preserve"> </w:t>
            </w:r>
            <w:r w:rsidRPr="00DD425E">
              <w:rPr>
                <w:rFonts w:ascii="Arial Narrow" w:hAnsi="Arial Narrow"/>
                <w:color w:val="404040"/>
                <w:sz w:val="18"/>
                <w:szCs w:val="18"/>
              </w:rPr>
              <w:t>{</w:t>
            </w:r>
            <w:r w:rsidRPr="00DD425E">
              <w:rPr>
                <w:rFonts w:ascii="Arial Narrow" w:hAnsi="Arial Narrow"/>
                <w:color w:val="666666"/>
                <w:sz w:val="18"/>
                <w:szCs w:val="18"/>
              </w:rPr>
              <w:t>%</w:t>
            </w:r>
            <w:r w:rsidRPr="00DD425E">
              <w:rPr>
                <w:rFonts w:ascii="Arial Narrow" w:hAnsi="Arial Narrow"/>
                <w:color w:val="404040"/>
                <w:sz w:val="18"/>
                <w:szCs w:val="18"/>
              </w:rPr>
              <w:t xml:space="preserve"> </w:t>
            </w:r>
            <w:r w:rsidRPr="00DD425E">
              <w:rPr>
                <w:rFonts w:ascii="Arial Narrow" w:hAnsi="Arial Narrow"/>
                <w:b/>
                <w:bCs/>
                <w:color w:val="007020"/>
                <w:sz w:val="18"/>
                <w:szCs w:val="18"/>
              </w:rPr>
              <w:t>else</w:t>
            </w:r>
            <w:r w:rsidRPr="00DD425E">
              <w:rPr>
                <w:rFonts w:ascii="Arial Narrow" w:hAnsi="Arial Narrow"/>
                <w:color w:val="404040"/>
                <w:sz w:val="18"/>
                <w:szCs w:val="18"/>
              </w:rPr>
              <w:t xml:space="preserve"> </w:t>
            </w:r>
            <w:r w:rsidRPr="00DD425E">
              <w:rPr>
                <w:rFonts w:ascii="Arial Narrow" w:hAnsi="Arial Narrow"/>
                <w:color w:val="666666"/>
                <w:sz w:val="18"/>
                <w:szCs w:val="18"/>
              </w:rPr>
              <w:t>%</w:t>
            </w:r>
            <w:r w:rsidRPr="00DD425E">
              <w:rPr>
                <w:rFonts w:ascii="Arial Narrow" w:hAnsi="Arial Narrow"/>
                <w:color w:val="404040"/>
                <w:sz w:val="18"/>
                <w:szCs w:val="18"/>
              </w:rPr>
              <w:t xml:space="preserve">} </w:t>
            </w:r>
            <w:sdt>
              <w:sdtPr>
                <w:rPr>
                  <w:rFonts w:ascii="Arial Narrow" w:hAnsi="Arial Narrow"/>
                </w:rPr>
                <w:id w:val="-1702852343"/>
                <w14:checkbox>
                  <w14:checked w14:val="0"/>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No</w:t>
            </w:r>
          </w:p>
          <w:p w14:paraId="6C30D8AB" w14:textId="6A575E1C" w:rsidR="009921DD" w:rsidRPr="0089287C" w:rsidRDefault="009921DD" w:rsidP="009921DD">
            <w:pPr>
              <w:pStyle w:val="-SFPTableQuestions"/>
              <w:spacing w:line="276" w:lineRule="auto"/>
              <w:rPr>
                <w:color w:val="auto"/>
                <w:lang w:val="en-US"/>
              </w:rPr>
            </w:pPr>
            <w:r w:rsidRPr="00DD425E">
              <w:rPr>
                <w:color w:val="auto"/>
                <w:lang w:val="en-US"/>
              </w:rPr>
              <w:t xml:space="preserve"> {% </w:t>
            </w:r>
            <w:r w:rsidRPr="00DD425E">
              <w:rPr>
                <w:rStyle w:val="Heading1Char"/>
                <w:rFonts w:ascii="Arial Narrow" w:hAnsi="Arial Narrow"/>
                <w:b w:val="0"/>
                <w:bCs/>
                <w:sz w:val="18"/>
              </w:rPr>
              <w:t xml:space="preserve">endif </w:t>
            </w:r>
            <w:r w:rsidRPr="00DD425E">
              <w:rPr>
                <w:color w:val="auto"/>
                <w:lang w:val="en-US"/>
              </w:rPr>
              <w:t>%}</w:t>
            </w:r>
            <w:r w:rsidRPr="0089287C">
              <w:rPr>
                <w:color w:val="auto"/>
                <w:lang w:val="en-US"/>
              </w:rPr>
              <w:t xml:space="preserve">     </w:t>
            </w:r>
          </w:p>
        </w:tc>
        <w:tc>
          <w:tcPr>
            <w:tcW w:w="3325" w:type="dxa"/>
          </w:tcPr>
          <w:p w14:paraId="5A8B9F4C" w14:textId="77777777" w:rsidR="009921DD" w:rsidRPr="0089287C" w:rsidRDefault="009921DD" w:rsidP="009921DD">
            <w:pPr>
              <w:pStyle w:val="-SFPTableQuestions"/>
              <w:spacing w:line="276" w:lineRule="auto"/>
              <w:rPr>
                <w:color w:val="auto"/>
                <w:lang w:val="en-US"/>
              </w:rPr>
            </w:pPr>
          </w:p>
        </w:tc>
      </w:tr>
      <w:tr w:rsidR="00D12286" w:rsidRPr="0089287C" w14:paraId="04E9EFD3" w14:textId="77777777" w:rsidTr="009921DD">
        <w:trPr>
          <w:trHeight w:val="19"/>
        </w:trPr>
        <w:tc>
          <w:tcPr>
            <w:tcW w:w="9595" w:type="dxa"/>
            <w:gridSpan w:val="4"/>
          </w:tcPr>
          <w:p w14:paraId="5DCFB89B" w14:textId="14E57A31" w:rsidR="00D12286" w:rsidRPr="0089287C" w:rsidRDefault="00AB2845" w:rsidP="00D12286">
            <w:pPr>
              <w:spacing w:after="0"/>
              <w:rPr>
                <w:rFonts w:ascii="Arial Narrow" w:hAnsi="Arial Narrow" w:cs="Calibri"/>
                <w:sz w:val="18"/>
                <w:szCs w:val="18"/>
                <w:lang w:val="en-US"/>
              </w:rPr>
            </w:pPr>
            <w:r>
              <w:rPr>
                <w:rStyle w:val="ROA"/>
              </w:rPr>
              <w:t xml:space="preserve">{% if </w:t>
            </w:r>
            <w:proofErr w:type="spellStart"/>
            <w:r w:rsidRPr="00AB2845">
              <w:rPr>
                <w:rStyle w:val="ROA"/>
              </w:rPr>
              <w:t>provided_identity</w:t>
            </w:r>
            <w:proofErr w:type="spellEnd"/>
            <w:r>
              <w:rPr>
                <w:rStyle w:val="ROA"/>
              </w:rPr>
              <w:t xml:space="preserve"> %}</w:t>
            </w:r>
            <w:sdt>
              <w:sdtPr>
                <w:rPr>
                  <w:rStyle w:val="ROA"/>
                </w:rPr>
                <w:id w:val="-2071494339"/>
                <w:lock w:val="sdtLocked"/>
                <w:placeholder>
                  <w:docPart w:val="3172729904C84B26AF514E9D77844D85"/>
                </w:placeholder>
                <w:text/>
              </w:sdtPr>
              <w:sdtContent>
                <w:r w:rsidRPr="00AB2845">
                  <w:rPr>
                    <w:rStyle w:val="ROA"/>
                  </w:rPr>
                  <w:t xml:space="preserve">{{ </w:t>
                </w:r>
                <w:proofErr w:type="spellStart"/>
                <w:r w:rsidRPr="00AB2845">
                  <w:rPr>
                    <w:rStyle w:val="ROA"/>
                  </w:rPr>
                  <w:t>provided_identity</w:t>
                </w:r>
                <w:proofErr w:type="spellEnd"/>
                <w:r w:rsidRPr="00AB2845">
                  <w:rPr>
                    <w:rStyle w:val="ROA"/>
                  </w:rPr>
                  <w:t xml:space="preserve"> }}</w:t>
                </w:r>
              </w:sdtContent>
            </w:sdt>
            <w:r>
              <w:rPr>
                <w:rStyle w:val="ROA"/>
              </w:rPr>
              <w:t>{% endif %}</w:t>
            </w:r>
          </w:p>
        </w:tc>
      </w:tr>
      <w:tr w:rsidR="00D12286" w:rsidRPr="0089287C" w14:paraId="49394E34" w14:textId="77777777" w:rsidTr="009921DD">
        <w:trPr>
          <w:trHeight w:val="957"/>
        </w:trPr>
        <w:tc>
          <w:tcPr>
            <w:tcW w:w="9595" w:type="dxa"/>
            <w:gridSpan w:val="4"/>
          </w:tcPr>
          <w:p w14:paraId="56279982" w14:textId="42AB548E" w:rsidR="00D12286" w:rsidRPr="0089287C" w:rsidRDefault="00D12286" w:rsidP="00D12286">
            <w:pPr>
              <w:pStyle w:val="-SFPHEADER"/>
              <w:keepNext/>
              <w:spacing w:line="276" w:lineRule="auto"/>
              <w:rPr>
                <w:noProof w:val="0"/>
                <w:color w:val="414042"/>
                <w:sz w:val="24"/>
                <w:lang w:val="en-US"/>
              </w:rPr>
            </w:pPr>
            <w:r w:rsidRPr="0089287C">
              <w:rPr>
                <w:noProof w:val="0"/>
                <w:color w:val="auto"/>
                <w:sz w:val="24"/>
                <w:lang w:val="en-US"/>
              </w:rPr>
              <w:lastRenderedPageBreak/>
              <w:t>SECTION B:</w:t>
            </w:r>
          </w:p>
          <w:p w14:paraId="4838E1C0" w14:textId="77777777" w:rsidR="00D12286" w:rsidRPr="0089287C" w:rsidRDefault="00D12286" w:rsidP="00D12286">
            <w:pPr>
              <w:pStyle w:val="-SFPHEADER"/>
              <w:keepNext/>
              <w:spacing w:after="0" w:line="276" w:lineRule="auto"/>
              <w:rPr>
                <w:noProof w:val="0"/>
                <w:lang w:val="en-US"/>
              </w:rPr>
            </w:pPr>
            <w:r w:rsidRPr="0089287C">
              <w:rPr>
                <w:noProof w:val="0"/>
                <w:lang w:val="en-US"/>
              </w:rPr>
              <w:t>Background information</w:t>
            </w:r>
          </w:p>
        </w:tc>
      </w:tr>
      <w:tr w:rsidR="00D12286" w:rsidRPr="0089287C" w14:paraId="00134F6E" w14:textId="77777777" w:rsidTr="009921DD">
        <w:trPr>
          <w:trHeight w:val="234"/>
        </w:trPr>
        <w:tc>
          <w:tcPr>
            <w:tcW w:w="9595" w:type="dxa"/>
            <w:gridSpan w:val="4"/>
          </w:tcPr>
          <w:p w14:paraId="51CE76CF" w14:textId="77777777" w:rsidR="00D12286" w:rsidRDefault="00D12286" w:rsidP="00D12286">
            <w:pPr>
              <w:pStyle w:val="-SFPTableQuestions"/>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"Provide a detailed description of the client's current personal circumstances, needs that have been identified, and relevant information"   \* MERGEFORMAT </w:instrText>
            </w:r>
            <w:r w:rsidRPr="0089287C">
              <w:rPr>
                <w:color w:val="auto"/>
                <w:lang w:val="en-US"/>
              </w:rPr>
              <w:fldChar w:fldCharType="separate"/>
            </w:r>
            <w:r w:rsidRPr="0089287C">
              <w:rPr>
                <w:color w:val="auto"/>
                <w:lang w:val="en-US"/>
              </w:rPr>
              <w:t>Your personal circumstances that formed the basis for my recommendation:</w:t>
            </w:r>
            <w:r w:rsidRPr="0089287C">
              <w:rPr>
                <w:color w:val="auto"/>
                <w:lang w:val="en-US"/>
              </w:rPr>
              <w:fldChar w:fldCharType="end"/>
            </w:r>
          </w:p>
          <w:p w14:paraId="2ECCC041" w14:textId="77777777" w:rsidR="00D12286" w:rsidRDefault="00D12286" w:rsidP="00D12286">
            <w:pPr>
              <w:pStyle w:val="-SFPTableQuestions"/>
              <w:keepNext/>
              <w:spacing w:line="276" w:lineRule="auto"/>
              <w:rPr>
                <w:color w:val="auto"/>
                <w:lang w:val="en-US"/>
              </w:rPr>
            </w:pPr>
          </w:p>
          <w:sdt>
            <w:sdtPr>
              <w:rPr>
                <w:rStyle w:val="ROA"/>
              </w:rPr>
              <w:id w:val="1155188021"/>
              <w:lock w:val="sdtLocked"/>
              <w:placeholder>
                <w:docPart w:val="36FC0D47B3AC4F6F8CA5C675553A7F1F"/>
              </w:placeholder>
              <w:text/>
            </w:sdtPr>
            <w:sdtEndPr>
              <w:rPr>
                <w:rStyle w:val="DefaultParagraphFont"/>
                <w:rFonts w:asciiTheme="minorHAnsi" w:hAnsiTheme="minorHAnsi" w:cs="Arial"/>
                <w:sz w:val="22"/>
                <w:szCs w:val="20"/>
                <w:lang w:val="en-US"/>
              </w:rPr>
            </w:sdtEndPr>
            <w:sdtContent>
              <w:p w14:paraId="0A717E46" w14:textId="77777777" w:rsidR="00D12286" w:rsidRDefault="00D12286" w:rsidP="00307F25">
                <w:pPr>
                  <w:rPr>
                    <w:rFonts w:cs="Arial"/>
                    <w:szCs w:val="20"/>
                    <w:lang w:val="en-US"/>
                  </w:rPr>
                </w:pPr>
                <w:r>
                  <w:rPr>
                    <w:rStyle w:val="ROA"/>
                  </w:rPr>
                  <w:t xml:space="preserve">{{ </w:t>
                </w:r>
                <w:proofErr w:type="spellStart"/>
                <w:r>
                  <w:rPr>
                    <w:rStyle w:val="ROA"/>
                  </w:rPr>
                  <w:t>background_information</w:t>
                </w:r>
                <w:proofErr w:type="spellEnd"/>
                <w:r>
                  <w:rPr>
                    <w:rStyle w:val="ROA"/>
                  </w:rPr>
                  <w:t xml:space="preserve"> }}</w:t>
                </w:r>
              </w:p>
            </w:sdtContent>
          </w:sdt>
          <w:p w14:paraId="07047FD8" w14:textId="77777777" w:rsidR="00105894" w:rsidRDefault="00105894" w:rsidP="00307F25">
            <w:pPr>
              <w:rPr>
                <w:rFonts w:cs="Arial"/>
                <w:szCs w:val="20"/>
                <w:lang w:val="en-US"/>
              </w:rPr>
            </w:pPr>
          </w:p>
          <w:p w14:paraId="3679F75C" w14:textId="49316535" w:rsidR="00105894" w:rsidRPr="00E977F5" w:rsidRDefault="00105894" w:rsidP="00307F25">
            <w:pPr>
              <w:rPr>
                <w:rFonts w:ascii="Arial Narrow" w:hAnsi="Arial Narrow" w:cs="Arial"/>
                <w:sz w:val="18"/>
                <w:szCs w:val="20"/>
                <w:lang w:val="en-US"/>
              </w:rPr>
            </w:pPr>
          </w:p>
        </w:tc>
      </w:tr>
    </w:tbl>
    <w:p w14:paraId="5877046F" w14:textId="5E7F016E" w:rsidR="00B64013" w:rsidRPr="0089287C" w:rsidRDefault="00B64013" w:rsidP="00E977F5">
      <w:pPr>
        <w:pStyle w:val="-SFPTableHeader"/>
        <w:outlineLvl w:val="0"/>
        <w:rPr>
          <w:lang w:val="en-US"/>
        </w:rPr>
      </w:pPr>
    </w:p>
    <w:p w14:paraId="1D4CAC8C" w14:textId="77777777" w:rsidR="00D91820" w:rsidRPr="0089287C" w:rsidRDefault="00D91820" w:rsidP="00E977F5">
      <w:pPr>
        <w:pStyle w:val="-SFPMainHeader"/>
        <w:outlineLvl w:val="9"/>
        <w:rPr>
          <w:lang w:val="en-US"/>
        </w:rPr>
      </w:pPr>
      <w:bookmarkStart w:id="0" w:name="Risk"/>
      <w:r w:rsidRPr="0089287C">
        <w:rPr>
          <w:b/>
          <w:lang w:val="en-US"/>
        </w:rPr>
        <w:t>PART I</w:t>
      </w:r>
      <w:r w:rsidR="00DA34BE" w:rsidRPr="0089287C">
        <w:rPr>
          <w:lang w:val="en-US"/>
        </w:rPr>
        <w:t>:</w:t>
      </w:r>
      <w:r w:rsidRPr="0089287C">
        <w:rPr>
          <w:lang w:val="en-US"/>
        </w:rPr>
        <w:t xml:space="preserve"> RISK</w:t>
      </w:r>
    </w:p>
    <w:tbl>
      <w:tblPr>
        <w:tblW w:w="9894" w:type="dxa"/>
        <w:tblLayout w:type="fixed"/>
        <w:tblCellMar>
          <w:top w:w="102" w:type="dxa"/>
          <w:left w:w="0" w:type="dxa"/>
          <w:bottom w:w="102" w:type="dxa"/>
          <w:right w:w="0" w:type="dxa"/>
        </w:tblCellMar>
        <w:tblLook w:val="04A0" w:firstRow="1" w:lastRow="0" w:firstColumn="1" w:lastColumn="0" w:noHBand="0" w:noVBand="1"/>
      </w:tblPr>
      <w:tblGrid>
        <w:gridCol w:w="502"/>
        <w:gridCol w:w="2264"/>
        <w:gridCol w:w="1759"/>
        <w:gridCol w:w="1642"/>
        <w:gridCol w:w="1466"/>
        <w:gridCol w:w="1875"/>
        <w:gridCol w:w="357"/>
        <w:gridCol w:w="29"/>
      </w:tblGrid>
      <w:tr w:rsidR="00D91820" w:rsidRPr="0089287C" w14:paraId="42A23809" w14:textId="77777777" w:rsidTr="006B3B89">
        <w:trPr>
          <w:gridAfter w:val="2"/>
          <w:wAfter w:w="358" w:type="dxa"/>
          <w:trHeight w:val="20"/>
        </w:trPr>
        <w:tc>
          <w:tcPr>
            <w:tcW w:w="9536" w:type="dxa"/>
            <w:gridSpan w:val="6"/>
            <w:shd w:val="clear" w:color="auto" w:fill="auto"/>
            <w:vAlign w:val="center"/>
          </w:tcPr>
          <w:p w14:paraId="0DB52DEA" w14:textId="77777777" w:rsidR="00E977F5" w:rsidRDefault="00D91820" w:rsidP="007415F4">
            <w:pPr>
              <w:pStyle w:val="-SFPHEADER"/>
              <w:keepNext/>
              <w:spacing w:line="276" w:lineRule="auto"/>
              <w:rPr>
                <w:noProof w:val="0"/>
                <w:lang w:val="en-US"/>
              </w:rPr>
            </w:pPr>
            <w:bookmarkStart w:id="1" w:name="Table1"/>
            <w:r w:rsidRPr="0089287C">
              <w:rPr>
                <w:noProof w:val="0"/>
                <w:lang w:val="en-US"/>
              </w:rPr>
              <w:t>2. Financial Needs Analysis Summary</w:t>
            </w:r>
          </w:p>
          <w:p w14:paraId="134E6C6C" w14:textId="0A76E17D" w:rsidR="00D3711E" w:rsidRPr="00E977F5" w:rsidRDefault="00D3711E" w:rsidP="007415F4">
            <w:pPr>
              <w:pStyle w:val="-SFPHEADER"/>
              <w:keepNext/>
              <w:spacing w:line="276" w:lineRule="auto"/>
              <w:rPr>
                <w:noProof w:val="0"/>
                <w:lang w:val="en-US"/>
              </w:rPr>
            </w:pPr>
            <w:r w:rsidRPr="0089287C">
              <w:rPr>
                <w:noProof w:val="0"/>
                <w:vertAlign w:val="subscript"/>
                <w:lang w:val="en-US"/>
              </w:rPr>
              <w:t xml:space="preserve">* </w:t>
            </w:r>
            <w:r w:rsidRPr="0089287C">
              <w:rPr>
                <w:b w:val="0"/>
                <w:noProof w:val="0"/>
                <w:vertAlign w:val="subscript"/>
                <w:lang w:val="en-US"/>
              </w:rPr>
              <w:t>(</w:t>
            </w:r>
            <w:r w:rsidRPr="0089287C">
              <w:rPr>
                <w:b w:val="0"/>
                <w:i/>
                <w:noProof w:val="0"/>
                <w:vertAlign w:val="subscript"/>
                <w:lang w:val="en-US"/>
              </w:rPr>
              <w:t>please right-click on the amount field “0.00” and select “Update Field”)</w:t>
            </w:r>
          </w:p>
        </w:tc>
      </w:tr>
      <w:tr w:rsidR="00EC1F53" w:rsidRPr="0089287C" w14:paraId="64927C18" w14:textId="77777777" w:rsidTr="006B3B89">
        <w:trPr>
          <w:gridAfter w:val="2"/>
          <w:wAfter w:w="358" w:type="dxa"/>
          <w:trHeight w:val="20"/>
        </w:trPr>
        <w:tc>
          <w:tcPr>
            <w:tcW w:w="2774" w:type="dxa"/>
            <w:gridSpan w:val="2"/>
            <w:tcBorders>
              <w:bottom w:val="single" w:sz="4" w:space="0" w:color="D1D3D4"/>
            </w:tcBorders>
            <w:shd w:val="clear" w:color="auto" w:fill="auto"/>
            <w:vAlign w:val="center"/>
          </w:tcPr>
          <w:p w14:paraId="644C9213" w14:textId="77777777" w:rsidR="00D91820" w:rsidRPr="0089287C" w:rsidRDefault="00D536D0" w:rsidP="007415F4">
            <w:pPr>
              <w:pStyle w:val="-SFPTableHeader"/>
              <w:keepNext/>
              <w:spacing w:line="276" w:lineRule="auto"/>
              <w:rPr>
                <w:b w:val="0"/>
                <w:caps/>
                <w:color w:val="auto"/>
                <w:lang w:val="en-US"/>
              </w:rPr>
            </w:pPr>
            <w:r w:rsidRPr="0089287C">
              <w:rPr>
                <w:color w:val="auto"/>
                <w:lang w:val="en-US"/>
              </w:rPr>
              <w:t xml:space="preserve">Financial </w:t>
            </w:r>
            <w:r w:rsidR="00D91820" w:rsidRPr="0089287C">
              <w:rPr>
                <w:color w:val="auto"/>
                <w:lang w:val="en-US"/>
              </w:rPr>
              <w:t>Planning Need/Objective</w:t>
            </w:r>
          </w:p>
        </w:tc>
        <w:tc>
          <w:tcPr>
            <w:tcW w:w="1764" w:type="dxa"/>
            <w:tcBorders>
              <w:bottom w:val="single" w:sz="4" w:space="0" w:color="D1D3D4"/>
            </w:tcBorders>
            <w:shd w:val="clear" w:color="auto" w:fill="auto"/>
            <w:vAlign w:val="center"/>
          </w:tcPr>
          <w:p w14:paraId="688CD6D0"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 xml:space="preserve">Total need identified </w:t>
            </w:r>
          </w:p>
        </w:tc>
        <w:tc>
          <w:tcPr>
            <w:tcW w:w="1647" w:type="dxa"/>
            <w:tcBorders>
              <w:bottom w:val="single" w:sz="4" w:space="0" w:color="D1D3D4"/>
            </w:tcBorders>
            <w:shd w:val="clear" w:color="auto" w:fill="auto"/>
            <w:vAlign w:val="center"/>
          </w:tcPr>
          <w:p w14:paraId="7E19E9B0"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 xml:space="preserve">Existing provisions </w:t>
            </w:r>
          </w:p>
        </w:tc>
        <w:tc>
          <w:tcPr>
            <w:tcW w:w="1470" w:type="dxa"/>
            <w:tcBorders>
              <w:bottom w:val="single" w:sz="4" w:space="0" w:color="D1D3D4"/>
            </w:tcBorders>
            <w:shd w:val="clear" w:color="auto" w:fill="auto"/>
            <w:vAlign w:val="center"/>
          </w:tcPr>
          <w:p w14:paraId="4326F601"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 xml:space="preserve">Shortfall/ Surplus </w:t>
            </w:r>
          </w:p>
        </w:tc>
        <w:tc>
          <w:tcPr>
            <w:tcW w:w="1881" w:type="dxa"/>
            <w:tcBorders>
              <w:bottom w:val="single" w:sz="4" w:space="0" w:color="D1D3D4"/>
            </w:tcBorders>
            <w:shd w:val="clear" w:color="auto" w:fill="auto"/>
            <w:vAlign w:val="center"/>
          </w:tcPr>
          <w:p w14:paraId="48B861F3"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Cover taken up now</w:t>
            </w:r>
          </w:p>
        </w:tc>
      </w:tr>
      <w:tr w:rsidR="00D91820" w:rsidRPr="0089287C" w14:paraId="05235CC2" w14:textId="77777777" w:rsidTr="006B3B89">
        <w:trPr>
          <w:gridAfter w:val="2"/>
          <w:wAfter w:w="358" w:type="dxa"/>
          <w:trHeight w:val="20"/>
        </w:trPr>
        <w:tc>
          <w:tcPr>
            <w:tcW w:w="9536" w:type="dxa"/>
            <w:gridSpan w:val="6"/>
            <w:tcBorders>
              <w:top w:val="single" w:sz="4" w:space="0" w:color="D1D3D4"/>
              <w:bottom w:val="single" w:sz="4" w:space="0" w:color="D1D3D4"/>
            </w:tcBorders>
            <w:shd w:val="clear" w:color="auto" w:fill="auto"/>
            <w:vAlign w:val="center"/>
          </w:tcPr>
          <w:p w14:paraId="62AF963C" w14:textId="77777777" w:rsidR="00D91820" w:rsidRPr="0089287C" w:rsidRDefault="00D91820" w:rsidP="007415F4">
            <w:pPr>
              <w:pStyle w:val="-SFPTableHeader"/>
              <w:keepNext/>
              <w:spacing w:line="276" w:lineRule="auto"/>
              <w:rPr>
                <w:b w:val="0"/>
                <w:caps/>
                <w:color w:val="00788A"/>
                <w:lang w:val="en-US"/>
              </w:rPr>
            </w:pPr>
            <w:r w:rsidRPr="0089287C">
              <w:rPr>
                <w:color w:val="00788A"/>
                <w:lang w:val="en-US"/>
              </w:rPr>
              <w:t>Death Cover:</w:t>
            </w:r>
          </w:p>
        </w:tc>
      </w:tr>
      <w:tr w:rsidR="001F3BD8" w:rsidRPr="0089287C" w14:paraId="5E866D99"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38AA339A" w14:textId="77777777" w:rsidR="001F3BD8" w:rsidRPr="0089287C" w:rsidRDefault="001F3BD8" w:rsidP="007415F4">
            <w:pPr>
              <w:pStyle w:val="-SFPTableHeader"/>
              <w:keepNext/>
              <w:spacing w:line="276" w:lineRule="auto"/>
              <w:rPr>
                <w:b w:val="0"/>
                <w:caps/>
                <w:color w:val="auto"/>
                <w:lang w:val="en-US"/>
              </w:rPr>
            </w:pPr>
            <w:r w:rsidRPr="0089287C">
              <w:rPr>
                <w:color w:val="auto"/>
                <w:lang w:val="en-US"/>
              </w:rPr>
              <w:t xml:space="preserve">Death </w:t>
            </w:r>
            <w:r w:rsidR="007C415D" w:rsidRPr="0089287C">
              <w:rPr>
                <w:color w:val="auto"/>
                <w:lang w:val="en-US"/>
              </w:rPr>
              <w:t>Cover: L</w:t>
            </w:r>
            <w:r w:rsidRPr="0089287C">
              <w:rPr>
                <w:color w:val="auto"/>
                <w:lang w:val="en-US"/>
              </w:rPr>
              <w:t xml:space="preserve">ump </w:t>
            </w:r>
            <w:r w:rsidR="007C415D" w:rsidRPr="0089287C">
              <w:rPr>
                <w:color w:val="auto"/>
                <w:lang w:val="en-US"/>
              </w:rPr>
              <w:t>S</w:t>
            </w:r>
            <w:r w:rsidRPr="0089287C">
              <w:rPr>
                <w:color w:val="auto"/>
                <w:lang w:val="en-US"/>
              </w:rPr>
              <w:t>um</w:t>
            </w:r>
          </w:p>
        </w:tc>
        <w:tc>
          <w:tcPr>
            <w:tcW w:w="1764" w:type="dxa"/>
            <w:tcBorders>
              <w:top w:val="single" w:sz="4" w:space="0" w:color="D1D3D4"/>
              <w:bottom w:val="single" w:sz="4" w:space="0" w:color="D1D3D4"/>
            </w:tcBorders>
            <w:shd w:val="clear" w:color="auto" w:fill="auto"/>
            <w:vAlign w:val="center"/>
          </w:tcPr>
          <w:p w14:paraId="748A6C77" w14:textId="12778132" w:rsidR="001F3BD8" w:rsidRPr="0089287C" w:rsidRDefault="00F037B1" w:rsidP="007415F4">
            <w:pPr>
              <w:keepNext/>
              <w:spacing w:after="0"/>
              <w:rPr>
                <w:rStyle w:val="-SFPFormCharacter"/>
                <w:lang w:val="en-US"/>
              </w:rPr>
            </w:pPr>
            <w:sdt>
              <w:sdtPr>
                <w:rPr>
                  <w:rStyle w:val="ROA"/>
                </w:rPr>
                <w:id w:val="-1735468710"/>
                <w:lock w:val="sdtLocked"/>
                <w:placeholder>
                  <w:docPart w:val="2ED8AE861ECB45BEAEACEB8F9FE581ED"/>
                </w:placeholder>
                <w:showingPlcHdr/>
                <w:text/>
              </w:sdtPr>
              <w:sdtEndPr>
                <w:rPr>
                  <w:rStyle w:val="-SFPFormCharacter"/>
                  <w:color w:val="9D9E9F"/>
                  <w:lang w:val="en-US" w:eastAsia="en-ZA"/>
                </w:rPr>
              </w:sdtEndPr>
              <w:sdtContent>
                <w:r w:rsidR="007E6C86"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7D70030B" w14:textId="2FC77A14" w:rsidR="001F3BD8" w:rsidRPr="0089287C" w:rsidRDefault="00F037B1" w:rsidP="007415F4">
            <w:pPr>
              <w:keepNext/>
              <w:spacing w:after="0"/>
              <w:rPr>
                <w:rStyle w:val="-SFPFormCharacter"/>
                <w:lang w:val="en-US"/>
              </w:rPr>
            </w:pPr>
            <w:sdt>
              <w:sdtPr>
                <w:rPr>
                  <w:rStyle w:val="ROA"/>
                </w:rPr>
                <w:id w:val="1305118531"/>
                <w:lock w:val="sdtLocked"/>
                <w:placeholder>
                  <w:docPart w:val="F6252E2441E443DF9332EE5786886612"/>
                </w:placeholder>
                <w:showingPlcHdr/>
                <w:text/>
              </w:sdtPr>
              <w:sdtEndPr>
                <w:rPr>
                  <w:rStyle w:val="-SFPFormCharacter"/>
                  <w:color w:val="9D9E9F"/>
                  <w:lang w:val="en-US" w:eastAsia="en-ZA"/>
                </w:rPr>
              </w:sdtEndPr>
              <w:sdtContent>
                <w:r w:rsidR="00445044"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4D31B9E7" w14:textId="492E55AF" w:rsidR="00D3711E" w:rsidRPr="0089287C" w:rsidRDefault="00F037B1" w:rsidP="007415F4">
            <w:pPr>
              <w:keepNext/>
              <w:spacing w:after="0"/>
              <w:rPr>
                <w:rStyle w:val="-SFPFormCharacter"/>
                <w:lang w:val="en-US"/>
              </w:rPr>
            </w:pPr>
            <w:sdt>
              <w:sdtPr>
                <w:rPr>
                  <w:rStyle w:val="ROA"/>
                </w:rPr>
                <w:id w:val="742606127"/>
                <w:lock w:val="sdtLocked"/>
                <w:placeholder>
                  <w:docPart w:val="E1D6F1AA0B76456CB21077C7809651C3"/>
                </w:placeholder>
                <w:showingPlcHdr/>
                <w:text/>
              </w:sdtPr>
              <w:sdtEndPr>
                <w:rPr>
                  <w:rStyle w:val="-SFPFormCharacter"/>
                  <w:color w:val="9D9E9F"/>
                  <w:lang w:val="en-US" w:eastAsia="en-ZA"/>
                </w:rPr>
              </w:sdtEndPr>
              <w:sdtContent>
                <w:r w:rsidR="00C20952" w:rsidRPr="0089287C">
                  <w:rPr>
                    <w:rStyle w:val="PlaceholderText"/>
                    <w:rFonts w:ascii="Arial Narrow" w:hAnsi="Arial Narrow"/>
                    <w:sz w:val="18"/>
                    <w:szCs w:val="18"/>
                    <w:lang w:val="en-US"/>
                  </w:rPr>
                  <w:t>R</w:t>
                </w:r>
                <w:r w:rsidR="00C20952">
                  <w:rPr>
                    <w:rStyle w:val="PlaceholderText"/>
                    <w:rFonts w:ascii="Arial Narrow" w:hAnsi="Arial Narrow"/>
                    <w:sz w:val="18"/>
                    <w:szCs w:val="18"/>
                    <w:lang w:val="en-US"/>
                  </w:rPr>
                  <w:t>0</w:t>
                </w:r>
                <w:r w:rsidR="00C20952" w:rsidRPr="0089287C">
                  <w:rPr>
                    <w:rStyle w:val="PlaceholderText"/>
                    <w:rFonts w:ascii="Arial Narrow" w:hAnsi="Arial Narrow"/>
                    <w:sz w:val="18"/>
                    <w:szCs w:val="18"/>
                    <w:lang w:val="en-US"/>
                  </w:rPr>
                  <w:t>.00</w:t>
                </w:r>
              </w:sdtContent>
            </w:sdt>
          </w:p>
        </w:tc>
        <w:tc>
          <w:tcPr>
            <w:tcW w:w="1881" w:type="dxa"/>
            <w:tcBorders>
              <w:top w:val="single" w:sz="4" w:space="0" w:color="D1D3D4"/>
              <w:bottom w:val="single" w:sz="4" w:space="0" w:color="D1D3D4"/>
            </w:tcBorders>
            <w:shd w:val="clear" w:color="auto" w:fill="auto"/>
            <w:vAlign w:val="center"/>
          </w:tcPr>
          <w:p w14:paraId="07B5A4F8" w14:textId="3B8461D7" w:rsidR="001F3BD8" w:rsidRPr="0089287C" w:rsidRDefault="00F037B1" w:rsidP="007415F4">
            <w:pPr>
              <w:keepNext/>
              <w:spacing w:after="0"/>
              <w:rPr>
                <w:rStyle w:val="-SFPFormCharacter"/>
                <w:lang w:val="en-US"/>
              </w:rPr>
            </w:pPr>
            <w:sdt>
              <w:sdtPr>
                <w:rPr>
                  <w:rStyle w:val="ROA"/>
                </w:rPr>
                <w:id w:val="-1905130248"/>
                <w:lock w:val="sdtLocked"/>
                <w:placeholder>
                  <w:docPart w:val="BFDC14EFF3AF4D448933EDEF80C64A32"/>
                </w:placeholder>
                <w:showingPlcHdr/>
                <w:text/>
              </w:sdtPr>
              <w:sdtEndPr>
                <w:rPr>
                  <w:rStyle w:val="-SFPFormCharacter"/>
                  <w:color w:val="9D9E9F"/>
                  <w:lang w:val="en-US" w:eastAsia="en-ZA"/>
                </w:rPr>
              </w:sdtEndPr>
              <w:sdtContent>
                <w:r w:rsidR="00445044" w:rsidRPr="0089287C">
                  <w:rPr>
                    <w:rStyle w:val="PlaceholderText"/>
                    <w:rFonts w:ascii="Arial Narrow" w:hAnsi="Arial Narrow"/>
                    <w:sz w:val="18"/>
                    <w:szCs w:val="18"/>
                    <w:lang w:val="en-US"/>
                  </w:rPr>
                  <w:t>R0.00</w:t>
                </w:r>
              </w:sdtContent>
            </w:sdt>
          </w:p>
        </w:tc>
      </w:tr>
      <w:tr w:rsidR="001F3BD8" w:rsidRPr="0089287C" w14:paraId="00CEB710"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66276690" w14:textId="77777777" w:rsidR="001F3BD8" w:rsidRPr="0089287C" w:rsidRDefault="001F3BD8" w:rsidP="007415F4">
            <w:pPr>
              <w:pStyle w:val="-SFPTableHeader"/>
              <w:keepNext/>
              <w:spacing w:line="276" w:lineRule="auto"/>
              <w:rPr>
                <w:b w:val="0"/>
                <w:caps/>
                <w:color w:val="auto"/>
                <w:lang w:val="en-US"/>
              </w:rPr>
            </w:pPr>
            <w:r w:rsidRPr="0089287C">
              <w:rPr>
                <w:color w:val="auto"/>
                <w:lang w:val="en-US"/>
              </w:rPr>
              <w:t xml:space="preserve">Death </w:t>
            </w:r>
            <w:r w:rsidR="007C415D" w:rsidRPr="0089287C">
              <w:rPr>
                <w:color w:val="auto"/>
                <w:lang w:val="en-US"/>
              </w:rPr>
              <w:t>Cover: I</w:t>
            </w:r>
            <w:r w:rsidRPr="0089287C">
              <w:rPr>
                <w:color w:val="auto"/>
                <w:lang w:val="en-US"/>
              </w:rPr>
              <w:t>ncome (p.m.)</w:t>
            </w:r>
          </w:p>
        </w:tc>
        <w:tc>
          <w:tcPr>
            <w:tcW w:w="1764" w:type="dxa"/>
            <w:tcBorders>
              <w:top w:val="single" w:sz="4" w:space="0" w:color="D1D3D4"/>
              <w:bottom w:val="single" w:sz="4" w:space="0" w:color="D1D3D4"/>
            </w:tcBorders>
            <w:shd w:val="clear" w:color="auto" w:fill="auto"/>
            <w:vAlign w:val="center"/>
          </w:tcPr>
          <w:p w14:paraId="1096964E" w14:textId="723ED6C5" w:rsidR="001F3BD8" w:rsidRPr="0089287C" w:rsidRDefault="00F037B1" w:rsidP="007415F4">
            <w:pPr>
              <w:keepNext/>
              <w:spacing w:after="0"/>
              <w:rPr>
                <w:rStyle w:val="-SFPFormCharacter"/>
                <w:lang w:val="en-US"/>
              </w:rPr>
            </w:pPr>
            <w:sdt>
              <w:sdtPr>
                <w:rPr>
                  <w:rStyle w:val="ROA"/>
                </w:rPr>
                <w:id w:val="106158324"/>
                <w:lock w:val="sdtLocked"/>
                <w:placeholder>
                  <w:docPart w:val="3A41D8A5539046E1BE71C5A6011A7C7B"/>
                </w:placeholder>
                <w:showingPlcHdr/>
                <w:text/>
              </w:sdtPr>
              <w:sdtEndPr>
                <w:rPr>
                  <w:rStyle w:val="-SFPFormCharacter"/>
                  <w:color w:val="9D9E9F"/>
                  <w:lang w:val="en-US" w:eastAsia="en-ZA"/>
                </w:rPr>
              </w:sdtEndPr>
              <w:sdtContent>
                <w:r w:rsidR="005E4321"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7C10E8B4" w14:textId="79B6D9AE" w:rsidR="001F3BD8" w:rsidRPr="0089287C" w:rsidRDefault="00F037B1" w:rsidP="007415F4">
            <w:pPr>
              <w:keepNext/>
              <w:spacing w:after="0"/>
              <w:rPr>
                <w:rStyle w:val="-SFPFormCharacter"/>
                <w:lang w:val="en-US"/>
              </w:rPr>
            </w:pPr>
            <w:sdt>
              <w:sdtPr>
                <w:rPr>
                  <w:rStyle w:val="ROA"/>
                </w:rPr>
                <w:id w:val="-1530024706"/>
                <w:lock w:val="sdtLocked"/>
                <w:placeholder>
                  <w:docPart w:val="65AF82CC61EF47109C1E42A3A6F6CBEA"/>
                </w:placeholder>
                <w:showingPlcHdr/>
                <w:text/>
              </w:sdtPr>
              <w:sdtEndPr>
                <w:rPr>
                  <w:rStyle w:val="-SFPFormCharacter"/>
                  <w:color w:val="9D9E9F"/>
                  <w:lang w:val="en-US" w:eastAsia="en-ZA"/>
                </w:rPr>
              </w:sdtEndPr>
              <w:sdtContent>
                <w:r w:rsidR="00191C15"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2FBC2E56" w14:textId="2F9DE9DC" w:rsidR="001F3BD8" w:rsidRPr="0089287C" w:rsidRDefault="00F037B1" w:rsidP="007415F4">
            <w:pPr>
              <w:keepNext/>
              <w:spacing w:after="0"/>
              <w:rPr>
                <w:rStyle w:val="-SFPFormCharacter"/>
                <w:lang w:val="en-US"/>
              </w:rPr>
            </w:pPr>
            <w:sdt>
              <w:sdtPr>
                <w:rPr>
                  <w:rStyle w:val="ROA"/>
                </w:rPr>
                <w:id w:val="-120617188"/>
                <w:lock w:val="sdtLocked"/>
                <w:placeholder>
                  <w:docPart w:val="673ED197A95F410BB158A625B4117FA3"/>
                </w:placeholder>
                <w:showingPlcHdr/>
                <w:text/>
              </w:sdtPr>
              <w:sdtEndPr>
                <w:rPr>
                  <w:rStyle w:val="-SFPFilledinform"/>
                  <w:color w:val="000000" w:themeColor="text1"/>
                  <w:lang w:val="en-US"/>
                </w:rPr>
              </w:sdtEndPr>
              <w:sdtContent>
                <w:r w:rsidR="00191C15"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614A7747" w14:textId="7199259A" w:rsidR="001F3BD8" w:rsidRPr="0089287C" w:rsidRDefault="00F037B1" w:rsidP="007415F4">
            <w:pPr>
              <w:keepNext/>
              <w:spacing w:after="0"/>
              <w:rPr>
                <w:rStyle w:val="-SFPFormCharacter"/>
                <w:lang w:val="en-US"/>
              </w:rPr>
            </w:pPr>
            <w:sdt>
              <w:sdtPr>
                <w:rPr>
                  <w:rStyle w:val="ROA"/>
                </w:rPr>
                <w:id w:val="-2011129267"/>
                <w:lock w:val="sdtLocked"/>
                <w:placeholder>
                  <w:docPart w:val="E6E7674ABB6D4C0D8DAAFF30925AEE0E"/>
                </w:placeholder>
                <w:showingPlcHdr/>
                <w:text/>
              </w:sdtPr>
              <w:sdtEndPr>
                <w:rPr>
                  <w:rStyle w:val="-SFPFormCharacter"/>
                  <w:color w:val="9D9E9F"/>
                  <w:lang w:val="en-US" w:eastAsia="en-ZA"/>
                </w:rPr>
              </w:sdtEndPr>
              <w:sdtContent>
                <w:r w:rsidR="00445044" w:rsidRPr="0089287C">
                  <w:rPr>
                    <w:rStyle w:val="PlaceholderText"/>
                    <w:rFonts w:ascii="Arial Narrow" w:hAnsi="Arial Narrow"/>
                    <w:sz w:val="18"/>
                    <w:szCs w:val="18"/>
                    <w:lang w:val="en-US"/>
                  </w:rPr>
                  <w:t>R0.00</w:t>
                </w:r>
              </w:sdtContent>
            </w:sdt>
          </w:p>
        </w:tc>
      </w:tr>
      <w:tr w:rsidR="001F3BD8" w:rsidRPr="0089287C" w14:paraId="0128A2CA"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1551933E" w14:textId="77777777" w:rsidR="001F3BD8" w:rsidRPr="0089287C" w:rsidRDefault="001F3BD8" w:rsidP="007415F4">
            <w:pPr>
              <w:pStyle w:val="-SFPTableHeader"/>
              <w:keepNext/>
              <w:spacing w:line="276" w:lineRule="auto"/>
              <w:rPr>
                <w:b w:val="0"/>
                <w:caps/>
                <w:color w:val="auto"/>
                <w:lang w:val="en-US"/>
              </w:rPr>
            </w:pPr>
            <w:r w:rsidRPr="0089287C">
              <w:rPr>
                <w:color w:val="auto"/>
                <w:lang w:val="en-US"/>
              </w:rPr>
              <w:t xml:space="preserve">Funeral Benefit </w:t>
            </w:r>
          </w:p>
        </w:tc>
        <w:tc>
          <w:tcPr>
            <w:tcW w:w="1764" w:type="dxa"/>
            <w:tcBorders>
              <w:top w:val="single" w:sz="4" w:space="0" w:color="D1D3D4"/>
              <w:bottom w:val="single" w:sz="4" w:space="0" w:color="D1D3D4"/>
            </w:tcBorders>
            <w:shd w:val="clear" w:color="auto" w:fill="auto"/>
            <w:vAlign w:val="center"/>
          </w:tcPr>
          <w:p w14:paraId="758A6E5D" w14:textId="1B8E3641" w:rsidR="001F3BD8" w:rsidRPr="0089287C" w:rsidRDefault="00F037B1" w:rsidP="007415F4">
            <w:pPr>
              <w:keepNext/>
              <w:spacing w:after="0"/>
              <w:rPr>
                <w:rStyle w:val="-SFPFormCharacter"/>
                <w:lang w:val="en-US"/>
              </w:rPr>
            </w:pPr>
            <w:sdt>
              <w:sdtPr>
                <w:rPr>
                  <w:rStyle w:val="ROA"/>
                </w:rPr>
                <w:id w:val="-1662223860"/>
                <w:lock w:val="sdtLocked"/>
                <w:placeholder>
                  <w:docPart w:val="CF8A85A89D954439A48306C8CEBEC180"/>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5AB8DE02" w14:textId="53FA066B" w:rsidR="001F3BD8" w:rsidRPr="0089287C" w:rsidRDefault="00F037B1" w:rsidP="007415F4">
            <w:pPr>
              <w:keepNext/>
              <w:spacing w:after="0"/>
              <w:rPr>
                <w:rStyle w:val="-SFPFormCharacter"/>
                <w:lang w:val="en-US"/>
              </w:rPr>
            </w:pPr>
            <w:sdt>
              <w:sdtPr>
                <w:rPr>
                  <w:rStyle w:val="ROA"/>
                </w:rPr>
                <w:id w:val="148871510"/>
                <w:lock w:val="sdtLocked"/>
                <w:placeholder>
                  <w:docPart w:val="C8860E57284F45FE944B9AAE2DCC59FE"/>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0129CA79" w14:textId="22F83899" w:rsidR="001F3BD8" w:rsidRPr="0089287C" w:rsidRDefault="00F037B1" w:rsidP="007415F4">
            <w:pPr>
              <w:keepNext/>
              <w:spacing w:after="0"/>
              <w:rPr>
                <w:rStyle w:val="-SFPFormCharacter"/>
                <w:lang w:val="en-US"/>
              </w:rPr>
            </w:pPr>
            <w:sdt>
              <w:sdtPr>
                <w:rPr>
                  <w:rStyle w:val="ROA"/>
                </w:rPr>
                <w:id w:val="642474563"/>
                <w:lock w:val="sdtLocked"/>
                <w:placeholder>
                  <w:docPart w:val="A264AF2043F64EDFABEA29B1D4D27989"/>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B492BF8" w14:textId="3A3528EC" w:rsidR="001F3BD8" w:rsidRPr="0089287C" w:rsidRDefault="00F037B1" w:rsidP="007415F4">
            <w:pPr>
              <w:keepNext/>
              <w:spacing w:after="0"/>
              <w:rPr>
                <w:rStyle w:val="-SFPFormCharacter"/>
                <w:lang w:val="en-US"/>
              </w:rPr>
            </w:pPr>
            <w:sdt>
              <w:sdtPr>
                <w:rPr>
                  <w:rStyle w:val="ROA"/>
                </w:rPr>
                <w:id w:val="517817077"/>
                <w:lock w:val="sdtLocked"/>
                <w:placeholder>
                  <w:docPart w:val="7406F466BD6A4E2BA16A77D4385CB508"/>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1F3BD8" w:rsidRPr="0089287C" w14:paraId="70902505"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0EF9C839" w14:textId="3B75D41F" w:rsidR="001F3BD8" w:rsidRPr="0089287C" w:rsidRDefault="00F037B1" w:rsidP="00475E6A">
            <w:pPr>
              <w:tabs>
                <w:tab w:val="left" w:pos="1717"/>
              </w:tabs>
              <w:spacing w:after="0"/>
              <w:rPr>
                <w:rStyle w:val="-SFPFormCharacter"/>
                <w:lang w:val="en-US"/>
              </w:rPr>
            </w:pPr>
            <w:sdt>
              <w:sdtPr>
                <w:rPr>
                  <w:rStyle w:val="ROA"/>
                </w:rPr>
                <w:id w:val="1307821015"/>
                <w:lock w:val="sdtLocked"/>
                <w:placeholder>
                  <w:docPart w:val="654459182DDC41AC9078BC0F5EC2B805"/>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Other</w:t>
                </w:r>
              </w:sdtContent>
            </w:sdt>
          </w:p>
        </w:tc>
        <w:tc>
          <w:tcPr>
            <w:tcW w:w="1764" w:type="dxa"/>
            <w:tcBorders>
              <w:top w:val="single" w:sz="4" w:space="0" w:color="D1D3D4"/>
              <w:bottom w:val="single" w:sz="4" w:space="0" w:color="D1D3D4"/>
            </w:tcBorders>
            <w:shd w:val="clear" w:color="auto" w:fill="auto"/>
            <w:vAlign w:val="center"/>
          </w:tcPr>
          <w:p w14:paraId="1F82E5F6" w14:textId="39C409FF" w:rsidR="001F3BD8" w:rsidRPr="0089287C" w:rsidRDefault="00F037B1" w:rsidP="007415F4">
            <w:pPr>
              <w:spacing w:after="0"/>
              <w:rPr>
                <w:rStyle w:val="-SFPFormCharacter"/>
                <w:lang w:val="en-US"/>
              </w:rPr>
            </w:pPr>
            <w:sdt>
              <w:sdtPr>
                <w:rPr>
                  <w:rStyle w:val="ROA"/>
                </w:rPr>
                <w:id w:val="-1084304679"/>
                <w:lock w:val="sdtLocked"/>
                <w:placeholder>
                  <w:docPart w:val="3EABFDEE1CBB4A2E8971091B527CCCB0"/>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7BBCD6A2" w14:textId="467B3143" w:rsidR="001F3BD8" w:rsidRPr="0089287C" w:rsidRDefault="00F037B1" w:rsidP="007415F4">
            <w:pPr>
              <w:spacing w:after="0"/>
              <w:rPr>
                <w:rStyle w:val="-SFPFormCharacter"/>
                <w:lang w:val="en-US"/>
              </w:rPr>
            </w:pPr>
            <w:sdt>
              <w:sdtPr>
                <w:rPr>
                  <w:rStyle w:val="ROA"/>
                </w:rPr>
                <w:id w:val="-1971737525"/>
                <w:lock w:val="sdtLocked"/>
                <w:placeholder>
                  <w:docPart w:val="48E406AAAE884C92868262262DB04C9A"/>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1682F941" w14:textId="279FFF0E" w:rsidR="001F3BD8" w:rsidRPr="0089287C" w:rsidRDefault="00F037B1" w:rsidP="007415F4">
            <w:pPr>
              <w:spacing w:after="0"/>
              <w:rPr>
                <w:rStyle w:val="-SFPFormCharacter"/>
                <w:lang w:val="en-US"/>
              </w:rPr>
            </w:pPr>
            <w:sdt>
              <w:sdtPr>
                <w:rPr>
                  <w:rStyle w:val="ROA"/>
                </w:rPr>
                <w:id w:val="2145541780"/>
                <w:lock w:val="sdtLocked"/>
                <w:placeholder>
                  <w:docPart w:val="666157F6473F4497B7DBA2B7E5942186"/>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9A1002A" w14:textId="246FADAB" w:rsidR="001F3BD8" w:rsidRPr="0089287C" w:rsidRDefault="00F037B1" w:rsidP="007415F4">
            <w:pPr>
              <w:spacing w:after="0"/>
              <w:rPr>
                <w:rStyle w:val="-SFPFormCharacter"/>
                <w:lang w:val="en-US"/>
              </w:rPr>
            </w:pPr>
            <w:sdt>
              <w:sdtPr>
                <w:rPr>
                  <w:rStyle w:val="ROA"/>
                </w:rPr>
                <w:id w:val="984432065"/>
                <w:lock w:val="sdtLocked"/>
                <w:placeholder>
                  <w:docPart w:val="9D624438D8014D73B5F0BAFC955347AB"/>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624B0CC1" w14:textId="77777777" w:rsidTr="006B3B89">
        <w:tblPrEx>
          <w:tblBorders>
            <w:bottom w:val="single" w:sz="4" w:space="0" w:color="BCBEC0"/>
            <w:insideH w:val="single" w:sz="4" w:space="0" w:color="BCBEC0"/>
          </w:tblBorders>
        </w:tblPrEx>
        <w:trPr>
          <w:gridAfter w:val="2"/>
          <w:wAfter w:w="358" w:type="dxa"/>
          <w:trHeight w:val="20"/>
        </w:trPr>
        <w:tc>
          <w:tcPr>
            <w:tcW w:w="7655" w:type="dxa"/>
            <w:gridSpan w:val="5"/>
            <w:shd w:val="clear" w:color="auto" w:fill="auto"/>
          </w:tcPr>
          <w:p w14:paraId="64E921E2" w14:textId="513EFBF1" w:rsidR="00D3711E" w:rsidRPr="0089287C" w:rsidRDefault="00D3711E" w:rsidP="007415F4">
            <w:pPr>
              <w:pStyle w:val="-SFPTableQuestions"/>
              <w:spacing w:line="276" w:lineRule="auto"/>
              <w:rPr>
                <w:rStyle w:val="-SFPFilledinform"/>
                <w:lang w:val="en-US"/>
              </w:rPr>
            </w:pPr>
          </w:p>
        </w:tc>
        <w:tc>
          <w:tcPr>
            <w:tcW w:w="1881" w:type="dxa"/>
            <w:shd w:val="clear" w:color="auto" w:fill="auto"/>
          </w:tcPr>
          <w:p w14:paraId="5EC5B8AF" w14:textId="73B386E0" w:rsidR="00D3711E" w:rsidRPr="0089287C" w:rsidRDefault="00D3711E" w:rsidP="007415F4">
            <w:pPr>
              <w:pStyle w:val="-SFPTableQuestions"/>
              <w:spacing w:line="276" w:lineRule="auto"/>
              <w:rPr>
                <w:rStyle w:val="-SFPFilledinform"/>
                <w:lang w:val="en-US"/>
              </w:rPr>
            </w:pPr>
          </w:p>
        </w:tc>
      </w:tr>
      <w:tr w:rsidR="00D91820" w:rsidRPr="0089287C" w14:paraId="38F0B672" w14:textId="77777777" w:rsidTr="006B3B89">
        <w:trPr>
          <w:gridAfter w:val="2"/>
          <w:wAfter w:w="358" w:type="dxa"/>
          <w:trHeight w:val="20"/>
        </w:trPr>
        <w:tc>
          <w:tcPr>
            <w:tcW w:w="9536" w:type="dxa"/>
            <w:gridSpan w:val="6"/>
            <w:tcBorders>
              <w:top w:val="single" w:sz="4" w:space="0" w:color="D1D3D4"/>
              <w:bottom w:val="single" w:sz="4" w:space="0" w:color="D1D3D4"/>
            </w:tcBorders>
            <w:shd w:val="clear" w:color="auto" w:fill="auto"/>
            <w:vAlign w:val="center"/>
          </w:tcPr>
          <w:p w14:paraId="743539A0" w14:textId="77777777" w:rsidR="00D91820" w:rsidRPr="0089287C" w:rsidRDefault="00D91820" w:rsidP="007415F4">
            <w:pPr>
              <w:pStyle w:val="-SFPTableHeader"/>
              <w:spacing w:line="276" w:lineRule="auto"/>
              <w:rPr>
                <w:b w:val="0"/>
                <w:caps/>
                <w:color w:val="00788A"/>
                <w:lang w:val="en-US"/>
              </w:rPr>
            </w:pPr>
            <w:r w:rsidRPr="0089287C">
              <w:rPr>
                <w:color w:val="00788A"/>
                <w:lang w:val="en-US"/>
              </w:rPr>
              <w:t>Disability Cover:</w:t>
            </w:r>
          </w:p>
        </w:tc>
      </w:tr>
      <w:tr w:rsidR="00C46730" w:rsidRPr="0089287C" w14:paraId="0DEC3BF0"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05940F0E" w14:textId="77777777" w:rsidR="00C46730" w:rsidRPr="0089287C" w:rsidRDefault="00C46730" w:rsidP="00C46730">
            <w:pPr>
              <w:pStyle w:val="-SFPTableHeader"/>
              <w:spacing w:line="276" w:lineRule="auto"/>
              <w:rPr>
                <w:b w:val="0"/>
                <w:caps/>
                <w:color w:val="auto"/>
                <w:lang w:val="en-US"/>
              </w:rPr>
            </w:pPr>
            <w:r w:rsidRPr="0089287C">
              <w:rPr>
                <w:color w:val="auto"/>
                <w:lang w:val="en-US"/>
              </w:rPr>
              <w:t>Lump Sum</w:t>
            </w:r>
          </w:p>
        </w:tc>
        <w:tc>
          <w:tcPr>
            <w:tcW w:w="1764" w:type="dxa"/>
            <w:tcBorders>
              <w:top w:val="single" w:sz="4" w:space="0" w:color="D1D3D4"/>
              <w:bottom w:val="single" w:sz="4" w:space="0" w:color="D1D3D4"/>
            </w:tcBorders>
            <w:shd w:val="clear" w:color="auto" w:fill="auto"/>
            <w:vAlign w:val="center"/>
          </w:tcPr>
          <w:p w14:paraId="1C12452F" w14:textId="53F20B37" w:rsidR="00C46730" w:rsidRPr="0089287C" w:rsidRDefault="00F037B1" w:rsidP="00C46730">
            <w:pPr>
              <w:spacing w:after="0"/>
              <w:rPr>
                <w:rStyle w:val="-SFPFormCharacter"/>
                <w:lang w:val="en-US"/>
              </w:rPr>
            </w:pPr>
            <w:sdt>
              <w:sdtPr>
                <w:rPr>
                  <w:rStyle w:val="ROA"/>
                </w:rPr>
                <w:id w:val="-210808834"/>
                <w:lock w:val="sdtLocked"/>
                <w:placeholder>
                  <w:docPart w:val="96B656ABEC1E4D6DB4F4694BDEE0DD16"/>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03F4DF4A" w14:textId="6B663AFB" w:rsidR="00C46730" w:rsidRPr="0089287C" w:rsidRDefault="00F037B1" w:rsidP="00C46730">
            <w:pPr>
              <w:spacing w:after="0"/>
              <w:rPr>
                <w:rStyle w:val="-SFPFormCharacter"/>
                <w:lang w:val="en-US"/>
              </w:rPr>
            </w:pPr>
            <w:sdt>
              <w:sdtPr>
                <w:rPr>
                  <w:rStyle w:val="ROA"/>
                </w:rPr>
                <w:id w:val="-2145727989"/>
                <w:lock w:val="sdtLocked"/>
                <w:placeholder>
                  <w:docPart w:val="869142681749416E8B3BAA186FDCED0F"/>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6426CABC" w14:textId="4BF1A26C" w:rsidR="00C46730" w:rsidRPr="0089287C" w:rsidRDefault="00F037B1" w:rsidP="00C46730">
            <w:pPr>
              <w:spacing w:after="0"/>
              <w:rPr>
                <w:rStyle w:val="-SFPFormCharacter"/>
                <w:lang w:val="en-US"/>
              </w:rPr>
            </w:pPr>
            <w:sdt>
              <w:sdtPr>
                <w:rPr>
                  <w:rStyle w:val="ROA"/>
                </w:rPr>
                <w:id w:val="-472832843"/>
                <w:lock w:val="sdtLocked"/>
                <w:placeholder>
                  <w:docPart w:val="CE82A9E7D194496E85CED28F90D01495"/>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F3C789F" w14:textId="0FF0F12A" w:rsidR="00C46730" w:rsidRPr="0089287C" w:rsidRDefault="00F037B1" w:rsidP="00C46730">
            <w:pPr>
              <w:spacing w:after="0"/>
              <w:rPr>
                <w:rStyle w:val="-SFPFormCharacter"/>
                <w:lang w:val="en-US"/>
              </w:rPr>
            </w:pPr>
            <w:sdt>
              <w:sdtPr>
                <w:rPr>
                  <w:rStyle w:val="ROA"/>
                </w:rPr>
                <w:id w:val="-1455085543"/>
                <w:lock w:val="sdtLocked"/>
                <w:placeholder>
                  <w:docPart w:val="4CEB83CA70134B2E83E93033221D775F"/>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C46730" w:rsidRPr="0089287C" w14:paraId="5C00205C" w14:textId="77777777" w:rsidTr="006B3B89">
        <w:trPr>
          <w:gridAfter w:val="2"/>
          <w:wAfter w:w="358" w:type="dxa"/>
          <w:trHeight w:val="124"/>
        </w:trPr>
        <w:tc>
          <w:tcPr>
            <w:tcW w:w="2774" w:type="dxa"/>
            <w:gridSpan w:val="2"/>
            <w:tcBorders>
              <w:top w:val="single" w:sz="4" w:space="0" w:color="D1D3D4"/>
              <w:bottom w:val="single" w:sz="4" w:space="0" w:color="D1D3D4"/>
            </w:tcBorders>
            <w:shd w:val="clear" w:color="auto" w:fill="auto"/>
            <w:vAlign w:val="center"/>
          </w:tcPr>
          <w:p w14:paraId="3AC4274D" w14:textId="77777777" w:rsidR="00C46730" w:rsidRPr="0089287C" w:rsidRDefault="00C46730" w:rsidP="00C46730">
            <w:pPr>
              <w:pStyle w:val="-SFPTableHeader"/>
              <w:spacing w:line="276" w:lineRule="auto"/>
              <w:rPr>
                <w:b w:val="0"/>
                <w:caps/>
                <w:color w:val="auto"/>
                <w:lang w:val="en-US"/>
              </w:rPr>
            </w:pPr>
            <w:r w:rsidRPr="0089287C">
              <w:rPr>
                <w:color w:val="auto"/>
                <w:lang w:val="en-US"/>
              </w:rPr>
              <w:t>Permanent Income (p.m.)</w:t>
            </w:r>
          </w:p>
        </w:tc>
        <w:tc>
          <w:tcPr>
            <w:tcW w:w="1764" w:type="dxa"/>
            <w:tcBorders>
              <w:top w:val="single" w:sz="4" w:space="0" w:color="D1D3D4"/>
              <w:bottom w:val="single" w:sz="4" w:space="0" w:color="D1D3D4"/>
            </w:tcBorders>
            <w:shd w:val="clear" w:color="auto" w:fill="auto"/>
          </w:tcPr>
          <w:p w14:paraId="122488E5" w14:textId="1E0BA655" w:rsidR="00C46730" w:rsidRPr="0089287C" w:rsidRDefault="00F037B1" w:rsidP="00C46730">
            <w:pPr>
              <w:spacing w:after="0"/>
              <w:rPr>
                <w:rStyle w:val="-SFPFormCharacter"/>
                <w:lang w:val="en-US"/>
              </w:rPr>
            </w:pPr>
            <w:sdt>
              <w:sdtPr>
                <w:rPr>
                  <w:rStyle w:val="ROA"/>
                </w:rPr>
                <w:id w:val="-622226145"/>
                <w:lock w:val="sdtLocked"/>
                <w:placeholder>
                  <w:docPart w:val="EFB197615FF94D2EBFEDE5F9A117F186"/>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1EA47D74" w14:textId="32C8A882" w:rsidR="00C46730" w:rsidRPr="0089287C" w:rsidRDefault="00F037B1" w:rsidP="00C46730">
            <w:pPr>
              <w:spacing w:after="0"/>
              <w:rPr>
                <w:rStyle w:val="-SFPFormCharacter"/>
                <w:lang w:val="en-US"/>
              </w:rPr>
            </w:pPr>
            <w:sdt>
              <w:sdtPr>
                <w:rPr>
                  <w:rStyle w:val="ROA"/>
                </w:rPr>
                <w:id w:val="-476924492"/>
                <w:lock w:val="sdtLocked"/>
                <w:placeholder>
                  <w:docPart w:val="949396DEFB884851817B25D1496159E4"/>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276D90D3" w14:textId="4FFC6917" w:rsidR="00C46730" w:rsidRPr="0089287C" w:rsidRDefault="00F037B1" w:rsidP="00C46730">
            <w:pPr>
              <w:spacing w:after="0"/>
              <w:rPr>
                <w:rStyle w:val="-SFPFormCharacter"/>
                <w:lang w:val="en-US"/>
              </w:rPr>
            </w:pPr>
            <w:sdt>
              <w:sdtPr>
                <w:rPr>
                  <w:rStyle w:val="ROA"/>
                </w:rPr>
                <w:id w:val="869273609"/>
                <w:lock w:val="sdtLocked"/>
                <w:placeholder>
                  <w:docPart w:val="09030298B2BF402AABCAE0EE5708769D"/>
                </w:placeholder>
                <w:showingPlcHdr/>
                <w:text/>
              </w:sdtPr>
              <w:sdtEndPr>
                <w:rPr>
                  <w:rStyle w:val="-SFPFilledinform"/>
                  <w:color w:val="000000" w:themeColor="text1"/>
                  <w:lang w:val="en-US"/>
                </w:rPr>
              </w:sdtEndPr>
              <w:sdtContent>
                <w:r w:rsidR="006C2E12"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3159C5A5" w14:textId="5B234401" w:rsidR="00C46730" w:rsidRPr="0089287C" w:rsidRDefault="00F037B1" w:rsidP="00C46730">
            <w:pPr>
              <w:spacing w:after="0"/>
              <w:rPr>
                <w:rStyle w:val="-SFPFormCharacter"/>
                <w:lang w:val="en-US"/>
              </w:rPr>
            </w:pPr>
            <w:sdt>
              <w:sdtPr>
                <w:rPr>
                  <w:rStyle w:val="ROA"/>
                </w:rPr>
                <w:id w:val="-340696706"/>
                <w:lock w:val="sdtLocked"/>
                <w:placeholder>
                  <w:docPart w:val="78DEF6D480D148C78375DAE97A2A8B28"/>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r>
      <w:tr w:rsidR="00C46730" w:rsidRPr="0089287C" w14:paraId="63D8D6AA"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0BE645F6" w14:textId="77777777" w:rsidR="00C46730" w:rsidRPr="0089287C" w:rsidRDefault="00C46730" w:rsidP="00C46730">
            <w:pPr>
              <w:pStyle w:val="-SFPTableHeader"/>
              <w:spacing w:line="276" w:lineRule="auto"/>
              <w:rPr>
                <w:b w:val="0"/>
                <w:caps/>
                <w:color w:val="auto"/>
                <w:lang w:val="en-US"/>
              </w:rPr>
            </w:pPr>
            <w:r w:rsidRPr="0089287C">
              <w:rPr>
                <w:color w:val="auto"/>
                <w:lang w:val="en-US"/>
              </w:rPr>
              <w:t>Temporary Income (p.m.)</w:t>
            </w:r>
          </w:p>
        </w:tc>
        <w:tc>
          <w:tcPr>
            <w:tcW w:w="1764" w:type="dxa"/>
            <w:tcBorders>
              <w:top w:val="single" w:sz="4" w:space="0" w:color="D1D3D4"/>
              <w:bottom w:val="single" w:sz="4" w:space="0" w:color="D1D3D4"/>
            </w:tcBorders>
            <w:shd w:val="clear" w:color="auto" w:fill="auto"/>
          </w:tcPr>
          <w:p w14:paraId="1C16AE5C" w14:textId="703D3B4E" w:rsidR="00C46730" w:rsidRPr="0089287C" w:rsidRDefault="00F037B1" w:rsidP="00C46730">
            <w:pPr>
              <w:spacing w:after="0"/>
              <w:rPr>
                <w:rStyle w:val="-SFPFormCharacter"/>
                <w:lang w:val="en-US"/>
              </w:rPr>
            </w:pPr>
            <w:sdt>
              <w:sdtPr>
                <w:rPr>
                  <w:rStyle w:val="ROA"/>
                </w:rPr>
                <w:id w:val="128290472"/>
                <w:lock w:val="sdtLocked"/>
                <w:placeholder>
                  <w:docPart w:val="4BDC46AA6444431F9ACC1954F2C2F3EB"/>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2D2BB78B" w14:textId="7482FDFB" w:rsidR="00C46730" w:rsidRPr="0089287C" w:rsidRDefault="00F037B1" w:rsidP="00C46730">
            <w:pPr>
              <w:spacing w:after="0"/>
              <w:rPr>
                <w:rStyle w:val="-SFPFormCharacter"/>
                <w:lang w:val="en-US"/>
              </w:rPr>
            </w:pPr>
            <w:sdt>
              <w:sdtPr>
                <w:rPr>
                  <w:rStyle w:val="ROA"/>
                </w:rPr>
                <w:id w:val="-162406998"/>
                <w:lock w:val="sdtLocked"/>
                <w:placeholder>
                  <w:docPart w:val="A66B31F8D1E7468A9DBB88A9751D5CB2"/>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012D2B36" w14:textId="714EE2A4" w:rsidR="00C46730" w:rsidRPr="0089287C" w:rsidRDefault="00F037B1" w:rsidP="00C46730">
            <w:pPr>
              <w:spacing w:after="0"/>
              <w:rPr>
                <w:rStyle w:val="-SFPFormCharacter"/>
                <w:lang w:val="en-US"/>
              </w:rPr>
            </w:pPr>
            <w:sdt>
              <w:sdtPr>
                <w:rPr>
                  <w:rStyle w:val="ROA"/>
                </w:rPr>
                <w:id w:val="-1916237580"/>
                <w:lock w:val="sdtLocked"/>
                <w:placeholder>
                  <w:docPart w:val="FAB96C1928FC478CB66BD521335FF2E9"/>
                </w:placeholder>
                <w:showingPlcHdr/>
                <w:text/>
              </w:sdtPr>
              <w:sdtEndPr>
                <w:rPr>
                  <w:rStyle w:val="-SFPFilledinform"/>
                  <w:color w:val="000000" w:themeColor="text1"/>
                  <w:lang w:val="en-US"/>
                </w:rPr>
              </w:sdtEndPr>
              <w:sdtContent>
                <w:r w:rsidR="006C2E12"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3CDF76AE" w14:textId="748763AE" w:rsidR="00C46730" w:rsidRPr="0089287C" w:rsidRDefault="00F037B1" w:rsidP="00C46730">
            <w:pPr>
              <w:spacing w:after="0"/>
              <w:rPr>
                <w:rStyle w:val="-SFPFormCharacter"/>
                <w:lang w:val="en-US"/>
              </w:rPr>
            </w:pPr>
            <w:sdt>
              <w:sdtPr>
                <w:rPr>
                  <w:rStyle w:val="ROA"/>
                </w:rPr>
                <w:id w:val="1697573746"/>
                <w:lock w:val="sdtLocked"/>
                <w:placeholder>
                  <w:docPart w:val="8AA55680FB014BEBB4C97CBD1D5A4954"/>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r>
      <w:tr w:rsidR="00C46730" w:rsidRPr="0089287C" w14:paraId="3568C14B"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10B01AD1" w14:textId="77777777" w:rsidR="00C46730" w:rsidRPr="0089287C" w:rsidRDefault="00C46730" w:rsidP="00C46730">
            <w:pPr>
              <w:pStyle w:val="-SFPTableHeader"/>
              <w:spacing w:line="276" w:lineRule="auto"/>
              <w:rPr>
                <w:b w:val="0"/>
                <w:caps/>
                <w:color w:val="auto"/>
                <w:lang w:val="en-US"/>
              </w:rPr>
            </w:pPr>
            <w:r w:rsidRPr="0089287C">
              <w:rPr>
                <w:color w:val="auto"/>
                <w:lang w:val="en-US"/>
              </w:rPr>
              <w:t>Sickness Benefit (p.m.)</w:t>
            </w:r>
          </w:p>
        </w:tc>
        <w:tc>
          <w:tcPr>
            <w:tcW w:w="1764" w:type="dxa"/>
            <w:tcBorders>
              <w:top w:val="single" w:sz="4" w:space="0" w:color="D1D3D4"/>
              <w:bottom w:val="single" w:sz="4" w:space="0" w:color="D1D3D4"/>
            </w:tcBorders>
            <w:shd w:val="clear" w:color="auto" w:fill="auto"/>
          </w:tcPr>
          <w:p w14:paraId="4F017C59" w14:textId="10F51F54" w:rsidR="00C46730" w:rsidRPr="0089287C" w:rsidRDefault="00F037B1" w:rsidP="00C46730">
            <w:pPr>
              <w:spacing w:after="0"/>
              <w:rPr>
                <w:rStyle w:val="-SFPFormCharacter"/>
                <w:lang w:val="en-US"/>
              </w:rPr>
            </w:pPr>
            <w:sdt>
              <w:sdtPr>
                <w:rPr>
                  <w:rStyle w:val="ROA"/>
                </w:rPr>
                <w:id w:val="845133001"/>
                <w:lock w:val="sdtLocked"/>
                <w:placeholder>
                  <w:docPart w:val="1DD4F47360254D2CB9AB4C9662B4D67C"/>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r w:rsidR="003362B0" w:rsidRPr="0089287C">
                  <w:rPr>
                    <w:rStyle w:val="PlaceholderText"/>
                    <w:rFonts w:ascii="Arial Narrow" w:hAnsi="Arial Narrow"/>
                    <w:sz w:val="18"/>
                    <w:szCs w:val="18"/>
                    <w:lang w:val="en-US"/>
                  </w:rPr>
                  <w:t>.</w:t>
                </w:r>
              </w:sdtContent>
            </w:sdt>
          </w:p>
        </w:tc>
        <w:tc>
          <w:tcPr>
            <w:tcW w:w="1647" w:type="dxa"/>
            <w:tcBorders>
              <w:top w:val="single" w:sz="4" w:space="0" w:color="D1D3D4"/>
              <w:bottom w:val="single" w:sz="4" w:space="0" w:color="D1D3D4"/>
            </w:tcBorders>
            <w:shd w:val="clear" w:color="auto" w:fill="auto"/>
          </w:tcPr>
          <w:p w14:paraId="070C338F" w14:textId="1FE3C32D" w:rsidR="00C46730" w:rsidRPr="0089287C" w:rsidRDefault="00F037B1" w:rsidP="00C46730">
            <w:pPr>
              <w:spacing w:after="0"/>
              <w:rPr>
                <w:rStyle w:val="-SFPFormCharacter"/>
                <w:lang w:val="en-US"/>
              </w:rPr>
            </w:pPr>
            <w:sdt>
              <w:sdtPr>
                <w:rPr>
                  <w:rStyle w:val="ROA"/>
                </w:rPr>
                <w:id w:val="1463769131"/>
                <w:lock w:val="sdtLocked"/>
                <w:placeholder>
                  <w:docPart w:val="71A15991CD4941D5910E779379118BB3"/>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7A22A487" w14:textId="0620468A" w:rsidR="00C46730" w:rsidRPr="0089287C" w:rsidRDefault="00F037B1" w:rsidP="00C46730">
            <w:pPr>
              <w:spacing w:after="0"/>
              <w:rPr>
                <w:rStyle w:val="-SFPFormCharacter"/>
                <w:lang w:val="en-US"/>
              </w:rPr>
            </w:pPr>
            <w:sdt>
              <w:sdtPr>
                <w:rPr>
                  <w:rStyle w:val="ROA"/>
                </w:rPr>
                <w:id w:val="2011021010"/>
                <w:lock w:val="sdtLocked"/>
                <w:placeholder>
                  <w:docPart w:val="BC886FAAD86145B78EA9D79108F2BA42"/>
                </w:placeholder>
                <w:showingPlcHdr/>
                <w:text/>
              </w:sdtPr>
              <w:sdtEndPr>
                <w:rPr>
                  <w:rStyle w:val="-SFPFilledinform"/>
                  <w:color w:val="000000" w:themeColor="text1"/>
                  <w:lang w:val="en-US"/>
                </w:rPr>
              </w:sdtEndPr>
              <w:sdtContent>
                <w:r w:rsidR="00382B94"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1E0EB5FF" w14:textId="4592FDA8" w:rsidR="00C46730" w:rsidRPr="0089287C" w:rsidRDefault="00F037B1" w:rsidP="00C46730">
            <w:pPr>
              <w:spacing w:after="0"/>
              <w:rPr>
                <w:rStyle w:val="-SFPFormCharacter"/>
                <w:lang w:val="en-US"/>
              </w:rPr>
            </w:pPr>
            <w:sdt>
              <w:sdtPr>
                <w:rPr>
                  <w:rStyle w:val="ROA"/>
                </w:rPr>
                <w:id w:val="-787744451"/>
                <w:lock w:val="sdtLocked"/>
                <w:placeholder>
                  <w:docPart w:val="9ABD276CCB784A5A96D9D7FDC06B9260"/>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r>
      <w:tr w:rsidR="00C46730" w:rsidRPr="0089287C" w14:paraId="40227BCC" w14:textId="77777777" w:rsidTr="006B3B89">
        <w:trPr>
          <w:gridAfter w:val="2"/>
          <w:wAfter w:w="358" w:type="dxa"/>
          <w:trHeight w:val="20"/>
        </w:trPr>
        <w:sdt>
          <w:sdtPr>
            <w:rPr>
              <w:rStyle w:val="ROA"/>
            </w:rPr>
            <w:id w:val="-661386125"/>
            <w:lock w:val="sdtLocked"/>
            <w:placeholder>
              <w:docPart w:val="1135778BE772456CACD7ADDA0E2565B5"/>
            </w:placeholder>
            <w:showingPlcHdr/>
          </w:sdtPr>
          <w:sdtEndPr>
            <w:rPr>
              <w:rStyle w:val="DefaultParagraphFont"/>
              <w:rFonts w:asciiTheme="minorHAnsi" w:hAnsiTheme="minorHAnsi" w:cs="Calibri"/>
              <w:b/>
              <w:sz w:val="22"/>
              <w:szCs w:val="18"/>
              <w:lang w:val="en-US"/>
            </w:rPr>
          </w:sdtEndPr>
          <w:sdtContent>
            <w:tc>
              <w:tcPr>
                <w:tcW w:w="2774" w:type="dxa"/>
                <w:gridSpan w:val="2"/>
                <w:tcBorders>
                  <w:top w:val="single" w:sz="4" w:space="0" w:color="D1D3D4"/>
                  <w:bottom w:val="single" w:sz="4" w:space="0" w:color="D1D3D4"/>
                </w:tcBorders>
                <w:shd w:val="clear" w:color="auto" w:fill="auto"/>
                <w:vAlign w:val="center"/>
              </w:tcPr>
              <w:p w14:paraId="0ECC22EE" w14:textId="131BDF0D" w:rsidR="00C46730" w:rsidRPr="0089287C" w:rsidRDefault="00E66ABC" w:rsidP="00C46730">
                <w:pPr>
                  <w:spacing w:after="0"/>
                  <w:rPr>
                    <w:rFonts w:ascii="Arial Narrow" w:hAnsi="Arial Narrow" w:cs="Calibri"/>
                    <w:b/>
                    <w:sz w:val="18"/>
                    <w:szCs w:val="18"/>
                    <w:lang w:val="en-US"/>
                  </w:rPr>
                </w:pPr>
                <w:r w:rsidRPr="0089287C">
                  <w:rPr>
                    <w:rStyle w:val="-SFPFormCharacter"/>
                    <w:lang w:val="en-US"/>
                  </w:rPr>
                  <w:t>Other</w:t>
                </w:r>
              </w:p>
            </w:tc>
          </w:sdtContent>
        </w:sdt>
        <w:tc>
          <w:tcPr>
            <w:tcW w:w="1764" w:type="dxa"/>
            <w:tcBorders>
              <w:top w:val="single" w:sz="4" w:space="0" w:color="D1D3D4"/>
              <w:bottom w:val="single" w:sz="4" w:space="0" w:color="D1D3D4"/>
            </w:tcBorders>
            <w:shd w:val="clear" w:color="auto" w:fill="auto"/>
          </w:tcPr>
          <w:p w14:paraId="4864BF48" w14:textId="06224388" w:rsidR="00C46730" w:rsidRPr="0089287C" w:rsidRDefault="00F037B1" w:rsidP="00C46730">
            <w:pPr>
              <w:spacing w:after="0"/>
              <w:rPr>
                <w:rStyle w:val="-SFPFormCharacter"/>
                <w:lang w:val="en-US"/>
              </w:rPr>
            </w:pPr>
            <w:sdt>
              <w:sdtPr>
                <w:rPr>
                  <w:rStyle w:val="ROA"/>
                </w:rPr>
                <w:id w:val="-429281750"/>
                <w:lock w:val="sdtLocked"/>
                <w:placeholder>
                  <w:docPart w:val="0E9A0821FB3C4D498DF12581AFC0B32D"/>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 xml:space="preserve"> </w:t>
                </w:r>
                <w:r w:rsidR="00382B94"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5C0AF72F" w14:textId="7F857215" w:rsidR="00C46730" w:rsidRPr="0089287C" w:rsidRDefault="00F037B1" w:rsidP="00C46730">
            <w:pPr>
              <w:spacing w:after="0"/>
              <w:rPr>
                <w:rStyle w:val="-SFPFormCharacter"/>
                <w:lang w:val="en-US"/>
              </w:rPr>
            </w:pPr>
            <w:sdt>
              <w:sdtPr>
                <w:rPr>
                  <w:rStyle w:val="ROA"/>
                </w:rPr>
                <w:id w:val="2108000251"/>
                <w:lock w:val="sdtLocked"/>
                <w:placeholder>
                  <w:docPart w:val="1944B8BF26444C5C8BA0DFDBFDADF29C"/>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2BB9B199" w14:textId="76AB1B79" w:rsidR="00C46730" w:rsidRPr="0089287C" w:rsidRDefault="00F037B1" w:rsidP="00C46730">
            <w:pPr>
              <w:spacing w:after="0"/>
              <w:rPr>
                <w:rStyle w:val="-SFPFormCharacter"/>
                <w:lang w:val="en-US"/>
              </w:rPr>
            </w:pPr>
            <w:sdt>
              <w:sdtPr>
                <w:rPr>
                  <w:rStyle w:val="ROA"/>
                </w:rPr>
                <w:id w:val="1932313118"/>
                <w:lock w:val="sdtLocked"/>
                <w:placeholder>
                  <w:docPart w:val="F495C7D52EAC4CA0908DB38406619909"/>
                </w:placeholder>
                <w:showingPlcHdr/>
                <w:text/>
              </w:sdtPr>
              <w:sdtEndPr>
                <w:rPr>
                  <w:rStyle w:val="-SFPFilledinform"/>
                  <w:color w:val="000000" w:themeColor="text1"/>
                  <w:lang w:val="en-US"/>
                </w:rPr>
              </w:sdtEndPr>
              <w:sdtContent>
                <w:r w:rsidR="00382B94"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0DDF072A" w14:textId="373734EB" w:rsidR="00C46730" w:rsidRPr="0089287C" w:rsidRDefault="00F037B1" w:rsidP="00C46730">
            <w:pPr>
              <w:spacing w:after="0"/>
              <w:rPr>
                <w:rStyle w:val="-SFPFormCharacter"/>
                <w:lang w:val="en-US"/>
              </w:rPr>
            </w:pPr>
            <w:sdt>
              <w:sdtPr>
                <w:rPr>
                  <w:rStyle w:val="ROA"/>
                </w:rPr>
                <w:id w:val="-1760590522"/>
                <w:lock w:val="sdtLocked"/>
                <w:placeholder>
                  <w:docPart w:val="9477B2ADB75E44D9B80E633A8102A0C5"/>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r>
      <w:tr w:rsidR="00C46730" w:rsidRPr="0089287C" w14:paraId="726CC40E" w14:textId="77777777" w:rsidTr="006B3B89">
        <w:trPr>
          <w:gridAfter w:val="2"/>
          <w:wAfter w:w="358" w:type="dxa"/>
          <w:trHeight w:val="20"/>
        </w:trPr>
        <w:sdt>
          <w:sdtPr>
            <w:rPr>
              <w:rStyle w:val="ROA"/>
            </w:rPr>
            <w:id w:val="-432287315"/>
            <w:lock w:val="sdtLocked"/>
            <w:placeholder>
              <w:docPart w:val="C1E032A5A58E4BD7918713138151A166"/>
            </w:placeholder>
            <w:showingPlcHdr/>
          </w:sdtPr>
          <w:sdtEndPr>
            <w:rPr>
              <w:rStyle w:val="DefaultParagraphFont"/>
              <w:rFonts w:asciiTheme="minorHAnsi" w:hAnsiTheme="minorHAnsi" w:cs="Calibri"/>
              <w:b/>
              <w:sz w:val="22"/>
              <w:szCs w:val="18"/>
              <w:lang w:val="en-US"/>
            </w:rPr>
          </w:sdtEndPr>
          <w:sdtContent>
            <w:tc>
              <w:tcPr>
                <w:tcW w:w="2774" w:type="dxa"/>
                <w:gridSpan w:val="2"/>
                <w:tcBorders>
                  <w:top w:val="single" w:sz="4" w:space="0" w:color="D1D3D4"/>
                  <w:bottom w:val="single" w:sz="4" w:space="0" w:color="D1D3D4"/>
                </w:tcBorders>
                <w:shd w:val="clear" w:color="auto" w:fill="auto"/>
                <w:vAlign w:val="center"/>
              </w:tcPr>
              <w:p w14:paraId="05F41B07" w14:textId="27396C6A" w:rsidR="00C46730" w:rsidRPr="0089287C" w:rsidRDefault="00E573AC" w:rsidP="00C46730">
                <w:pPr>
                  <w:spacing w:after="0"/>
                  <w:rPr>
                    <w:rFonts w:ascii="Arial Narrow" w:hAnsi="Arial Narrow" w:cs="Calibri"/>
                    <w:b/>
                    <w:sz w:val="18"/>
                    <w:szCs w:val="18"/>
                    <w:lang w:val="en-US"/>
                  </w:rPr>
                </w:pPr>
                <w:r w:rsidRPr="0089287C">
                  <w:rPr>
                    <w:rStyle w:val="-SFPFormCharacter"/>
                    <w:lang w:val="en-US"/>
                  </w:rPr>
                  <w:t>Other</w:t>
                </w:r>
              </w:p>
            </w:tc>
          </w:sdtContent>
        </w:sdt>
        <w:tc>
          <w:tcPr>
            <w:tcW w:w="1764" w:type="dxa"/>
            <w:tcBorders>
              <w:top w:val="single" w:sz="4" w:space="0" w:color="D1D3D4"/>
              <w:bottom w:val="single" w:sz="4" w:space="0" w:color="D1D3D4"/>
            </w:tcBorders>
            <w:shd w:val="clear" w:color="auto" w:fill="auto"/>
          </w:tcPr>
          <w:p w14:paraId="00BD8DD3" w14:textId="20E6B222" w:rsidR="00C46730" w:rsidRPr="0089287C" w:rsidRDefault="00F037B1" w:rsidP="00C46730">
            <w:pPr>
              <w:spacing w:after="0"/>
              <w:rPr>
                <w:rStyle w:val="-SFPFormCharacter"/>
                <w:lang w:val="en-US"/>
              </w:rPr>
            </w:pPr>
            <w:sdt>
              <w:sdtPr>
                <w:rPr>
                  <w:rStyle w:val="ROA"/>
                </w:rPr>
                <w:id w:val="-1525857712"/>
                <w:lock w:val="sdtLocked"/>
                <w:placeholder>
                  <w:docPart w:val="193C017A2BFF498F8752F1B7E27B9309"/>
                </w:placeholder>
                <w:showingPlcHdr/>
                <w:text/>
              </w:sdtPr>
              <w:sdtEndPr>
                <w:rPr>
                  <w:rStyle w:val="-SFPFormCharacter"/>
                  <w:color w:val="9D9E9F"/>
                  <w:lang w:val="en-US" w:eastAsia="en-ZA"/>
                </w:rPr>
              </w:sdtEndPr>
              <w:sdtContent>
                <w:r w:rsidR="003362B0" w:rsidRPr="00996FAA">
                  <w:rPr>
                    <w:rStyle w:val="-SFPFormCharacter"/>
                  </w:rPr>
                  <w:t>R0.00</w:t>
                </w:r>
              </w:sdtContent>
            </w:sdt>
          </w:p>
        </w:tc>
        <w:tc>
          <w:tcPr>
            <w:tcW w:w="1647" w:type="dxa"/>
            <w:tcBorders>
              <w:top w:val="single" w:sz="4" w:space="0" w:color="D1D3D4"/>
              <w:bottom w:val="single" w:sz="4" w:space="0" w:color="D1D3D4"/>
            </w:tcBorders>
            <w:shd w:val="clear" w:color="auto" w:fill="auto"/>
          </w:tcPr>
          <w:p w14:paraId="02F68690" w14:textId="799B4AF6" w:rsidR="00C46730" w:rsidRPr="0089287C" w:rsidRDefault="00F037B1" w:rsidP="00C46730">
            <w:pPr>
              <w:spacing w:after="0"/>
              <w:rPr>
                <w:rStyle w:val="-SFPFormCharacter"/>
                <w:lang w:val="en-US"/>
              </w:rPr>
            </w:pPr>
            <w:sdt>
              <w:sdtPr>
                <w:rPr>
                  <w:rStyle w:val="ROA"/>
                </w:rPr>
                <w:id w:val="1734816488"/>
                <w:lock w:val="sdtLocked"/>
                <w:placeholder>
                  <w:docPart w:val="E806FD7B959F4C51A0B7A9268DB96947"/>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4694EA8D" w14:textId="0E12D4E7" w:rsidR="00C46730" w:rsidRPr="0089287C" w:rsidRDefault="00F037B1" w:rsidP="00C46730">
            <w:pPr>
              <w:spacing w:after="0"/>
              <w:rPr>
                <w:rStyle w:val="-SFPFormCharacter"/>
                <w:lang w:val="en-US"/>
              </w:rPr>
            </w:pPr>
            <w:sdt>
              <w:sdtPr>
                <w:rPr>
                  <w:rStyle w:val="ROA"/>
                </w:rPr>
                <w:id w:val="-1802770242"/>
                <w:lock w:val="sdtLocked"/>
                <w:placeholder>
                  <w:docPart w:val="50554CC4997B4726B07A7CE42F558231"/>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59F6F6F4" w14:textId="037E5745" w:rsidR="00C46730" w:rsidRPr="0089287C" w:rsidRDefault="00F037B1" w:rsidP="00C46730">
            <w:pPr>
              <w:spacing w:after="0"/>
              <w:rPr>
                <w:rStyle w:val="-SFPFormCharacter"/>
                <w:lang w:val="en-US"/>
              </w:rPr>
            </w:pPr>
            <w:sdt>
              <w:sdtPr>
                <w:rPr>
                  <w:rStyle w:val="ROA"/>
                </w:rPr>
                <w:id w:val="1441339425"/>
                <w:lock w:val="sdtLocked"/>
                <w:placeholder>
                  <w:docPart w:val="619689FDC9ED4D589BFBC506A6EE6C1E"/>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4DBAA1E9" w14:textId="77777777" w:rsidTr="006B3B89">
        <w:tblPrEx>
          <w:tblBorders>
            <w:bottom w:val="single" w:sz="4" w:space="0" w:color="BCBEC0"/>
            <w:insideH w:val="single" w:sz="4" w:space="0" w:color="BCBEC0"/>
          </w:tblBorders>
        </w:tblPrEx>
        <w:trPr>
          <w:gridAfter w:val="1"/>
          <w:wAfter w:w="29" w:type="dxa"/>
          <w:trHeight w:val="20"/>
        </w:trPr>
        <w:tc>
          <w:tcPr>
            <w:tcW w:w="7655" w:type="dxa"/>
            <w:gridSpan w:val="5"/>
            <w:shd w:val="clear" w:color="auto" w:fill="auto"/>
          </w:tcPr>
          <w:p w14:paraId="51AA4FFC" w14:textId="18E5FE4C" w:rsidR="00D3711E" w:rsidRPr="0089287C" w:rsidRDefault="00D3711E" w:rsidP="00C46730">
            <w:pPr>
              <w:pStyle w:val="-SFPTableQuestions"/>
              <w:spacing w:line="276" w:lineRule="auto"/>
              <w:rPr>
                <w:rStyle w:val="-SFPFilledinform"/>
                <w:lang w:val="en-US"/>
              </w:rPr>
            </w:pPr>
          </w:p>
        </w:tc>
        <w:tc>
          <w:tcPr>
            <w:tcW w:w="2239" w:type="dxa"/>
            <w:gridSpan w:val="2"/>
            <w:shd w:val="clear" w:color="auto" w:fill="auto"/>
          </w:tcPr>
          <w:p w14:paraId="0DCB5CFA" w14:textId="47AA413F" w:rsidR="00D3711E" w:rsidRPr="0089287C" w:rsidRDefault="003362B0" w:rsidP="00C46730">
            <w:pPr>
              <w:pStyle w:val="-SFPTableQuestions"/>
              <w:spacing w:line="276" w:lineRule="auto"/>
              <w:rPr>
                <w:rStyle w:val="-SFPFilledinform"/>
                <w:lang w:val="en-US"/>
              </w:rPr>
            </w:pPr>
            <w:r w:rsidRPr="0089287C">
              <w:rPr>
                <w:rStyle w:val="-SFPFilledinform"/>
                <w:lang w:val="en-US"/>
              </w:rPr>
              <w:t xml:space="preserve"> </w:t>
            </w:r>
          </w:p>
        </w:tc>
      </w:tr>
      <w:tr w:rsidR="00C46730" w:rsidRPr="0089287C" w14:paraId="01A0C79A" w14:textId="77777777" w:rsidTr="006B3B89">
        <w:trPr>
          <w:gridAfter w:val="2"/>
          <w:wAfter w:w="358" w:type="dxa"/>
          <w:trHeight w:val="20"/>
        </w:trPr>
        <w:tc>
          <w:tcPr>
            <w:tcW w:w="9536" w:type="dxa"/>
            <w:gridSpan w:val="6"/>
            <w:tcBorders>
              <w:top w:val="single" w:sz="4" w:space="0" w:color="D1D3D4"/>
              <w:bottom w:val="single" w:sz="4" w:space="0" w:color="D1D3D4"/>
            </w:tcBorders>
            <w:shd w:val="clear" w:color="auto" w:fill="auto"/>
            <w:vAlign w:val="center"/>
          </w:tcPr>
          <w:p w14:paraId="0BE23F3D" w14:textId="77777777" w:rsidR="00C46730" w:rsidRPr="0089287C" w:rsidRDefault="00C46730" w:rsidP="00C46730">
            <w:pPr>
              <w:pStyle w:val="-SFPTableHeader"/>
              <w:keepNext/>
              <w:spacing w:line="276" w:lineRule="auto"/>
              <w:rPr>
                <w:b w:val="0"/>
                <w:caps/>
                <w:color w:val="00788A"/>
                <w:lang w:val="en-US"/>
              </w:rPr>
            </w:pPr>
            <w:r w:rsidRPr="0089287C">
              <w:rPr>
                <w:color w:val="00788A"/>
                <w:lang w:val="en-US"/>
              </w:rPr>
              <w:t>Dread Disease Cover:</w:t>
            </w:r>
          </w:p>
        </w:tc>
      </w:tr>
      <w:tr w:rsidR="00C46730" w:rsidRPr="0089287C" w14:paraId="6543D8F4"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10161A84" w14:textId="77777777" w:rsidR="00C46730" w:rsidRPr="0089287C" w:rsidRDefault="00C46730" w:rsidP="00C46730">
            <w:pPr>
              <w:pStyle w:val="-SFPTableHeader"/>
              <w:keepNext/>
              <w:spacing w:line="276" w:lineRule="auto"/>
              <w:rPr>
                <w:b w:val="0"/>
                <w:caps/>
                <w:color w:val="auto"/>
                <w:lang w:val="en-US"/>
              </w:rPr>
            </w:pPr>
            <w:r w:rsidRPr="0089287C">
              <w:rPr>
                <w:color w:val="auto"/>
                <w:lang w:val="en-US"/>
              </w:rPr>
              <w:t>Dread Disease: Lump Sum</w:t>
            </w:r>
          </w:p>
        </w:tc>
        <w:tc>
          <w:tcPr>
            <w:tcW w:w="1764" w:type="dxa"/>
            <w:tcBorders>
              <w:top w:val="single" w:sz="4" w:space="0" w:color="D1D3D4"/>
              <w:bottom w:val="single" w:sz="4" w:space="0" w:color="D1D3D4"/>
            </w:tcBorders>
            <w:shd w:val="clear" w:color="auto" w:fill="auto"/>
            <w:vAlign w:val="center"/>
          </w:tcPr>
          <w:p w14:paraId="3B03FCF1" w14:textId="4D4C8171" w:rsidR="00C46730" w:rsidRPr="0089287C" w:rsidRDefault="00F037B1" w:rsidP="00C46730">
            <w:pPr>
              <w:keepNext/>
              <w:spacing w:after="0"/>
              <w:rPr>
                <w:rStyle w:val="-SFPFormCharacter"/>
                <w:lang w:val="en-US"/>
              </w:rPr>
            </w:pPr>
            <w:sdt>
              <w:sdtPr>
                <w:rPr>
                  <w:rStyle w:val="ROA"/>
                </w:rPr>
                <w:id w:val="-164321865"/>
                <w:lock w:val="sdtLocked"/>
                <w:placeholder>
                  <w:docPart w:val="DFECDA8D040540FF9A3B118478D5E7E2"/>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230B775E" w14:textId="43038893" w:rsidR="00C46730" w:rsidRPr="0089287C" w:rsidRDefault="00F037B1" w:rsidP="00C46730">
            <w:pPr>
              <w:keepNext/>
              <w:spacing w:after="0"/>
              <w:rPr>
                <w:rStyle w:val="-SFPFormCharacter"/>
                <w:lang w:val="en-US"/>
              </w:rPr>
            </w:pPr>
            <w:sdt>
              <w:sdtPr>
                <w:rPr>
                  <w:rStyle w:val="ROA"/>
                </w:rPr>
                <w:id w:val="989824950"/>
                <w:lock w:val="sdtLocked"/>
                <w:placeholder>
                  <w:docPart w:val="1CA5A4D246E04B59B62E1030CD0DF1B7"/>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09EF09CC" w14:textId="0B0EA3A5" w:rsidR="00C46730" w:rsidRPr="0089287C" w:rsidRDefault="00F037B1" w:rsidP="00C46730">
            <w:pPr>
              <w:keepNext/>
              <w:spacing w:after="0"/>
              <w:rPr>
                <w:rStyle w:val="-SFPFormCharacter"/>
                <w:lang w:val="en-US"/>
              </w:rPr>
            </w:pPr>
            <w:sdt>
              <w:sdtPr>
                <w:rPr>
                  <w:rStyle w:val="ROA"/>
                </w:rPr>
                <w:id w:val="552895905"/>
                <w:lock w:val="sdtLocked"/>
                <w:placeholder>
                  <w:docPart w:val="C5D526F2E51C4F76AB4413CF82407BA7"/>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25796E0" w14:textId="4BA8B161" w:rsidR="00C46730" w:rsidRPr="0089287C" w:rsidRDefault="00F037B1" w:rsidP="00C46730">
            <w:pPr>
              <w:keepNext/>
              <w:spacing w:after="0"/>
              <w:rPr>
                <w:rStyle w:val="-SFPFormCharacter"/>
                <w:lang w:val="en-US"/>
              </w:rPr>
            </w:pPr>
            <w:sdt>
              <w:sdtPr>
                <w:rPr>
                  <w:rStyle w:val="ROA"/>
                </w:rPr>
                <w:id w:val="-1636793440"/>
                <w:lock w:val="sdtLocked"/>
                <w:placeholder>
                  <w:docPart w:val="4E13B0FBF2DB4F98A9FD0A5AC3F550CE"/>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C46730" w:rsidRPr="0089287C" w14:paraId="65ED9D2C"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76E6F0B7" w14:textId="77777777" w:rsidR="00C46730" w:rsidRPr="0089287C" w:rsidRDefault="00C46730" w:rsidP="00C46730">
            <w:pPr>
              <w:pStyle w:val="-SFPTableHeader"/>
              <w:keepNext/>
              <w:spacing w:line="276" w:lineRule="auto"/>
              <w:rPr>
                <w:b w:val="0"/>
                <w:caps/>
                <w:color w:val="auto"/>
                <w:lang w:val="en-US"/>
              </w:rPr>
            </w:pPr>
            <w:r w:rsidRPr="0089287C">
              <w:rPr>
                <w:color w:val="auto"/>
                <w:lang w:val="en-US"/>
              </w:rPr>
              <w:t>Dread Disease: Income (p.m.)</w:t>
            </w:r>
          </w:p>
        </w:tc>
        <w:tc>
          <w:tcPr>
            <w:tcW w:w="1764" w:type="dxa"/>
            <w:tcBorders>
              <w:top w:val="single" w:sz="4" w:space="0" w:color="D1D3D4"/>
              <w:bottom w:val="single" w:sz="4" w:space="0" w:color="D1D3D4"/>
            </w:tcBorders>
            <w:shd w:val="clear" w:color="auto" w:fill="auto"/>
            <w:vAlign w:val="center"/>
          </w:tcPr>
          <w:p w14:paraId="14AD81C9" w14:textId="04BB21E5" w:rsidR="00C46730" w:rsidRPr="0089287C" w:rsidRDefault="00F037B1" w:rsidP="00C46730">
            <w:pPr>
              <w:keepNext/>
              <w:spacing w:after="0"/>
              <w:rPr>
                <w:rStyle w:val="-SFPFormCharacter"/>
                <w:lang w:val="en-US"/>
              </w:rPr>
            </w:pPr>
            <w:sdt>
              <w:sdtPr>
                <w:rPr>
                  <w:rStyle w:val="ROA"/>
                </w:rPr>
                <w:id w:val="-373612793"/>
                <w:lock w:val="sdtLocked"/>
                <w:placeholder>
                  <w:docPart w:val="902C85F0D1E44A8C9C2D25D730054B46"/>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5F58C5AC" w14:textId="53AF3CC5" w:rsidR="00C46730" w:rsidRPr="0089287C" w:rsidRDefault="00F037B1" w:rsidP="00C46730">
            <w:pPr>
              <w:keepNext/>
              <w:spacing w:after="0"/>
              <w:rPr>
                <w:rStyle w:val="-SFPFormCharacter"/>
                <w:lang w:val="en-US"/>
              </w:rPr>
            </w:pPr>
            <w:sdt>
              <w:sdtPr>
                <w:rPr>
                  <w:rStyle w:val="ROA"/>
                </w:rPr>
                <w:id w:val="-252896391"/>
                <w:lock w:val="sdtLocked"/>
                <w:placeholder>
                  <w:docPart w:val="9029E6BD39CB447EA7C7DD9BE9C5D49D"/>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6BA44687" w14:textId="070B32F9" w:rsidR="00C46730" w:rsidRPr="0089287C" w:rsidRDefault="00F037B1" w:rsidP="00C46730">
            <w:pPr>
              <w:keepNext/>
              <w:spacing w:after="0"/>
              <w:rPr>
                <w:rStyle w:val="-SFPFormCharacter"/>
                <w:lang w:val="en-US"/>
              </w:rPr>
            </w:pPr>
            <w:sdt>
              <w:sdtPr>
                <w:rPr>
                  <w:rStyle w:val="ROA"/>
                </w:rPr>
                <w:id w:val="-1299602162"/>
                <w:lock w:val="sdtLocked"/>
                <w:placeholder>
                  <w:docPart w:val="88B07638BB5247C99E487BD4E626FDBC"/>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18328A3A" w14:textId="21A9B82C" w:rsidR="00C46730" w:rsidRPr="0089287C" w:rsidRDefault="00F037B1" w:rsidP="00C46730">
            <w:pPr>
              <w:keepNext/>
              <w:spacing w:after="0"/>
              <w:rPr>
                <w:rStyle w:val="-SFPFormCharacter"/>
                <w:lang w:val="en-US"/>
              </w:rPr>
            </w:pPr>
            <w:sdt>
              <w:sdtPr>
                <w:rPr>
                  <w:rStyle w:val="ROA"/>
                </w:rPr>
                <w:id w:val="-1455090545"/>
                <w:lock w:val="sdtLocked"/>
                <w:placeholder>
                  <w:docPart w:val="C027D5F42ABA4D5C9CE4B815331B87DC"/>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C46730" w:rsidRPr="0089287C" w14:paraId="231A6E7F" w14:textId="77777777" w:rsidTr="006B3B89">
        <w:trPr>
          <w:gridAfter w:val="2"/>
          <w:wAfter w:w="358" w:type="dxa"/>
          <w:trHeight w:val="20"/>
        </w:trPr>
        <w:sdt>
          <w:sdtPr>
            <w:rPr>
              <w:rStyle w:val="ROA"/>
            </w:rPr>
            <w:id w:val="1478184756"/>
            <w:lock w:val="sdtLocked"/>
            <w:placeholder>
              <w:docPart w:val="B981E7D578E84441BC61D649A957087F"/>
            </w:placeholder>
            <w:showingPlcHdr/>
          </w:sdtPr>
          <w:sdtEndPr>
            <w:rPr>
              <w:rStyle w:val="DefaultParagraphFont"/>
              <w:rFonts w:asciiTheme="minorHAnsi" w:hAnsiTheme="minorHAnsi" w:cs="Calibri"/>
              <w:b/>
              <w:sz w:val="22"/>
              <w:lang w:val="en-US"/>
            </w:rPr>
          </w:sdtEndPr>
          <w:sdtContent>
            <w:tc>
              <w:tcPr>
                <w:tcW w:w="2774" w:type="dxa"/>
                <w:gridSpan w:val="2"/>
                <w:tcBorders>
                  <w:top w:val="single" w:sz="4" w:space="0" w:color="D1D3D4"/>
                  <w:bottom w:val="single" w:sz="4" w:space="0" w:color="D1D3D4"/>
                </w:tcBorders>
                <w:shd w:val="clear" w:color="auto" w:fill="auto"/>
                <w:vAlign w:val="center"/>
              </w:tcPr>
              <w:p w14:paraId="67B39379" w14:textId="6C0D3E2C" w:rsidR="00C46730" w:rsidRPr="0089287C" w:rsidRDefault="004C0826" w:rsidP="00C46730">
                <w:pPr>
                  <w:keepNext/>
                  <w:spacing w:after="0"/>
                  <w:rPr>
                    <w:rFonts w:ascii="Arial Narrow" w:hAnsi="Arial Narrow" w:cs="Calibri"/>
                    <w:b/>
                    <w:lang w:val="en-US"/>
                  </w:rPr>
                </w:pPr>
                <w:r w:rsidRPr="0089287C">
                  <w:rPr>
                    <w:rStyle w:val="-SFPFormCharacter"/>
                    <w:lang w:val="en-US"/>
                  </w:rPr>
                  <w:t>Other</w:t>
                </w:r>
              </w:p>
            </w:tc>
          </w:sdtContent>
        </w:sdt>
        <w:tc>
          <w:tcPr>
            <w:tcW w:w="1764" w:type="dxa"/>
            <w:tcBorders>
              <w:top w:val="single" w:sz="4" w:space="0" w:color="D1D3D4"/>
              <w:bottom w:val="single" w:sz="4" w:space="0" w:color="D1D3D4"/>
            </w:tcBorders>
            <w:shd w:val="clear" w:color="auto" w:fill="auto"/>
            <w:vAlign w:val="center"/>
          </w:tcPr>
          <w:p w14:paraId="6F2D77C6" w14:textId="1A0FF6E1" w:rsidR="00C46730" w:rsidRPr="0089287C" w:rsidRDefault="00F037B1" w:rsidP="00C46730">
            <w:pPr>
              <w:keepNext/>
              <w:spacing w:after="0"/>
              <w:rPr>
                <w:rStyle w:val="-SFPFormCharacter"/>
                <w:lang w:val="en-US"/>
              </w:rPr>
            </w:pPr>
            <w:sdt>
              <w:sdtPr>
                <w:rPr>
                  <w:rStyle w:val="ROA"/>
                </w:rPr>
                <w:id w:val="-100033798"/>
                <w:lock w:val="sdtLocked"/>
                <w:placeholder>
                  <w:docPart w:val="0B733C693C544092B7B779FF9D17B77A"/>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3E58D992" w14:textId="717EE16A" w:rsidR="00C46730" w:rsidRPr="0089287C" w:rsidRDefault="00F037B1" w:rsidP="00C46730">
            <w:pPr>
              <w:keepNext/>
              <w:spacing w:after="0"/>
              <w:rPr>
                <w:rStyle w:val="-SFPFormCharacter"/>
                <w:lang w:val="en-US"/>
              </w:rPr>
            </w:pPr>
            <w:sdt>
              <w:sdtPr>
                <w:rPr>
                  <w:rStyle w:val="ROA"/>
                </w:rPr>
                <w:id w:val="1516577463"/>
                <w:lock w:val="sdtLocked"/>
                <w:placeholder>
                  <w:docPart w:val="49AF4870C65246A88EBD2A71EA0CCE1C"/>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719F8C94" w14:textId="3787DD9D" w:rsidR="00C46730" w:rsidRPr="0089287C" w:rsidRDefault="00F037B1" w:rsidP="00C46730">
            <w:pPr>
              <w:keepNext/>
              <w:spacing w:after="0"/>
              <w:rPr>
                <w:rStyle w:val="-SFPFormCharacter"/>
                <w:lang w:val="en-US"/>
              </w:rPr>
            </w:pPr>
            <w:sdt>
              <w:sdtPr>
                <w:rPr>
                  <w:rStyle w:val="ROA"/>
                </w:rPr>
                <w:id w:val="-1085149224"/>
                <w:lock w:val="sdtLocked"/>
                <w:placeholder>
                  <w:docPart w:val="142E80C5E6D842E39935467F56DF2F6E"/>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10E1021B" w14:textId="724DA9B9" w:rsidR="00C46730" w:rsidRPr="0089287C" w:rsidRDefault="00F037B1" w:rsidP="00C46730">
            <w:pPr>
              <w:keepNext/>
              <w:spacing w:after="0"/>
              <w:rPr>
                <w:rStyle w:val="-SFPFormCharacter"/>
                <w:lang w:val="en-US"/>
              </w:rPr>
            </w:pPr>
            <w:sdt>
              <w:sdtPr>
                <w:rPr>
                  <w:rStyle w:val="ROA"/>
                </w:rPr>
                <w:id w:val="-721519859"/>
                <w:lock w:val="sdtLocked"/>
                <w:placeholder>
                  <w:docPart w:val="E888028C8826486691A418B97BC4AF7A"/>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3CB084D4" w14:textId="77777777" w:rsidTr="006B3B89">
        <w:tblPrEx>
          <w:tblBorders>
            <w:bottom w:val="single" w:sz="4" w:space="0" w:color="BCBEC0"/>
            <w:insideH w:val="single" w:sz="4" w:space="0" w:color="BCBEC0"/>
          </w:tblBorders>
        </w:tblPrEx>
        <w:trPr>
          <w:gridAfter w:val="1"/>
          <w:wAfter w:w="29" w:type="dxa"/>
          <w:trHeight w:val="20"/>
        </w:trPr>
        <w:sdt>
          <w:sdtPr>
            <w:rPr>
              <w:rStyle w:val="ROA"/>
            </w:rPr>
            <w:id w:val="-674109635"/>
            <w:lock w:val="sdtLocked"/>
            <w:placeholder>
              <w:docPart w:val="F9D1A83F01664ED79CD1E48D6E699E4F"/>
            </w:placeholder>
            <w:showingPlcHdr/>
            <w:text/>
          </w:sdtPr>
          <w:sdtEndPr>
            <w:rPr>
              <w:rStyle w:val="-SFPFilledinform"/>
              <w:color w:val="000000" w:themeColor="text1"/>
              <w:lang w:val="en-US"/>
            </w:rPr>
          </w:sdtEndPr>
          <w:sdtContent>
            <w:tc>
              <w:tcPr>
                <w:tcW w:w="7655" w:type="dxa"/>
                <w:gridSpan w:val="5"/>
                <w:shd w:val="clear" w:color="auto" w:fill="auto"/>
              </w:tcPr>
              <w:p w14:paraId="480DC9D0" w14:textId="56E922CE" w:rsidR="00D3711E" w:rsidRPr="0089287C" w:rsidRDefault="00B9537B" w:rsidP="00C46730">
                <w:pPr>
                  <w:pStyle w:val="-SFPTableQuestions"/>
                  <w:spacing w:line="276" w:lineRule="auto"/>
                  <w:rPr>
                    <w:rStyle w:val="-SFPFilledinform"/>
                    <w:lang w:val="en-US"/>
                  </w:rPr>
                </w:pPr>
                <w:r w:rsidRPr="00996FAA">
                  <w:rPr>
                    <w:rStyle w:val="-SFPFormCharacter"/>
                    <w:rFonts w:cstheme="minorBidi"/>
                    <w:szCs w:val="22"/>
                    <w:lang w:val="en-US"/>
                  </w:rPr>
                  <w:t>Comments</w:t>
                </w:r>
              </w:p>
            </w:tc>
          </w:sdtContent>
        </w:sdt>
        <w:tc>
          <w:tcPr>
            <w:tcW w:w="2239" w:type="dxa"/>
            <w:gridSpan w:val="2"/>
            <w:shd w:val="clear" w:color="auto" w:fill="auto"/>
          </w:tcPr>
          <w:p w14:paraId="54041BEF" w14:textId="5FE7776F" w:rsidR="00D3711E" w:rsidRPr="0089287C" w:rsidRDefault="00D3711E" w:rsidP="00D3711E">
            <w:pPr>
              <w:pStyle w:val="-SFPTableQuestions"/>
              <w:spacing w:line="276" w:lineRule="auto"/>
              <w:rPr>
                <w:rStyle w:val="-SFPFilledinform"/>
                <w:lang w:val="en-US"/>
              </w:rPr>
            </w:pPr>
          </w:p>
        </w:tc>
      </w:tr>
      <w:tr w:rsidR="00C46730" w:rsidRPr="0089287C" w14:paraId="03386279" w14:textId="77777777" w:rsidTr="006B3B89">
        <w:trPr>
          <w:gridAfter w:val="2"/>
          <w:wAfter w:w="358" w:type="dxa"/>
          <w:trHeight w:val="1047"/>
        </w:trPr>
        <w:tc>
          <w:tcPr>
            <w:tcW w:w="9536" w:type="dxa"/>
            <w:gridSpan w:val="6"/>
            <w:shd w:val="clear" w:color="auto" w:fill="auto"/>
            <w:vAlign w:val="center"/>
          </w:tcPr>
          <w:p w14:paraId="346358A2" w14:textId="77777777" w:rsidR="00E977F5" w:rsidRDefault="00C46730" w:rsidP="00C46730">
            <w:pPr>
              <w:pStyle w:val="-SFPHEADER"/>
              <w:spacing w:line="276" w:lineRule="auto"/>
              <w:rPr>
                <w:noProof w:val="0"/>
                <w:color w:val="auto"/>
                <w:lang w:val="en-US"/>
              </w:rPr>
            </w:pPr>
            <w:r w:rsidRPr="0089287C">
              <w:rPr>
                <w:noProof w:val="0"/>
                <w:color w:val="auto"/>
                <w:lang w:val="en-US"/>
              </w:rPr>
              <w:lastRenderedPageBreak/>
              <w:t xml:space="preserve">SECTION C: </w:t>
            </w:r>
          </w:p>
          <w:p w14:paraId="0D083710" w14:textId="1EBC2EFD" w:rsidR="00C46730" w:rsidRPr="00E977F5" w:rsidRDefault="00C46730" w:rsidP="00C46730">
            <w:pPr>
              <w:pStyle w:val="-SFPHEADER"/>
              <w:spacing w:line="276" w:lineRule="auto"/>
              <w:rPr>
                <w:noProof w:val="0"/>
                <w:color w:val="auto"/>
                <w:lang w:val="en-US"/>
              </w:rPr>
            </w:pPr>
            <w:r w:rsidRPr="0089287C">
              <w:rPr>
                <w:noProof w:val="0"/>
                <w:lang w:val="en-US"/>
              </w:rPr>
              <w:t xml:space="preserve">Financial Solutions: </w:t>
            </w:r>
          </w:p>
          <w:p w14:paraId="0F351A23" w14:textId="77777777" w:rsidR="00C46730" w:rsidRPr="0089287C" w:rsidRDefault="00C46730" w:rsidP="00C46730">
            <w:pPr>
              <w:pStyle w:val="-SFPHeaderL2"/>
              <w:spacing w:line="276" w:lineRule="auto"/>
              <w:rPr>
                <w:rFonts w:cs="Calibri"/>
                <w:noProof w:val="0"/>
                <w:lang w:val="en-US"/>
              </w:rPr>
            </w:pPr>
            <w:r w:rsidRPr="0089287C">
              <w:rPr>
                <w:rFonts w:cs="Calibri"/>
                <w:noProof w:val="0"/>
                <w:color w:val="auto"/>
                <w:sz w:val="18"/>
                <w:lang w:val="en-US"/>
              </w:rPr>
              <w:t>Summary of recommendations to address your identified needs</w:t>
            </w:r>
            <w:r w:rsidRPr="0089287C">
              <w:rPr>
                <w:rFonts w:cs="Calibri"/>
                <w:noProof w:val="0"/>
                <w:color w:val="auto"/>
                <w:lang w:val="en-US"/>
              </w:rPr>
              <w:t>.</w:t>
            </w:r>
          </w:p>
        </w:tc>
      </w:tr>
      <w:tr w:rsidR="00C46730" w:rsidRPr="0089287C" w14:paraId="4C4EE0DD" w14:textId="77777777" w:rsidTr="006B3B89">
        <w:trPr>
          <w:gridAfter w:val="2"/>
          <w:wAfter w:w="358" w:type="dxa"/>
        </w:trPr>
        <w:tc>
          <w:tcPr>
            <w:tcW w:w="9536" w:type="dxa"/>
            <w:gridSpan w:val="6"/>
            <w:tcBorders>
              <w:bottom w:val="single" w:sz="4" w:space="0" w:color="D1D3D4"/>
            </w:tcBorders>
            <w:shd w:val="clear" w:color="auto" w:fill="auto"/>
            <w:tcMar>
              <w:top w:w="0" w:type="dxa"/>
            </w:tcMar>
            <w:vAlign w:val="center"/>
          </w:tcPr>
          <w:p w14:paraId="25266073" w14:textId="5BA80B57" w:rsidR="00C46730" w:rsidRPr="0089287C" w:rsidRDefault="00DB6418" w:rsidP="00C46730">
            <w:pPr>
              <w:pStyle w:val="-SFPTableQuestions"/>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"Explain the reasons why life cover benefits were recommeneded to satisfy this need. Record the client's insructions, deviations and implications thereof"   \* MERGEFORMAT </w:instrText>
            </w:r>
            <w:r w:rsidRPr="0089287C">
              <w:rPr>
                <w:color w:val="auto"/>
                <w:szCs w:val="18"/>
                <w:lang w:val="en-US"/>
              </w:rPr>
              <w:fldChar w:fldCharType="separate"/>
            </w:r>
            <w:r w:rsidRPr="0089287C">
              <w:rPr>
                <w:color w:val="auto"/>
                <w:szCs w:val="18"/>
                <w:lang w:val="en-US"/>
              </w:rPr>
              <w:t>Life cover</w:t>
            </w:r>
            <w:r w:rsidRPr="0089287C">
              <w:rPr>
                <w:color w:val="auto"/>
                <w:szCs w:val="18"/>
                <w:lang w:val="en-US"/>
              </w:rPr>
              <w:fldChar w:fldCharType="end"/>
            </w:r>
            <w:r w:rsidR="0076401D">
              <w:rPr>
                <w:color w:val="auto"/>
                <w:szCs w:val="18"/>
                <w:lang w:val="en-US"/>
              </w:rPr>
              <w:t xml:space="preserve"> </w:t>
            </w:r>
          </w:p>
        </w:tc>
      </w:tr>
      <w:tr w:rsidR="00C46730" w:rsidRPr="0089287C" w14:paraId="4CD88BBA"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p w14:paraId="09155AE6" w14:textId="77777777" w:rsidR="00BE4C3B" w:rsidRPr="0089287C" w:rsidRDefault="00BE4C3B" w:rsidP="00C46730">
            <w:pPr>
              <w:rPr>
                <w:rStyle w:val="Style3"/>
                <w:lang w:val="en-US"/>
              </w:rPr>
            </w:pPr>
          </w:p>
          <w:sdt>
            <w:sdtPr>
              <w:rPr>
                <w:rStyle w:val="ROA"/>
              </w:rPr>
              <w:id w:val="2061745762"/>
              <w:lock w:val="sdtLocked"/>
              <w:placeholder>
                <w:docPart w:val="D8BBB96DD72649B584D93EF41B595148"/>
              </w:placeholder>
              <w:showingPlcHdr/>
            </w:sdtPr>
            <w:sdtEndPr>
              <w:rPr>
                <w:rStyle w:val="DefaultParagraphFont"/>
                <w:rFonts w:asciiTheme="minorHAnsi" w:hAnsiTheme="minorHAnsi" w:cs="Calibri"/>
                <w:sz w:val="22"/>
                <w:szCs w:val="18"/>
                <w:lang w:val="en-US"/>
              </w:rPr>
            </w:sdtEndPr>
            <w:sdtContent>
              <w:p w14:paraId="2EEF1652" w14:textId="77777777" w:rsidR="00B1507E" w:rsidRPr="0089287C" w:rsidRDefault="00B1507E" w:rsidP="00C46730">
                <w:pPr>
                  <w:rPr>
                    <w:rStyle w:val="-SFPFormCharacter"/>
                    <w:lang w:val="en-US"/>
                  </w:rPr>
                </w:pPr>
                <w:r w:rsidRPr="0089287C">
                  <w:rPr>
                    <w:rStyle w:val="-SFPFormCharacter"/>
                    <w:lang w:val="en-US"/>
                  </w:rPr>
                  <w:t xml:space="preserve">Explain the reasons why life cover benefits were recommended to satisfy this need. </w:t>
                </w:r>
              </w:p>
              <w:p w14:paraId="09B3ABF5" w14:textId="25380382" w:rsidR="00C46730" w:rsidRPr="0089287C" w:rsidRDefault="00B1507E" w:rsidP="00B1507E">
                <w:pPr>
                  <w:rPr>
                    <w:rFonts w:ascii="Arial Narrow" w:hAnsi="Arial Narrow" w:cs="Calibri"/>
                    <w:sz w:val="18"/>
                    <w:szCs w:val="18"/>
                    <w:lang w:val="en-US"/>
                  </w:rPr>
                </w:pPr>
                <w:r w:rsidRPr="0089287C">
                  <w:rPr>
                    <w:rStyle w:val="-SFPFormCharacter"/>
                    <w:lang w:val="en-US"/>
                  </w:rPr>
                  <w:t>Record the client's instructions, deviations and implications thereof.</w:t>
                </w:r>
              </w:p>
            </w:sdtContent>
          </w:sdt>
        </w:tc>
      </w:tr>
      <w:tr w:rsidR="00C46730" w:rsidRPr="0089287C" w14:paraId="6F5DB62A" w14:textId="77777777" w:rsidTr="006B3B89">
        <w:trPr>
          <w:gridAfter w:val="2"/>
          <w:wAfter w:w="358" w:type="dxa"/>
        </w:trPr>
        <w:tc>
          <w:tcPr>
            <w:tcW w:w="9536" w:type="dxa"/>
            <w:gridSpan w:val="6"/>
            <w:tcBorders>
              <w:bottom w:val="single" w:sz="4" w:space="0" w:color="D1D3D4"/>
            </w:tcBorders>
            <w:shd w:val="clear" w:color="auto" w:fill="auto"/>
          </w:tcPr>
          <w:p w14:paraId="2A75417A" w14:textId="026E4DA7" w:rsidR="00C46730" w:rsidRPr="0089287C" w:rsidRDefault="001B0E61" w:rsidP="00C46730">
            <w:pPr>
              <w:pStyle w:val="-SFPTableQuestions"/>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"Explain in the spaces given below the reasons why disability benefits were recommended to satisfy this need"   \* MERGEFORMAT </w:instrText>
            </w:r>
            <w:r w:rsidRPr="0089287C">
              <w:rPr>
                <w:color w:val="auto"/>
                <w:szCs w:val="18"/>
                <w:lang w:val="en-US"/>
              </w:rPr>
              <w:fldChar w:fldCharType="separate"/>
            </w:r>
            <w:r w:rsidR="00DB6418" w:rsidRPr="0089287C">
              <w:rPr>
                <w:color w:val="auto"/>
                <w:szCs w:val="18"/>
                <w:lang w:val="en-US"/>
              </w:rPr>
              <w:fldChar w:fldCharType="begin"/>
            </w:r>
            <w:r w:rsidR="00DB6418" w:rsidRPr="0089287C">
              <w:rPr>
                <w:color w:val="auto"/>
                <w:szCs w:val="18"/>
                <w:lang w:val="en-US"/>
              </w:rPr>
              <w:instrText xml:space="preserve"> AUTOTEXTLIST  \s "NoStyle" \t "Explain the reasons why disability benefits were recommended to satisfy this need. Record the client's instructions, deviations and implications thereof."   \* MERGEFORMAT </w:instrText>
            </w:r>
            <w:r w:rsidR="00DB6418" w:rsidRPr="0089287C">
              <w:rPr>
                <w:color w:val="auto"/>
                <w:szCs w:val="18"/>
                <w:lang w:val="en-US"/>
              </w:rPr>
              <w:fldChar w:fldCharType="separate"/>
            </w:r>
            <w:r w:rsidR="00DB6418" w:rsidRPr="0089287C">
              <w:rPr>
                <w:color w:val="auto"/>
                <w:szCs w:val="18"/>
                <w:lang w:val="en-US"/>
              </w:rPr>
              <w:t>Disability Cover</w:t>
            </w:r>
            <w:r w:rsidR="00DB6418" w:rsidRPr="0089287C">
              <w:rPr>
                <w:color w:val="auto"/>
                <w:szCs w:val="18"/>
                <w:lang w:val="en-US"/>
              </w:rPr>
              <w:fldChar w:fldCharType="end"/>
            </w:r>
            <w:r w:rsidRPr="0089287C">
              <w:rPr>
                <w:color w:val="auto"/>
                <w:szCs w:val="18"/>
                <w:lang w:val="en-US"/>
              </w:rPr>
              <w:t>:</w:t>
            </w:r>
            <w:r w:rsidRPr="0089287C">
              <w:rPr>
                <w:color w:val="auto"/>
                <w:szCs w:val="18"/>
                <w:lang w:val="en-US"/>
              </w:rPr>
              <w:fldChar w:fldCharType="end"/>
            </w:r>
          </w:p>
        </w:tc>
      </w:tr>
      <w:tr w:rsidR="00C46730" w:rsidRPr="0089287C" w14:paraId="2F6526E3"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sdt>
            <w:sdtPr>
              <w:rPr>
                <w:rStyle w:val="ROA"/>
              </w:rPr>
              <w:id w:val="152877338"/>
              <w:lock w:val="sdtLocked"/>
              <w:placeholder>
                <w:docPart w:val="5007BAD0C932499B9CC09CD8F5BFE3B5"/>
              </w:placeholder>
              <w:showingPlcHdr/>
            </w:sdtPr>
            <w:sdtEndPr>
              <w:rPr>
                <w:rStyle w:val="DefaultParagraphFont"/>
                <w:rFonts w:asciiTheme="minorHAnsi" w:hAnsiTheme="minorHAnsi" w:cs="Calibri"/>
                <w:sz w:val="22"/>
                <w:szCs w:val="18"/>
                <w:lang w:val="en-US"/>
              </w:rPr>
            </w:sdtEndPr>
            <w:sdtContent>
              <w:p w14:paraId="618E1967" w14:textId="77777777" w:rsidR="006764A3" w:rsidRPr="0089287C" w:rsidRDefault="006764A3" w:rsidP="00C46730">
                <w:pPr>
                  <w:spacing w:after="0"/>
                  <w:rPr>
                    <w:rStyle w:val="-SFPFormCharacter"/>
                    <w:szCs w:val="18"/>
                    <w:lang w:val="en-US"/>
                  </w:rPr>
                </w:pPr>
                <w:r w:rsidRPr="0089287C">
                  <w:rPr>
                    <w:rStyle w:val="-SFPFormCharacter"/>
                    <w:szCs w:val="18"/>
                    <w:lang w:val="en-US"/>
                  </w:rPr>
                  <w:t xml:space="preserve">Explain the reasons why disability benefits were recommended to satisfy this need. </w:t>
                </w:r>
              </w:p>
              <w:p w14:paraId="38264656" w14:textId="23715FAF" w:rsidR="00C46730" w:rsidRPr="0089287C" w:rsidRDefault="006764A3" w:rsidP="006764A3">
                <w:pPr>
                  <w:spacing w:after="0"/>
                  <w:rPr>
                    <w:rFonts w:ascii="Arial Narrow" w:hAnsi="Arial Narrow" w:cs="Calibri"/>
                    <w:sz w:val="18"/>
                    <w:szCs w:val="18"/>
                    <w:lang w:val="en-US"/>
                  </w:rPr>
                </w:pPr>
                <w:r w:rsidRPr="0089287C">
                  <w:rPr>
                    <w:rStyle w:val="-SFPFormCharacter"/>
                    <w:szCs w:val="18"/>
                    <w:lang w:val="en-US"/>
                  </w:rPr>
                  <w:t>Record the client's instructions, deviations and implications thereof.</w:t>
                </w:r>
              </w:p>
            </w:sdtContent>
          </w:sdt>
        </w:tc>
      </w:tr>
      <w:tr w:rsidR="00C46730" w:rsidRPr="0089287C" w14:paraId="2B55B77D"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p w14:paraId="56919D8B" w14:textId="7EAFF3A4" w:rsidR="00C46730" w:rsidRPr="0089287C" w:rsidRDefault="002E1ABB" w:rsidP="00C46730">
            <w:pPr>
              <w:pStyle w:val="-SFPTableQuestions"/>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"Explain the reasons why dread disease cover was recommended to satisfy this need. Record the client's instructions, deviations and implications thereof."  \* MERGEFORMAT </w:instrText>
            </w:r>
            <w:r w:rsidRPr="0089287C">
              <w:rPr>
                <w:color w:val="auto"/>
                <w:szCs w:val="18"/>
                <w:lang w:val="en-US"/>
              </w:rPr>
              <w:fldChar w:fldCharType="separate"/>
            </w:r>
            <w:r w:rsidRPr="0089287C">
              <w:rPr>
                <w:color w:val="auto"/>
                <w:szCs w:val="18"/>
                <w:lang w:val="en-US"/>
              </w:rPr>
              <w:t>Dread Disease Cover</w:t>
            </w:r>
            <w:r w:rsidRPr="0089287C">
              <w:rPr>
                <w:color w:val="auto"/>
                <w:szCs w:val="18"/>
                <w:lang w:val="en-US"/>
              </w:rPr>
              <w:fldChar w:fldCharType="end"/>
            </w:r>
          </w:p>
        </w:tc>
      </w:tr>
      <w:tr w:rsidR="00C46730" w:rsidRPr="0089287C" w14:paraId="508FA0AF"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sdt>
            <w:sdtPr>
              <w:rPr>
                <w:rStyle w:val="SFPFilledinform"/>
              </w:rPr>
              <w:id w:val="810745360"/>
              <w:lock w:val="sdtLocked"/>
              <w:placeholder>
                <w:docPart w:val="6FE92379CBC242EDAE6E0329CDBE8037"/>
              </w:placeholder>
              <w:showingPlcHdr/>
            </w:sdtPr>
            <w:sdtEndPr>
              <w:rPr>
                <w:rStyle w:val="DefaultParagraphFont"/>
                <w:rFonts w:asciiTheme="minorHAnsi" w:hAnsiTheme="minorHAnsi" w:cs="Calibri"/>
                <w:sz w:val="22"/>
                <w:szCs w:val="18"/>
                <w:lang w:val="en-US"/>
              </w:rPr>
            </w:sdtEndPr>
            <w:sdtContent>
              <w:p w14:paraId="7B7B78D9" w14:textId="77777777" w:rsidR="00DF0C02" w:rsidRPr="0089287C" w:rsidRDefault="00DF0C02" w:rsidP="00C46730">
                <w:pPr>
                  <w:rPr>
                    <w:rStyle w:val="-SFPFormCharacter"/>
                    <w:lang w:val="en-US"/>
                  </w:rPr>
                </w:pPr>
                <w:r w:rsidRPr="0089287C">
                  <w:rPr>
                    <w:rStyle w:val="-SFPFormCharacter"/>
                    <w:lang w:val="en-US"/>
                  </w:rPr>
                  <w:t xml:space="preserve">Explain the reasons why dread disease cover was recommended to satisfy this need. </w:t>
                </w:r>
              </w:p>
              <w:p w14:paraId="7832D12D" w14:textId="4AD810BF" w:rsidR="00C46730" w:rsidRPr="0089287C" w:rsidRDefault="00DF0C02" w:rsidP="006764A3">
                <w:pPr>
                  <w:rPr>
                    <w:rFonts w:ascii="Arial Narrow" w:hAnsi="Arial Narrow" w:cs="Calibri"/>
                    <w:sz w:val="18"/>
                    <w:szCs w:val="18"/>
                    <w:lang w:val="en-US"/>
                  </w:rPr>
                </w:pPr>
                <w:r w:rsidRPr="0089287C">
                  <w:rPr>
                    <w:rStyle w:val="-SFPFormCharacter"/>
                    <w:lang w:val="en-US"/>
                  </w:rPr>
                  <w:t>Record the client's instructions, deviations and implications thereof.</w:t>
                </w:r>
              </w:p>
            </w:sdtContent>
          </w:sdt>
        </w:tc>
      </w:tr>
      <w:bookmarkEnd w:id="1"/>
      <w:tr w:rsidR="00D91820" w:rsidRPr="0089287C" w14:paraId="6943BBC9" w14:textId="77777777" w:rsidTr="003060BD">
        <w:trPr>
          <w:trHeight w:val="20"/>
        </w:trPr>
        <w:tc>
          <w:tcPr>
            <w:tcW w:w="9923" w:type="dxa"/>
            <w:gridSpan w:val="8"/>
            <w:shd w:val="clear" w:color="auto" w:fill="auto"/>
            <w:tcMar>
              <w:bottom w:w="0" w:type="dxa"/>
            </w:tcMar>
            <w:vAlign w:val="center"/>
          </w:tcPr>
          <w:p w14:paraId="71A01D2C" w14:textId="77777777" w:rsidR="0078651A" w:rsidRPr="0089287C" w:rsidRDefault="003060BD" w:rsidP="007415F4">
            <w:pPr>
              <w:pStyle w:val="-SFPHEADER"/>
              <w:keepNext/>
              <w:spacing w:before="0" w:line="276" w:lineRule="auto"/>
              <w:rPr>
                <w:noProof w:val="0"/>
                <w:color w:val="414042"/>
                <w:lang w:val="en-US"/>
              </w:rPr>
            </w:pPr>
            <w:r w:rsidRPr="0089287C">
              <w:rPr>
                <w:noProof w:val="0"/>
                <w:lang w:val="en-US"/>
              </w:rPr>
              <w:br w:type="page"/>
            </w:r>
            <w:r w:rsidR="00D91820" w:rsidRPr="0089287C">
              <w:rPr>
                <w:noProof w:val="0"/>
                <w:color w:val="auto"/>
                <w:lang w:val="en-US"/>
              </w:rPr>
              <w:t>SECTION D:</w:t>
            </w:r>
          </w:p>
          <w:p w14:paraId="268C23BC" w14:textId="3AA03D7D" w:rsidR="00D91820" w:rsidRPr="0089287C" w:rsidRDefault="004B44A1" w:rsidP="007415F4">
            <w:pPr>
              <w:pStyle w:val="-SFPHEADER"/>
              <w:keepNext/>
              <w:spacing w:line="276" w:lineRule="auto"/>
              <w:rPr>
                <w:noProof w:val="0"/>
                <w:lang w:val="en-US"/>
              </w:rPr>
            </w:pPr>
            <w:r w:rsidRPr="0089287C">
              <w:rPr>
                <w:noProof w:val="0"/>
                <w:lang w:val="en-US"/>
              </w:rPr>
              <w:fldChar w:fldCharType="begin"/>
            </w:r>
            <w:r w:rsidRPr="0089287C">
              <w:rPr>
                <w:noProof w:val="0"/>
                <w:lang w:val="en-US"/>
              </w:rPr>
              <w:instrText xml:space="preserve"> AUTOTEXTLIST  \s "NoStyle" \t "Identify, on the space given below, the type of product or product provider which was considered but not selected and motivate"   \* MERGEFORMAT </w:instrText>
            </w:r>
            <w:r w:rsidRPr="0089287C">
              <w:rPr>
                <w:noProof w:val="0"/>
                <w:lang w:val="en-US"/>
              </w:rPr>
              <w:fldChar w:fldCharType="separate"/>
            </w:r>
            <w:r w:rsidRPr="0089287C">
              <w:rPr>
                <w:noProof w:val="0"/>
                <w:lang w:val="en-US"/>
              </w:rPr>
              <w:t>Alternative Solutions Considered</w:t>
            </w:r>
            <w:r w:rsidRPr="0089287C">
              <w:rPr>
                <w:noProof w:val="0"/>
                <w:lang w:val="en-US"/>
              </w:rPr>
              <w:fldChar w:fldCharType="end"/>
            </w:r>
          </w:p>
        </w:tc>
      </w:tr>
      <w:tr w:rsidR="00D91820" w:rsidRPr="0089287C" w14:paraId="09D07253" w14:textId="77777777" w:rsidTr="003E5FD3">
        <w:trPr>
          <w:trHeight w:val="20"/>
        </w:trPr>
        <w:tc>
          <w:tcPr>
            <w:tcW w:w="9923" w:type="dxa"/>
            <w:gridSpan w:val="8"/>
            <w:tcBorders>
              <w:bottom w:val="single" w:sz="4" w:space="0" w:color="D1D3D4"/>
            </w:tcBorders>
            <w:shd w:val="clear" w:color="auto" w:fill="auto"/>
            <w:vAlign w:val="center"/>
          </w:tcPr>
          <w:p w14:paraId="6687FBB6" w14:textId="1525508E" w:rsidR="00D91820" w:rsidRPr="0089287C" w:rsidRDefault="002E1ABB" w:rsidP="007415F4">
            <w:pPr>
              <w:pStyle w:val="-SFPTableQuestions"/>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"Identify the type of product or product provider which was considered but not selected and motivate"   \* MERGEFORMAT </w:instrText>
            </w:r>
            <w:r w:rsidRPr="0089287C">
              <w:rPr>
                <w:color w:val="auto"/>
                <w:lang w:val="en-US"/>
              </w:rPr>
              <w:fldChar w:fldCharType="separate"/>
            </w:r>
            <w:r w:rsidRPr="0089287C">
              <w:rPr>
                <w:color w:val="auto"/>
                <w:lang w:val="en-US"/>
              </w:rPr>
              <w:t>The following solutions were presented to you for consideration but were not selected for the following reasons:</w:t>
            </w:r>
            <w:r w:rsidRPr="0089287C">
              <w:rPr>
                <w:color w:val="auto"/>
                <w:lang w:val="en-US"/>
              </w:rPr>
              <w:fldChar w:fldCharType="end"/>
            </w:r>
          </w:p>
        </w:tc>
      </w:tr>
      <w:tr w:rsidR="00D91820" w:rsidRPr="0089287C" w14:paraId="69910E17" w14:textId="77777777" w:rsidTr="003E5FD3">
        <w:trPr>
          <w:trHeight w:val="20"/>
        </w:trPr>
        <w:tc>
          <w:tcPr>
            <w:tcW w:w="503" w:type="dxa"/>
            <w:tcBorders>
              <w:top w:val="single" w:sz="4" w:space="0" w:color="D1D3D4"/>
              <w:bottom w:val="single" w:sz="4" w:space="0" w:color="D1D3D4"/>
            </w:tcBorders>
            <w:shd w:val="clear" w:color="auto" w:fill="auto"/>
            <w:vAlign w:val="center"/>
          </w:tcPr>
          <w:p w14:paraId="1CBEA1A3" w14:textId="77777777" w:rsidR="00D91820" w:rsidRPr="0089287C" w:rsidRDefault="00D91820" w:rsidP="007415F4">
            <w:pPr>
              <w:pStyle w:val="-SFPTableQuestions"/>
              <w:keepNext/>
              <w:spacing w:line="276" w:lineRule="auto"/>
              <w:rPr>
                <w:rStyle w:val="-SFPFormCharacter"/>
                <w:caps/>
                <w:color w:val="414042"/>
                <w:lang w:val="en-US" w:eastAsia="en-US"/>
              </w:rPr>
            </w:pPr>
            <w:r w:rsidRPr="0089287C">
              <w:rPr>
                <w:rStyle w:val="-SFPFormCharacter"/>
                <w:color w:val="414042"/>
                <w:lang w:val="en-US" w:eastAsia="en-US"/>
              </w:rPr>
              <w:t>1.</w:t>
            </w:r>
          </w:p>
        </w:tc>
        <w:tc>
          <w:tcPr>
            <w:tcW w:w="9420" w:type="dxa"/>
            <w:gridSpan w:val="7"/>
            <w:tcBorders>
              <w:top w:val="single" w:sz="4" w:space="0" w:color="D1D3D4"/>
              <w:bottom w:val="single" w:sz="4" w:space="0" w:color="D1D3D4"/>
            </w:tcBorders>
            <w:shd w:val="clear" w:color="auto" w:fill="auto"/>
            <w:vAlign w:val="center"/>
          </w:tcPr>
          <w:sdt>
            <w:sdtPr>
              <w:rPr>
                <w:rStyle w:val="SFPFilledinform"/>
              </w:rPr>
              <w:id w:val="359561709"/>
              <w:lock w:val="sdtLocked"/>
              <w:placeholder>
                <w:docPart w:val="B6B18183778044ABAB1B409382AD23DD"/>
              </w:placeholder>
              <w:showingPlcHdr/>
            </w:sdtPr>
            <w:sdtEndPr>
              <w:rPr>
                <w:rStyle w:val="DefaultParagraphFont"/>
                <w:rFonts w:asciiTheme="minorHAnsi" w:hAnsiTheme="minorHAnsi" w:cs="Calibri"/>
                <w:sz w:val="22"/>
                <w:lang w:val="en-US"/>
              </w:rPr>
            </w:sdtEndPr>
            <w:sdtContent>
              <w:p w14:paraId="584BA8A1" w14:textId="048FDEA8" w:rsidR="00D91820" w:rsidRPr="0089287C" w:rsidRDefault="00DF0C02" w:rsidP="007415F4">
                <w:pPr>
                  <w:keepNext/>
                  <w:spacing w:after="0"/>
                  <w:rPr>
                    <w:rFonts w:ascii="Arial Narrow" w:hAnsi="Arial Narrow" w:cs="Calibri"/>
                    <w:lang w:val="en-US"/>
                  </w:rPr>
                </w:pPr>
                <w:r w:rsidRPr="0089287C">
                  <w:rPr>
                    <w:rStyle w:val="-SFPFormCharacter"/>
                    <w:lang w:val="en-US"/>
                  </w:rPr>
                  <w:t>Identify the type of product or product provider which was considered but not selected and motivate.</w:t>
                </w:r>
              </w:p>
            </w:sdtContent>
          </w:sdt>
        </w:tc>
      </w:tr>
      <w:tr w:rsidR="00E34A83" w:rsidRPr="0089287C" w14:paraId="10DD173A" w14:textId="77777777" w:rsidTr="003E5FD3">
        <w:trPr>
          <w:trHeight w:val="20"/>
        </w:trPr>
        <w:tc>
          <w:tcPr>
            <w:tcW w:w="503" w:type="dxa"/>
            <w:tcBorders>
              <w:top w:val="single" w:sz="4" w:space="0" w:color="D1D3D4"/>
              <w:bottom w:val="single" w:sz="4" w:space="0" w:color="D1D3D4"/>
            </w:tcBorders>
            <w:shd w:val="clear" w:color="auto" w:fill="auto"/>
            <w:vAlign w:val="center"/>
          </w:tcPr>
          <w:p w14:paraId="7CD66DE1" w14:textId="77777777" w:rsidR="00E34A83" w:rsidRPr="0089287C" w:rsidRDefault="00E34A83" w:rsidP="007415F4">
            <w:pPr>
              <w:pStyle w:val="-SFPTableQuestions"/>
              <w:spacing w:line="276" w:lineRule="auto"/>
              <w:rPr>
                <w:rStyle w:val="-SFPFormCharacter"/>
                <w:caps/>
                <w:color w:val="414042"/>
                <w:lang w:val="en-US" w:eastAsia="en-US"/>
              </w:rPr>
            </w:pPr>
            <w:r w:rsidRPr="0089287C">
              <w:rPr>
                <w:rStyle w:val="-SFPFormCharacter"/>
                <w:color w:val="414042"/>
                <w:lang w:val="en-US" w:eastAsia="en-US"/>
              </w:rPr>
              <w:t>2.</w:t>
            </w:r>
          </w:p>
        </w:tc>
        <w:tc>
          <w:tcPr>
            <w:tcW w:w="9420" w:type="dxa"/>
            <w:gridSpan w:val="7"/>
            <w:tcBorders>
              <w:top w:val="single" w:sz="4" w:space="0" w:color="D1D3D4"/>
              <w:bottom w:val="single" w:sz="4" w:space="0" w:color="D1D3D4"/>
            </w:tcBorders>
            <w:shd w:val="clear" w:color="auto" w:fill="auto"/>
            <w:vAlign w:val="center"/>
          </w:tcPr>
          <w:sdt>
            <w:sdtPr>
              <w:rPr>
                <w:rStyle w:val="ROA"/>
              </w:rPr>
              <w:id w:val="948205928"/>
              <w:lock w:val="sdtLocked"/>
              <w:placeholder>
                <w:docPart w:val="88951BB44B63430BB2EDA7CE6AD56C1E"/>
              </w:placeholder>
              <w:showingPlcHdr/>
            </w:sdtPr>
            <w:sdtEndPr>
              <w:rPr>
                <w:rStyle w:val="DefaultParagraphFont"/>
                <w:rFonts w:asciiTheme="minorHAnsi" w:hAnsiTheme="minorHAnsi" w:cs="Calibri"/>
                <w:sz w:val="22"/>
                <w:lang w:val="en-US"/>
              </w:rPr>
            </w:sdtEndPr>
            <w:sdtContent>
              <w:p w14:paraId="494255A9" w14:textId="22E3E8FC" w:rsidR="00E34A83" w:rsidRPr="0089287C" w:rsidRDefault="0093139D" w:rsidP="004F52AA">
                <w:pPr>
                  <w:keepNext/>
                  <w:spacing w:after="0"/>
                  <w:rPr>
                    <w:rFonts w:ascii="Arial Narrow" w:hAnsi="Arial Narrow"/>
                    <w:sz w:val="18"/>
                    <w:lang w:val="en-US"/>
                  </w:rPr>
                </w:pPr>
                <w:r w:rsidRPr="0089287C">
                  <w:rPr>
                    <w:rStyle w:val="-SFPFormCharacter"/>
                    <w:lang w:val="en-US"/>
                  </w:rPr>
                  <w:t>Identify the type of product or product provider which was considered but not selected and motivate.</w:t>
                </w:r>
              </w:p>
            </w:sdtContent>
          </w:sdt>
        </w:tc>
      </w:tr>
      <w:tr w:rsidR="00E34A83" w:rsidRPr="0089287C" w14:paraId="74D6FB1A" w14:textId="77777777" w:rsidTr="003E5FD3">
        <w:trPr>
          <w:trHeight w:val="20"/>
        </w:trPr>
        <w:tc>
          <w:tcPr>
            <w:tcW w:w="503" w:type="dxa"/>
            <w:tcBorders>
              <w:top w:val="single" w:sz="4" w:space="0" w:color="D1D3D4"/>
              <w:bottom w:val="single" w:sz="4" w:space="0" w:color="D1D3D4"/>
            </w:tcBorders>
            <w:shd w:val="clear" w:color="auto" w:fill="auto"/>
            <w:vAlign w:val="center"/>
          </w:tcPr>
          <w:p w14:paraId="0CD0D5F4" w14:textId="77777777" w:rsidR="00E34A83" w:rsidRPr="0089287C" w:rsidRDefault="00E34A83" w:rsidP="007415F4">
            <w:pPr>
              <w:pStyle w:val="-SFPTableQuestions"/>
              <w:spacing w:line="276" w:lineRule="auto"/>
              <w:rPr>
                <w:rStyle w:val="-SFPFormCharacter"/>
                <w:caps/>
                <w:color w:val="414042"/>
                <w:lang w:val="en-US" w:eastAsia="en-US"/>
              </w:rPr>
            </w:pPr>
            <w:r w:rsidRPr="0089287C">
              <w:rPr>
                <w:rStyle w:val="-SFPFormCharacter"/>
                <w:color w:val="414042"/>
                <w:lang w:val="en-US" w:eastAsia="en-US"/>
              </w:rPr>
              <w:t>3.</w:t>
            </w:r>
          </w:p>
        </w:tc>
        <w:tc>
          <w:tcPr>
            <w:tcW w:w="9420" w:type="dxa"/>
            <w:gridSpan w:val="7"/>
            <w:tcBorders>
              <w:top w:val="single" w:sz="4" w:space="0" w:color="D1D3D4"/>
              <w:bottom w:val="single" w:sz="4" w:space="0" w:color="D1D3D4"/>
            </w:tcBorders>
            <w:shd w:val="clear" w:color="auto" w:fill="auto"/>
            <w:vAlign w:val="center"/>
          </w:tcPr>
          <w:sdt>
            <w:sdtPr>
              <w:rPr>
                <w:rStyle w:val="ROA"/>
              </w:rPr>
              <w:id w:val="2014488105"/>
              <w:lock w:val="sdtLocked"/>
              <w:placeholder>
                <w:docPart w:val="BDEBC7A6E677408FBDE5ADFC084646EB"/>
              </w:placeholder>
              <w:showingPlcHdr/>
            </w:sdtPr>
            <w:sdtEndPr>
              <w:rPr>
                <w:rStyle w:val="DefaultParagraphFont"/>
                <w:rFonts w:asciiTheme="minorHAnsi" w:hAnsiTheme="minorHAnsi" w:cs="Calibri"/>
                <w:sz w:val="22"/>
                <w:lang w:val="en-US"/>
              </w:rPr>
            </w:sdtEndPr>
            <w:sdtContent>
              <w:p w14:paraId="42ACA8DD" w14:textId="14ADF197" w:rsidR="00E34A83" w:rsidRPr="0089287C" w:rsidRDefault="0093139D" w:rsidP="00475E6A">
                <w:pPr>
                  <w:spacing w:after="0"/>
                  <w:rPr>
                    <w:rFonts w:ascii="Arial Narrow" w:hAnsi="Arial Narrow"/>
                    <w:lang w:val="en-US"/>
                  </w:rPr>
                </w:pPr>
                <w:r w:rsidRPr="0089287C">
                  <w:rPr>
                    <w:rStyle w:val="-SFPFormCharacter"/>
                    <w:lang w:val="en-US"/>
                  </w:rPr>
                  <w:t>Identify the type of product or product provider which was considered but not selected and motivate.</w:t>
                </w:r>
              </w:p>
            </w:sdtContent>
          </w:sdt>
        </w:tc>
      </w:tr>
      <w:tr w:rsidR="00D91820" w:rsidRPr="0089287C" w14:paraId="12EF6E5B" w14:textId="77777777" w:rsidTr="001307AB">
        <w:trPr>
          <w:trHeight w:val="20"/>
        </w:trPr>
        <w:tc>
          <w:tcPr>
            <w:tcW w:w="9923" w:type="dxa"/>
            <w:gridSpan w:val="8"/>
            <w:shd w:val="clear" w:color="auto" w:fill="auto"/>
            <w:tcMar>
              <w:top w:w="0" w:type="dxa"/>
              <w:bottom w:w="0" w:type="dxa"/>
            </w:tcMar>
            <w:vAlign w:val="center"/>
          </w:tcPr>
          <w:p w14:paraId="766C05F5" w14:textId="77777777" w:rsidR="002F467A" w:rsidRPr="0089287C" w:rsidRDefault="00D91820" w:rsidP="00A6438A">
            <w:pPr>
              <w:pStyle w:val="-SFPHEADER"/>
              <w:keepNext/>
              <w:spacing w:line="276" w:lineRule="auto"/>
              <w:rPr>
                <w:noProof w:val="0"/>
                <w:color w:val="auto"/>
                <w:lang w:val="en-US"/>
              </w:rPr>
            </w:pPr>
            <w:r w:rsidRPr="0089287C">
              <w:rPr>
                <w:noProof w:val="0"/>
                <w:color w:val="auto"/>
                <w:lang w:val="en-US"/>
              </w:rPr>
              <w:lastRenderedPageBreak/>
              <w:t>SECTION E:</w:t>
            </w:r>
          </w:p>
          <w:p w14:paraId="292D8F67" w14:textId="77777777" w:rsidR="00D91820" w:rsidRPr="0089287C" w:rsidRDefault="00BF0366" w:rsidP="00A6438A">
            <w:pPr>
              <w:pStyle w:val="-SFPHEADER"/>
              <w:keepNext/>
              <w:spacing w:line="276" w:lineRule="auto"/>
              <w:rPr>
                <w:noProof w:val="0"/>
                <w:lang w:val="en-US"/>
              </w:rPr>
            </w:pPr>
            <w:r w:rsidRPr="0089287C">
              <w:rPr>
                <w:noProof w:val="0"/>
                <w:lang w:val="en-US"/>
              </w:rPr>
              <w:t>Product Taken</w:t>
            </w:r>
          </w:p>
          <w:p w14:paraId="53E31E96" w14:textId="77777777" w:rsidR="00D91820" w:rsidRPr="0089287C" w:rsidRDefault="00D91820" w:rsidP="00A6438A">
            <w:pPr>
              <w:pStyle w:val="-SFPHeaderL2"/>
              <w:keepNext/>
              <w:spacing w:line="276" w:lineRule="auto"/>
              <w:rPr>
                <w:noProof w:val="0"/>
                <w:color w:val="auto"/>
                <w:sz w:val="18"/>
                <w:szCs w:val="18"/>
                <w:lang w:val="en-US"/>
              </w:rPr>
            </w:pPr>
            <w:r w:rsidRPr="0089287C">
              <w:rPr>
                <w:noProof w:val="0"/>
                <w:color w:val="auto"/>
                <w:sz w:val="18"/>
                <w:szCs w:val="18"/>
                <w:lang w:val="en-US"/>
              </w:rPr>
              <w:t xml:space="preserve">Products accepted by you to meet your requirements. </w:t>
            </w:r>
          </w:p>
          <w:sdt>
            <w:sdtPr>
              <w:rPr>
                <w:rFonts w:eastAsiaTheme="minorHAnsi"/>
                <w:b w:val="0"/>
                <w:noProof/>
                <w:spacing w:val="0"/>
                <w:sz w:val="20"/>
                <w:szCs w:val="18"/>
                <w:lang w:val="en-US" w:eastAsia="en-US"/>
              </w:rPr>
              <w:id w:val="-202335184"/>
              <w15:repeatingSection/>
            </w:sdtPr>
            <w:sdtEndPr/>
            <w:sdtContent>
              <w:sdt>
                <w:sdtPr>
                  <w:rPr>
                    <w:rFonts w:eastAsiaTheme="minorHAnsi"/>
                    <w:b w:val="0"/>
                    <w:noProof/>
                    <w:spacing w:val="0"/>
                    <w:sz w:val="20"/>
                    <w:szCs w:val="18"/>
                    <w:lang w:val="en-US" w:eastAsia="en-US"/>
                  </w:rPr>
                  <w:id w:val="344834616"/>
                  <w:placeholder>
                    <w:docPart w:val="DefaultPlaceholder_-1854013435"/>
                  </w:placeholder>
                  <w15:repeatingSectionItem/>
                </w:sdtPr>
                <w:sdtEndPr/>
                <w:sdtContent>
                  <w:tbl>
                    <w:tblPr>
                      <w:tblStyle w:val="TableGrid"/>
                      <w:tblW w:w="9232" w:type="dxa"/>
                      <w:tblLayout w:type="fixed"/>
                      <w:tblLook w:val="04A0" w:firstRow="1" w:lastRow="0" w:firstColumn="1" w:lastColumn="0" w:noHBand="0" w:noVBand="1"/>
                    </w:tblPr>
                    <w:tblGrid>
                      <w:gridCol w:w="1403"/>
                      <w:gridCol w:w="10"/>
                      <w:gridCol w:w="2928"/>
                      <w:gridCol w:w="12"/>
                      <w:gridCol w:w="1360"/>
                      <w:gridCol w:w="33"/>
                      <w:gridCol w:w="1274"/>
                      <w:gridCol w:w="1754"/>
                      <w:gridCol w:w="458"/>
                    </w:tblGrid>
                    <w:tr w:rsidR="00DA023F" w:rsidRPr="0089287C" w14:paraId="290AE898" w14:textId="77777777" w:rsidTr="00C53074">
                      <w:trPr>
                        <w:gridAfter w:val="1"/>
                        <w:wAfter w:w="458" w:type="dxa"/>
                        <w:trHeight w:val="20"/>
                      </w:trPr>
                      <w:tc>
                        <w:tcPr>
                          <w:tcW w:w="8774" w:type="dxa"/>
                          <w:gridSpan w:val="8"/>
                          <w:tcBorders>
                            <w:top w:val="single" w:sz="4" w:space="0" w:color="BFBFBF" w:themeColor="background1" w:themeShade="BF"/>
                            <w:left w:val="nil"/>
                            <w:bottom w:val="single" w:sz="4" w:space="0" w:color="BFBFBF" w:themeColor="background1" w:themeShade="BF"/>
                            <w:right w:val="nil"/>
                          </w:tcBorders>
                        </w:tcPr>
                        <w:p w14:paraId="210DC9FE" w14:textId="0CF72F18" w:rsidR="00CE1CA8" w:rsidRPr="0089287C" w:rsidRDefault="002E1ABB" w:rsidP="00DA023F">
                          <w:pPr>
                            <w:pStyle w:val="-SFPTableHeader"/>
                            <w:keepNext/>
                            <w:spacing w:line="276" w:lineRule="auto"/>
                            <w:rPr>
                              <w:b w:val="0"/>
                              <w:color w:val="000000" w:themeColor="text1"/>
                              <w:szCs w:val="18"/>
                              <w:lang w:val="en-US"/>
                            </w:rPr>
                          </w:pPr>
                          <w:r w:rsidRPr="00CC0701">
                            <w:rPr>
                              <w:color w:val="00788A"/>
                              <w:spacing w:val="-2"/>
                              <w:szCs w:val="18"/>
                              <w:lang w:val="en-US"/>
                            </w:rPr>
                            <w:fldChar w:fldCharType="begin"/>
                          </w:r>
                          <w:r w:rsidRPr="00CC0701">
                            <w:rPr>
                              <w:color w:val="00788A"/>
                              <w:spacing w:val="-2"/>
                              <w:szCs w:val="18"/>
                              <w:lang w:val="en-US"/>
                            </w:rPr>
                            <w:instrText xml:space="preserve"> AUTOTEXTLIST  \s "NoStyle" \t "Click here to enter text"   \* MERGEFORMAT </w:instrText>
                          </w:r>
                          <w:r w:rsidRPr="00CC0701">
                            <w:rPr>
                              <w:color w:val="00788A"/>
                              <w:spacing w:val="-2"/>
                              <w:szCs w:val="18"/>
                              <w:lang w:val="en-US"/>
                            </w:rPr>
                            <w:fldChar w:fldCharType="separate"/>
                          </w:r>
                          <w:r w:rsidRPr="00CC0701">
                            <w:rPr>
                              <w:color w:val="00788A"/>
                              <w:spacing w:val="-2"/>
                              <w:szCs w:val="18"/>
                              <w:lang w:val="en-US"/>
                            </w:rPr>
                            <w:t>Product</w:t>
                          </w:r>
                          <w:r w:rsidRPr="00CC0701">
                            <w:rPr>
                              <w:color w:val="00788A"/>
                              <w:spacing w:val="-2"/>
                              <w:szCs w:val="18"/>
                              <w:lang w:val="en-US"/>
                            </w:rPr>
                            <w:fldChar w:fldCharType="end"/>
                          </w:r>
                          <w:r w:rsidR="00DA023F" w:rsidRPr="0089287C">
                            <w:rPr>
                              <w:b w:val="0"/>
                              <w:color w:val="00788A"/>
                              <w:spacing w:val="-2"/>
                              <w:szCs w:val="18"/>
                              <w:lang w:val="en-US"/>
                            </w:rPr>
                            <w:t xml:space="preserve">: </w:t>
                          </w:r>
                          <w:r w:rsidR="00800A7E">
                            <w:rPr>
                              <w:b w:val="0"/>
                              <w:color w:val="00788A"/>
                              <w:spacing w:val="-2"/>
                              <w:szCs w:val="18"/>
                              <w:lang w:val="en-US"/>
                            </w:rPr>
                            <w:t xml:space="preserve">                     </w:t>
                          </w:r>
                        </w:p>
                      </w:tc>
                    </w:tr>
                    <w:tr w:rsidR="00DA023F" w:rsidRPr="0089287C" w14:paraId="2C09E1FF"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2289E876" w14:textId="52CFCDBF"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Product provider</w:t>
                          </w:r>
                          <w:r w:rsidRPr="0089287C">
                            <w:rPr>
                              <w:color w:val="auto"/>
                              <w:lang w:val="en-US"/>
                            </w:rPr>
                            <w:fldChar w:fldCharType="end"/>
                          </w:r>
                        </w:p>
                      </w:tc>
                      <w:sdt>
                        <w:sdtPr>
                          <w:rPr>
                            <w:rStyle w:val="ROA"/>
                          </w:rPr>
                          <w:id w:val="1247228415"/>
                          <w:lock w:val="sdtLocked"/>
                          <w:placeholder>
                            <w:docPart w:val="2433D0DC0EE242E7959485773B7B0B57"/>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1FA7B728" w14:textId="6ED137A0" w:rsidR="00DA023F" w:rsidRPr="0089287C" w:rsidRDefault="00D9527E"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002A4D88" w14:textId="0CE45928"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Policy no.</w:t>
                          </w:r>
                          <w:r w:rsidRPr="0089287C">
                            <w:rPr>
                              <w:color w:val="auto"/>
                              <w:szCs w:val="18"/>
                              <w:lang w:val="en-US"/>
                            </w:rPr>
                            <w:fldChar w:fldCharType="end"/>
                          </w:r>
                        </w:p>
                      </w:tc>
                      <w:sdt>
                        <w:sdtPr>
                          <w:rPr>
                            <w:rStyle w:val="ROA"/>
                          </w:rPr>
                          <w:id w:val="1608771609"/>
                          <w:lock w:val="sdtLocked"/>
                          <w:placeholder>
                            <w:docPart w:val="3A95E0361EEF40EEBAFB58915C9F36E6"/>
                          </w:placeholder>
                          <w:showingPlcHdr/>
                        </w:sdtPr>
                        <w:sdtEndPr>
                          <w:rPr>
                            <w:rStyle w:val="-SFPFormCharacter"/>
                            <w:color w:val="9D9E9F"/>
                            <w:szCs w:val="18"/>
                            <w:lang w:val="en-US"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71ECFF45" w14:textId="791E3A94" w:rsidR="00DA023F" w:rsidRPr="0089287C" w:rsidRDefault="00D9527E"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64D2C7E2"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122FB31B" w14:textId="637415C5"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Product name</w:t>
                          </w:r>
                          <w:r w:rsidRPr="0089287C">
                            <w:rPr>
                              <w:color w:val="auto"/>
                              <w:lang w:val="en-US"/>
                            </w:rPr>
                            <w:fldChar w:fldCharType="end"/>
                          </w:r>
                        </w:p>
                      </w:tc>
                      <w:sdt>
                        <w:sdtPr>
                          <w:rPr>
                            <w:rStyle w:val="ROA"/>
                          </w:rPr>
                          <w:id w:val="1986651126"/>
                          <w:lock w:val="sdtLocked"/>
                          <w:placeholder>
                            <w:docPart w:val="9A1DA860D3EF4166A02010C1F15F815A"/>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4AF6C084" w14:textId="429364F3" w:rsidR="00DA023F" w:rsidRPr="0089287C" w:rsidRDefault="008F501E"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77445A25" w14:textId="08C92B01"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and frequency"   \* MERGEFORMAT </w:instrText>
                          </w:r>
                          <w:r w:rsidRPr="0089287C">
                            <w:rPr>
                              <w:color w:val="auto"/>
                              <w:szCs w:val="18"/>
                              <w:lang w:val="en-US"/>
                            </w:rPr>
                            <w:fldChar w:fldCharType="separate"/>
                          </w:r>
                          <w:r w:rsidRPr="0089287C">
                            <w:rPr>
                              <w:color w:val="auto"/>
                              <w:szCs w:val="18"/>
                              <w:lang w:val="en-US"/>
                            </w:rPr>
                            <w:t>Premium</w:t>
                          </w:r>
                          <w:r w:rsidRPr="0089287C">
                            <w:rPr>
                              <w:color w:val="auto"/>
                              <w:szCs w:val="18"/>
                              <w:lang w:val="en-US"/>
                            </w:rPr>
                            <w:fldChar w:fldCharType="end"/>
                          </w:r>
                        </w:p>
                      </w:tc>
                      <w:tc>
                        <w:tcPr>
                          <w:tcW w:w="1307" w:type="dxa"/>
                          <w:gridSpan w:val="2"/>
                          <w:tcBorders>
                            <w:top w:val="single" w:sz="4" w:space="0" w:color="BFBFBF" w:themeColor="background1" w:themeShade="BF"/>
                            <w:left w:val="nil"/>
                            <w:bottom w:val="single" w:sz="4" w:space="0" w:color="BFBFBF" w:themeColor="background1" w:themeShade="BF"/>
                            <w:right w:val="nil"/>
                          </w:tcBorders>
                        </w:tcPr>
                        <w:p w14:paraId="1443479D" w14:textId="258AE538" w:rsidR="00DA023F" w:rsidRPr="0089287C" w:rsidRDefault="00F037B1" w:rsidP="00DA023F">
                          <w:pPr>
                            <w:keepNext/>
                            <w:spacing w:after="0"/>
                            <w:rPr>
                              <w:rFonts w:ascii="Arial Narrow" w:hAnsi="Arial Narrow" w:cs="Calibri"/>
                              <w:sz w:val="18"/>
                              <w:szCs w:val="18"/>
                              <w:lang w:val="en-US"/>
                            </w:rPr>
                          </w:pPr>
                          <w:sdt>
                            <w:sdtPr>
                              <w:rPr>
                                <w:rStyle w:val="ROA"/>
                              </w:rPr>
                              <w:id w:val="-745110453"/>
                              <w:lock w:val="sdtLocked"/>
                              <w:placeholder>
                                <w:docPart w:val="1B0D9D9D8E694715A6F94CE7F888A400"/>
                              </w:placeholder>
                              <w:showingPlcHdr/>
                              <w:text/>
                            </w:sdtPr>
                            <w:sdtEndPr>
                              <w:rPr>
                                <w:rStyle w:val="DefaultParagraphFont"/>
                                <w:rFonts w:asciiTheme="minorHAnsi" w:hAnsiTheme="minorHAnsi" w:cs="Arial"/>
                                <w:sz w:val="22"/>
                                <w:szCs w:val="18"/>
                                <w:lang w:val="en-US"/>
                              </w:rPr>
                            </w:sdtEndPr>
                            <w:sdtContent>
                              <w:r w:rsidR="00A118AC" w:rsidRPr="0089287C">
                                <w:rPr>
                                  <w:rStyle w:val="PlaceholderText"/>
                                  <w:rFonts w:ascii="Arial Narrow" w:hAnsi="Arial Narrow"/>
                                  <w:sz w:val="18"/>
                                  <w:szCs w:val="18"/>
                                  <w:lang w:val="en-US"/>
                                </w:rPr>
                                <w:t>R0.00</w:t>
                              </w:r>
                            </w:sdtContent>
                          </w:sdt>
                        </w:p>
                      </w:tc>
                      <w:sdt>
                        <w:sdtPr>
                          <w:rPr>
                            <w:rStyle w:val="ROA"/>
                          </w:rPr>
                          <w:id w:val="-750732881"/>
                          <w:lock w:val="sdtLocked"/>
                          <w:placeholder>
                            <w:docPart w:val="94DC73E6FE984EA4BF31A0A349E90947"/>
                          </w:placeholder>
                          <w:showingPlcHdr/>
                          <w:dropDownList>
                            <w:listItem w:displayText="Monthly" w:value="Monthly"/>
                            <w:listItem w:displayText="Quarterly" w:value="Quarterly"/>
                            <w:listItem w:displayText="Annually" w:value="Annually"/>
                            <w:listItem w:displayText="Once-off" w:value="Once-off"/>
                          </w:dropDownList>
                        </w:sdtPr>
                        <w:sdtEndPr>
                          <w:rPr>
                            <w:rStyle w:val="-SFPFormCharacter"/>
                            <w:caps/>
                            <w:color w:val="9D9E9F"/>
                            <w:szCs w:val="18"/>
                            <w:lang w:val="en-US" w:eastAsia="en-ZA"/>
                          </w:rPr>
                        </w:sdtEndPr>
                        <w:sdtContent>
                          <w:tc>
                            <w:tcPr>
                              <w:tcW w:w="1754" w:type="dxa"/>
                              <w:tcBorders>
                                <w:top w:val="single" w:sz="4" w:space="0" w:color="BFBFBF" w:themeColor="background1" w:themeShade="BF"/>
                                <w:left w:val="nil"/>
                                <w:bottom w:val="single" w:sz="4" w:space="0" w:color="BFBFBF" w:themeColor="background1" w:themeShade="BF"/>
                                <w:right w:val="nil"/>
                              </w:tcBorders>
                            </w:tcPr>
                            <w:p w14:paraId="741F0369" w14:textId="77777777" w:rsidR="00DA023F" w:rsidRPr="0089287C" w:rsidRDefault="00A43D46" w:rsidP="00DA023F">
                              <w:pPr>
                                <w:pStyle w:val="-SFPTableQuestions"/>
                                <w:keepNext/>
                                <w:spacing w:line="276" w:lineRule="auto"/>
                                <w:rPr>
                                  <w:rStyle w:val="-SFPFormCharacter"/>
                                  <w:caps/>
                                  <w:color w:val="414042"/>
                                  <w:szCs w:val="18"/>
                                  <w:lang w:val="en-US" w:eastAsia="en-US"/>
                                </w:rPr>
                              </w:pPr>
                              <w:r w:rsidRPr="0089287C">
                                <w:rPr>
                                  <w:rStyle w:val="PlaceholderText"/>
                                  <w:lang w:val="en-US"/>
                                </w:rPr>
                                <w:t>Frequency</w:t>
                              </w:r>
                            </w:p>
                          </w:tc>
                        </w:sdtContent>
                      </w:sdt>
                    </w:tr>
                    <w:tr w:rsidR="00DA023F" w:rsidRPr="0089287C" w14:paraId="0F60AC74"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054B02F2" w14:textId="0BC15A4A"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Premium pattern</w:t>
                          </w:r>
                          <w:r w:rsidRPr="0089287C">
                            <w:rPr>
                              <w:color w:val="auto"/>
                              <w:lang w:val="en-US"/>
                            </w:rPr>
                            <w:fldChar w:fldCharType="end"/>
                          </w:r>
                        </w:p>
                      </w:tc>
                      <w:sdt>
                        <w:sdtPr>
                          <w:rPr>
                            <w:rStyle w:val="ROA"/>
                          </w:rPr>
                          <w:id w:val="-309407611"/>
                          <w:lock w:val="sdtLocked"/>
                          <w:placeholder>
                            <w:docPart w:val="65CA5F8B5F374F32B1DD27117688DF8B"/>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29BCA939" w14:textId="0FCF7358" w:rsidR="00DA023F" w:rsidRPr="0089287C" w:rsidRDefault="008F501E"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45B4C919" w14:textId="3DD00FEB"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Escalation in cover/ premium</w:t>
                          </w:r>
                          <w:r w:rsidRPr="0089287C">
                            <w:rPr>
                              <w:color w:val="auto"/>
                              <w:szCs w:val="18"/>
                              <w:lang w:val="en-US"/>
                            </w:rPr>
                            <w:fldChar w:fldCharType="end"/>
                          </w:r>
                        </w:p>
                      </w:tc>
                      <w:sdt>
                        <w:sdtPr>
                          <w:rPr>
                            <w:rStyle w:val="ROA"/>
                          </w:rPr>
                          <w:id w:val="-725304264"/>
                          <w:lock w:val="sdtLocked"/>
                          <w:placeholder>
                            <w:docPart w:val="8C1E7487E60149D99ECABFD3CC77BEA2"/>
                          </w:placeholder>
                          <w:showingPlcHdr/>
                        </w:sdtPr>
                        <w:sdtEndPr>
                          <w:rPr>
                            <w:rStyle w:val="-SFPFormCharacter"/>
                            <w:color w:val="9D9E9F"/>
                            <w:szCs w:val="18"/>
                            <w:lang w:val="en-US"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4393924F" w14:textId="681AD6BD" w:rsidR="00DA023F" w:rsidRPr="0089287C" w:rsidRDefault="008F501E"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4B98DC5A"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0AC4AA1F" w14:textId="6F8B20CF"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Contracting party</w:t>
                          </w:r>
                          <w:r w:rsidRPr="0089287C">
                            <w:rPr>
                              <w:color w:val="auto"/>
                              <w:lang w:val="en-US"/>
                            </w:rPr>
                            <w:fldChar w:fldCharType="end"/>
                          </w:r>
                        </w:p>
                      </w:tc>
                      <w:sdt>
                        <w:sdtPr>
                          <w:rPr>
                            <w:rStyle w:val="ROA"/>
                          </w:rPr>
                          <w:id w:val="335585201"/>
                          <w:lock w:val="sdtLocked"/>
                          <w:placeholder>
                            <w:docPart w:val="2D451AE2D018493D98193DE9CD9753CC"/>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35BF21C8" w14:textId="16D1F2BC"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007FCA2E" w14:textId="7CCABB65"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Life/Lives covered</w:t>
                          </w:r>
                          <w:r w:rsidRPr="0089287C">
                            <w:rPr>
                              <w:color w:val="auto"/>
                              <w:szCs w:val="18"/>
                              <w:lang w:val="en-US"/>
                            </w:rPr>
                            <w:fldChar w:fldCharType="end"/>
                          </w:r>
                        </w:p>
                      </w:tc>
                      <w:sdt>
                        <w:sdtPr>
                          <w:rPr>
                            <w:rStyle w:val="Style3"/>
                            <w:lang w:val="en-US"/>
                          </w:rPr>
                          <w:id w:val="-1528709944"/>
                          <w:lock w:val="sdtLocked"/>
                          <w:placeholder>
                            <w:docPart w:val="0E98EDE650A644208F7CCA726C47D28F"/>
                          </w:placeholder>
                          <w:showingPlcHdr/>
                        </w:sdtPr>
                        <w:sdtEndPr>
                          <w:rPr>
                            <w:rStyle w:val="-SFPFormCharacter"/>
                            <w:color w:val="9D9E9F"/>
                            <w:szCs w:val="18"/>
                            <w:lang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417BF5FE" w14:textId="1EEB4095"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10BC25BE"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424A4E26" w14:textId="324310A4"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Beneficial/ Cessionary</w:t>
                          </w:r>
                          <w:r w:rsidRPr="0089287C">
                            <w:rPr>
                              <w:color w:val="auto"/>
                              <w:lang w:val="en-US"/>
                            </w:rPr>
                            <w:fldChar w:fldCharType="end"/>
                          </w:r>
                        </w:p>
                      </w:tc>
                      <w:sdt>
                        <w:sdtPr>
                          <w:rPr>
                            <w:rStyle w:val="Style3"/>
                            <w:lang w:val="en-US"/>
                          </w:rPr>
                          <w:id w:val="-1672478065"/>
                          <w:lock w:val="sdtLocked"/>
                          <w:placeholder>
                            <w:docPart w:val="B5872BF169BB4321AE7B91CD3DADDA72"/>
                          </w:placeholder>
                          <w:showingPlcHdr/>
                        </w:sdtPr>
                        <w:sdtEndPr>
                          <w:rPr>
                            <w:rStyle w:val="-SFPFormCharacter"/>
                            <w:color w:val="9D9E9F"/>
                            <w:szCs w:val="18"/>
                            <w:lang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37A4DF66" w14:textId="247391A8"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4B1B0C7E" w14:textId="1BBAB78B"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Premium payer(s)</w:t>
                          </w:r>
                          <w:r w:rsidRPr="0089287C">
                            <w:rPr>
                              <w:color w:val="auto"/>
                              <w:szCs w:val="18"/>
                              <w:lang w:val="en-US"/>
                            </w:rPr>
                            <w:fldChar w:fldCharType="end"/>
                          </w:r>
                        </w:p>
                      </w:tc>
                      <w:sdt>
                        <w:sdtPr>
                          <w:rPr>
                            <w:rStyle w:val="ROA"/>
                          </w:rPr>
                          <w:id w:val="1792552897"/>
                          <w:lock w:val="sdtLocked"/>
                          <w:placeholder>
                            <w:docPart w:val="BDEE0CD7F2EC49DD9919EF3B494E0CE1"/>
                          </w:placeholder>
                          <w:showingPlcHdr/>
                        </w:sdtPr>
                        <w:sdtEndPr>
                          <w:rPr>
                            <w:rStyle w:val="-SFPFormCharacter"/>
                            <w:color w:val="9D9E9F"/>
                            <w:szCs w:val="18"/>
                            <w:lang w:val="en-US"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67BB1FB4" w14:textId="79843D43"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1D99F743"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1D00AC56" w14:textId="2B224517" w:rsidR="00DA023F" w:rsidRPr="0089287C" w:rsidRDefault="002E1ABB" w:rsidP="00DA023F">
                          <w:pPr>
                            <w:pStyle w:val="-SFPTableHeader"/>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"Enter amount"  \* MERGEFORMAT </w:instrText>
                          </w:r>
                          <w:r w:rsidRPr="0089287C">
                            <w:rPr>
                              <w:color w:val="auto"/>
                              <w:lang w:val="en-US"/>
                            </w:rPr>
                            <w:fldChar w:fldCharType="separate"/>
                          </w:r>
                          <w:r w:rsidRPr="0089287C">
                            <w:rPr>
                              <w:color w:val="auto"/>
                              <w:lang w:val="en-US"/>
                            </w:rPr>
                            <w:t>1st year commission</w:t>
                          </w:r>
                          <w:r w:rsidRPr="0089287C">
                            <w:rPr>
                              <w:color w:val="auto"/>
                              <w:lang w:val="en-US"/>
                            </w:rPr>
                            <w:fldChar w:fldCharType="end"/>
                          </w:r>
                        </w:p>
                      </w:tc>
                      <w:tc>
                        <w:tcPr>
                          <w:tcW w:w="2940" w:type="dxa"/>
                          <w:gridSpan w:val="2"/>
                          <w:tcBorders>
                            <w:top w:val="single" w:sz="4" w:space="0" w:color="BFBFBF" w:themeColor="background1" w:themeShade="BF"/>
                            <w:left w:val="nil"/>
                            <w:bottom w:val="single" w:sz="4" w:space="0" w:color="BFBFBF" w:themeColor="background1" w:themeShade="BF"/>
                            <w:right w:val="nil"/>
                          </w:tcBorders>
                        </w:tcPr>
                        <w:p w14:paraId="3DE02F91" w14:textId="75025103" w:rsidR="00DA023F" w:rsidRPr="0089287C" w:rsidRDefault="00F037B1" w:rsidP="00DA023F">
                          <w:pPr>
                            <w:spacing w:after="0"/>
                            <w:rPr>
                              <w:rStyle w:val="-SFPFormCharacter"/>
                              <w:szCs w:val="18"/>
                              <w:lang w:val="en-US"/>
                            </w:rPr>
                          </w:pPr>
                          <w:sdt>
                            <w:sdtPr>
                              <w:rPr>
                                <w:rStyle w:val="ROA"/>
                              </w:rPr>
                              <w:id w:val="-541971176"/>
                              <w:lock w:val="sdtLocked"/>
                              <w:placeholder>
                                <w:docPart w:val="4D52B2082D714D5EBCA90834368CECCC"/>
                              </w:placeholder>
                              <w:showingPlcHdr/>
                              <w:text/>
                            </w:sdtPr>
                            <w:sdtEndPr>
                              <w:rPr>
                                <w:rStyle w:val="DefaultParagraphFont"/>
                                <w:rFonts w:asciiTheme="minorHAnsi" w:hAnsiTheme="minorHAnsi" w:cs="Arial"/>
                                <w:color w:val="9D9E9F"/>
                                <w:sz w:val="22"/>
                                <w:szCs w:val="18"/>
                                <w:lang w:val="en-US" w:eastAsia="en-ZA"/>
                              </w:rPr>
                            </w:sdtEndPr>
                            <w:sdtContent>
                              <w:r w:rsidR="007E432E" w:rsidRPr="0089287C">
                                <w:rPr>
                                  <w:rStyle w:val="PlaceholderText"/>
                                  <w:rFonts w:ascii="Arial Narrow" w:hAnsi="Arial Narrow"/>
                                  <w:sz w:val="18"/>
                                  <w:szCs w:val="18"/>
                                  <w:lang w:val="en-US"/>
                                </w:rPr>
                                <w:t>R0.00</w:t>
                              </w:r>
                            </w:sdtContent>
                          </w:sdt>
                        </w:p>
                      </w:tc>
                      <w:tc>
                        <w:tcPr>
                          <w:tcW w:w="1360" w:type="dxa"/>
                          <w:tcBorders>
                            <w:top w:val="single" w:sz="4" w:space="0" w:color="BFBFBF" w:themeColor="background1" w:themeShade="BF"/>
                            <w:left w:val="nil"/>
                            <w:bottom w:val="single" w:sz="4" w:space="0" w:color="BFBFBF" w:themeColor="background1" w:themeShade="BF"/>
                            <w:right w:val="nil"/>
                          </w:tcBorders>
                        </w:tcPr>
                        <w:p w14:paraId="5C8D9CB9" w14:textId="7D1F6ED6" w:rsidR="00DA023F" w:rsidRPr="0089287C" w:rsidRDefault="00772D14" w:rsidP="00DA023F">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 MERGEFORMAT </w:instrText>
                          </w:r>
                          <w:r w:rsidRPr="0089287C">
                            <w:rPr>
                              <w:color w:val="auto"/>
                              <w:szCs w:val="18"/>
                              <w:lang w:val="en-US"/>
                            </w:rPr>
                            <w:fldChar w:fldCharType="separate"/>
                          </w:r>
                          <w:r w:rsidRPr="0089287C">
                            <w:rPr>
                              <w:color w:val="auto"/>
                              <w:szCs w:val="18"/>
                              <w:lang w:val="en-US"/>
                            </w:rPr>
                            <w:t>2nd year commission</w:t>
                          </w:r>
                          <w:r w:rsidRPr="0089287C">
                            <w:rPr>
                              <w:color w:val="auto"/>
                              <w:szCs w:val="18"/>
                              <w:lang w:val="en-US"/>
                            </w:rPr>
                            <w:fldChar w:fldCharType="end"/>
                          </w:r>
                        </w:p>
                      </w:tc>
                      <w:tc>
                        <w:tcPr>
                          <w:tcW w:w="3061" w:type="dxa"/>
                          <w:gridSpan w:val="3"/>
                          <w:tcBorders>
                            <w:top w:val="single" w:sz="4" w:space="0" w:color="BFBFBF" w:themeColor="background1" w:themeShade="BF"/>
                            <w:left w:val="nil"/>
                            <w:bottom w:val="single" w:sz="4" w:space="0" w:color="BFBFBF" w:themeColor="background1" w:themeShade="BF"/>
                            <w:right w:val="nil"/>
                          </w:tcBorders>
                        </w:tcPr>
                        <w:p w14:paraId="3FC25740" w14:textId="73F12E84" w:rsidR="00DA023F" w:rsidRPr="0089287C" w:rsidRDefault="00F037B1" w:rsidP="00DA023F">
                          <w:pPr>
                            <w:spacing w:after="0"/>
                            <w:rPr>
                              <w:rStyle w:val="-SFPFormCharacter"/>
                              <w:szCs w:val="18"/>
                              <w:lang w:val="en-US"/>
                            </w:rPr>
                          </w:pPr>
                          <w:sdt>
                            <w:sdtPr>
                              <w:rPr>
                                <w:rStyle w:val="ROA"/>
                              </w:rPr>
                              <w:id w:val="438562157"/>
                              <w:lock w:val="sdtLocked"/>
                              <w:placeholder>
                                <w:docPart w:val="691BF8A9BF8A408ABEC2415526FBC4CC"/>
                              </w:placeholder>
                              <w:showingPlcHdr/>
                              <w:text/>
                            </w:sdtPr>
                            <w:sdtEndPr>
                              <w:rPr>
                                <w:rStyle w:val="-SFPFormCharacter"/>
                                <w:color w:val="9D9E9F"/>
                                <w:szCs w:val="18"/>
                                <w:lang w:val="en-US" w:eastAsia="en-ZA"/>
                              </w:rPr>
                            </w:sdtEndPr>
                            <w:sdtContent>
                              <w:r w:rsidR="00E13727" w:rsidRPr="0089287C">
                                <w:rPr>
                                  <w:rStyle w:val="PlaceholderText"/>
                                  <w:rFonts w:ascii="Arial Narrow" w:hAnsi="Arial Narrow"/>
                                  <w:sz w:val="18"/>
                                  <w:szCs w:val="18"/>
                                  <w:lang w:val="en-US"/>
                                </w:rPr>
                                <w:t>R0.00</w:t>
                              </w:r>
                            </w:sdtContent>
                          </w:sdt>
                        </w:p>
                      </w:tc>
                    </w:tr>
                    <w:tr w:rsidR="00D3711E" w:rsidRPr="0089287C" w14:paraId="556F624E" w14:textId="77777777" w:rsidTr="00C53074">
                      <w:tc>
                        <w:tcPr>
                          <w:tcW w:w="1403" w:type="dxa"/>
                          <w:tcBorders>
                            <w:top w:val="single" w:sz="4" w:space="0" w:color="BFBFBF" w:themeColor="background1" w:themeShade="BF"/>
                            <w:left w:val="nil"/>
                            <w:bottom w:val="single" w:sz="4" w:space="0" w:color="BFBFBF" w:themeColor="background1" w:themeShade="BF"/>
                            <w:right w:val="nil"/>
                          </w:tcBorders>
                        </w:tcPr>
                        <w:p w14:paraId="36AF83FB" w14:textId="303E670C" w:rsidR="00D3711E" w:rsidRPr="0089287C" w:rsidRDefault="002E1ABB" w:rsidP="00DA023F">
                          <w:pPr>
                            <w:pStyle w:val="-SFPSpacer2"/>
                            <w:spacing w:line="276" w:lineRule="auto"/>
                            <w:rPr>
                              <w:lang w:val="en-US"/>
                            </w:rPr>
                          </w:pPr>
                          <w:r w:rsidRPr="0089287C">
                            <w:rPr>
                              <w:rFonts w:eastAsiaTheme="minorEastAsia"/>
                              <w:b/>
                              <w:color w:val="auto"/>
                              <w:spacing w:val="-6"/>
                              <w:szCs w:val="20"/>
                              <w:lang w:val="en-US" w:eastAsia="en-ZA"/>
                            </w:rPr>
                            <w:fldChar w:fldCharType="begin"/>
                          </w:r>
                          <w:r w:rsidRPr="0089287C">
                            <w:rPr>
                              <w:rFonts w:eastAsiaTheme="minorEastAsia"/>
                              <w:b/>
                              <w:color w:val="auto"/>
                              <w:spacing w:val="-6"/>
                              <w:szCs w:val="20"/>
                              <w:lang w:val="en-US" w:eastAsia="en-ZA"/>
                            </w:rPr>
                            <w:instrText xml:space="preserve"> AUTOTEXTLIST  \s "NoStyle" \t "Enter amount"  \* MERGEFORMAT </w:instrText>
                          </w:r>
                          <w:r w:rsidRPr="0089287C">
                            <w:rPr>
                              <w:rFonts w:eastAsiaTheme="minorEastAsia"/>
                              <w:b/>
                              <w:color w:val="auto"/>
                              <w:spacing w:val="-6"/>
                              <w:szCs w:val="20"/>
                              <w:lang w:val="en-US" w:eastAsia="en-ZA"/>
                            </w:rPr>
                            <w:fldChar w:fldCharType="separate"/>
                          </w:r>
                          <w:r w:rsidRPr="0089287C">
                            <w:rPr>
                              <w:rFonts w:eastAsiaTheme="minorEastAsia"/>
                              <w:b/>
                              <w:color w:val="auto"/>
                              <w:spacing w:val="-6"/>
                              <w:szCs w:val="20"/>
                              <w:lang w:val="en-US" w:eastAsia="en-ZA"/>
                            </w:rPr>
                            <w:t>Ongoing fees</w:t>
                          </w:r>
                          <w:r w:rsidRPr="0089287C">
                            <w:rPr>
                              <w:rFonts w:eastAsiaTheme="minorEastAsia"/>
                              <w:b/>
                              <w:color w:val="auto"/>
                              <w:spacing w:val="-6"/>
                              <w:szCs w:val="20"/>
                              <w:lang w:val="en-US" w:eastAsia="en-ZA"/>
                            </w:rPr>
                            <w:fldChar w:fldCharType="end"/>
                          </w:r>
                        </w:p>
                      </w:tc>
                      <w:tc>
                        <w:tcPr>
                          <w:tcW w:w="2938" w:type="dxa"/>
                          <w:gridSpan w:val="2"/>
                          <w:tcBorders>
                            <w:top w:val="single" w:sz="4" w:space="0" w:color="BFBFBF" w:themeColor="background1" w:themeShade="BF"/>
                            <w:left w:val="nil"/>
                            <w:bottom w:val="single" w:sz="4" w:space="0" w:color="BFBFBF" w:themeColor="background1" w:themeShade="BF"/>
                            <w:right w:val="nil"/>
                          </w:tcBorders>
                        </w:tcPr>
                        <w:p w14:paraId="06670855" w14:textId="4139C6A1" w:rsidR="00D3711E" w:rsidRPr="0089287C" w:rsidRDefault="00F037B1" w:rsidP="00DA023F">
                          <w:pPr>
                            <w:pStyle w:val="-SFPSpacer2"/>
                            <w:spacing w:line="276" w:lineRule="auto"/>
                            <w:rPr>
                              <w:lang w:val="en-US"/>
                            </w:rPr>
                          </w:pPr>
                          <w:sdt>
                            <w:sdtPr>
                              <w:rPr>
                                <w:rStyle w:val="ROA"/>
                              </w:rPr>
                              <w:id w:val="-1049990941"/>
                              <w:lock w:val="sdtLocked"/>
                              <w:placeholder>
                                <w:docPart w:val="72B4C8733FEB4853B4FC71DB5D5BADAE"/>
                              </w:placeholder>
                              <w:showingPlcHdr/>
                              <w:text/>
                            </w:sdtPr>
                            <w:sdtEndPr>
                              <w:rPr>
                                <w:rStyle w:val="DefaultParagraphFont"/>
                                <w:color w:val="auto"/>
                              </w:rPr>
                            </w:sdtEndPr>
                            <w:sdtContent>
                              <w:r w:rsidR="00F96FF6" w:rsidRPr="0089287C">
                                <w:rPr>
                                  <w:rStyle w:val="PlaceholderText"/>
                                  <w:lang w:val="en-US"/>
                                </w:rPr>
                                <w:t>R0.00</w:t>
                              </w:r>
                            </w:sdtContent>
                          </w:sdt>
                        </w:p>
                      </w:tc>
                      <w:tc>
                        <w:tcPr>
                          <w:tcW w:w="1405" w:type="dxa"/>
                          <w:gridSpan w:val="3"/>
                          <w:tcBorders>
                            <w:top w:val="single" w:sz="4" w:space="0" w:color="BFBFBF" w:themeColor="background1" w:themeShade="BF"/>
                            <w:left w:val="nil"/>
                            <w:bottom w:val="single" w:sz="4" w:space="0" w:color="BFBFBF" w:themeColor="background1" w:themeShade="BF"/>
                            <w:right w:val="nil"/>
                          </w:tcBorders>
                        </w:tcPr>
                        <w:p w14:paraId="39B757AE" w14:textId="399D6706" w:rsidR="00D3711E" w:rsidRPr="0089287C" w:rsidRDefault="00772D14" w:rsidP="00DA023F">
                          <w:pPr>
                            <w:pStyle w:val="-SFPSpacer2"/>
                            <w:spacing w:line="276" w:lineRule="auto"/>
                            <w:rPr>
                              <w:lang w:val="en-US"/>
                            </w:rPr>
                          </w:pPr>
                          <w:r w:rsidRPr="0089287C">
                            <w:rPr>
                              <w:rFonts w:eastAsiaTheme="minorEastAsia"/>
                              <w:b/>
                              <w:color w:val="auto"/>
                              <w:spacing w:val="-6"/>
                              <w:szCs w:val="20"/>
                              <w:lang w:val="en-US" w:eastAsia="en-ZA"/>
                            </w:rPr>
                            <w:fldChar w:fldCharType="begin"/>
                          </w:r>
                          <w:r w:rsidRPr="0089287C">
                            <w:rPr>
                              <w:rFonts w:eastAsiaTheme="minorEastAsia"/>
                              <w:b/>
                              <w:color w:val="auto"/>
                              <w:spacing w:val="-6"/>
                              <w:szCs w:val="20"/>
                              <w:lang w:val="en-US" w:eastAsia="en-ZA"/>
                            </w:rPr>
                            <w:instrText xml:space="preserve"> AUTOTEXTLIST  \s "NoStyle" \t "Enter frequency"   \* MERGEFORMAT </w:instrText>
                          </w:r>
                          <w:r w:rsidRPr="0089287C">
                            <w:rPr>
                              <w:rFonts w:eastAsiaTheme="minorEastAsia"/>
                              <w:b/>
                              <w:color w:val="auto"/>
                              <w:spacing w:val="-6"/>
                              <w:szCs w:val="20"/>
                              <w:lang w:val="en-US" w:eastAsia="en-ZA"/>
                            </w:rPr>
                            <w:fldChar w:fldCharType="separate"/>
                          </w:r>
                          <w:r w:rsidRPr="0089287C">
                            <w:rPr>
                              <w:rFonts w:eastAsiaTheme="minorEastAsia"/>
                              <w:b/>
                              <w:color w:val="auto"/>
                              <w:spacing w:val="-6"/>
                              <w:szCs w:val="20"/>
                              <w:lang w:val="en-US" w:eastAsia="en-ZA"/>
                            </w:rPr>
                            <w:t>Frequency</w:t>
                          </w:r>
                          <w:r w:rsidRPr="0089287C">
                            <w:rPr>
                              <w:rFonts w:eastAsiaTheme="minorEastAsia"/>
                              <w:b/>
                              <w:color w:val="auto"/>
                              <w:spacing w:val="-6"/>
                              <w:szCs w:val="20"/>
                              <w:lang w:val="en-US" w:eastAsia="en-ZA"/>
                            </w:rPr>
                            <w:fldChar w:fldCharType="end"/>
                          </w:r>
                        </w:p>
                      </w:tc>
                      <w:sdt>
                        <w:sdtPr>
                          <w:rPr>
                            <w:rStyle w:val="Style3"/>
                            <w:lang w:val="en-US"/>
                          </w:rPr>
                          <w:id w:val="-1693054375"/>
                          <w:placeholder>
                            <w:docPart w:val="AC72FAF755EB4538803B149B487893D0"/>
                          </w:placeholder>
                          <w:showingPlcHdr/>
                          <w:dropDownList>
                            <w:listItem w:displayText="Monthly" w:value="Monthly"/>
                            <w:listItem w:displayText="Quarterly" w:value="Quarterly"/>
                            <w:listItem w:displayText="Annually" w:value="Annually"/>
                            <w:listItem w:displayText="Once-off" w:value="Once-off"/>
                          </w:dropDownList>
                        </w:sdtPr>
                        <w:sdtEndPr>
                          <w:rPr>
                            <w:rStyle w:val="-SFPFormCharacter"/>
                            <w:caps/>
                            <w:color w:val="9D9E9F"/>
                            <w:lang w:eastAsia="en-ZA"/>
                          </w:rPr>
                        </w:sdtEndPr>
                        <w:sdtContent>
                          <w:tc>
                            <w:tcPr>
                              <w:tcW w:w="3486" w:type="dxa"/>
                              <w:gridSpan w:val="3"/>
                              <w:tcBorders>
                                <w:top w:val="single" w:sz="4" w:space="0" w:color="BFBFBF" w:themeColor="background1" w:themeShade="BF"/>
                                <w:left w:val="nil"/>
                                <w:bottom w:val="single" w:sz="4" w:space="0" w:color="BFBFBF" w:themeColor="background1" w:themeShade="BF"/>
                                <w:right w:val="nil"/>
                              </w:tcBorders>
                            </w:tcPr>
                            <w:p w14:paraId="49AB8DE5" w14:textId="77777777" w:rsidR="00D3711E" w:rsidRPr="0089287C" w:rsidRDefault="00D3711E" w:rsidP="00DA023F">
                              <w:pPr>
                                <w:pStyle w:val="-SFPSpacer2"/>
                                <w:spacing w:line="276" w:lineRule="auto"/>
                                <w:rPr>
                                  <w:lang w:val="en-US"/>
                                </w:rPr>
                              </w:pPr>
                              <w:r w:rsidRPr="0089287C">
                                <w:rPr>
                                  <w:rStyle w:val="PlaceholderText"/>
                                  <w:lang w:val="en-US"/>
                                </w:rPr>
                                <w:t>Frequency</w:t>
                              </w:r>
                            </w:p>
                          </w:tc>
                        </w:sdtContent>
                      </w:sdt>
                    </w:tr>
                  </w:tbl>
                  <w:p w14:paraId="2D1B3B8E" w14:textId="65F41A06" w:rsidR="00D3711E" w:rsidRPr="0089287C" w:rsidRDefault="00D3711E" w:rsidP="00D3711E">
                    <w:pPr>
                      <w:pStyle w:val="-SFPSpacer2"/>
                      <w:tabs>
                        <w:tab w:val="left" w:pos="5100"/>
                      </w:tabs>
                      <w:spacing w:line="276" w:lineRule="auto"/>
                      <w:ind w:left="993" w:firstLine="426"/>
                      <w:rPr>
                        <w:lang w:val="en-US"/>
                      </w:rPr>
                    </w:pPr>
                    <w:r w:rsidRPr="00800A7E">
                      <w:rPr>
                        <w:rFonts w:eastAsiaTheme="minorEastAsia"/>
                        <w:b/>
                        <w:color w:val="auto"/>
                        <w:spacing w:val="-6"/>
                        <w:szCs w:val="20"/>
                        <w:lang w:val="en-US" w:eastAsia="en-ZA"/>
                      </w:rPr>
                      <w:t>Total fees and commission</w:t>
                    </w:r>
                    <w:r w:rsidRPr="0089287C">
                      <w:rPr>
                        <w:lang w:val="en-US"/>
                      </w:rPr>
                      <w:t xml:space="preserve"> R</w:t>
                    </w:r>
                    <w:r w:rsidR="00800A7E" w:rsidRPr="00800A7E">
                      <w:rPr>
                        <w:rStyle w:val="Heading2Char"/>
                      </w:rPr>
                      <w:t xml:space="preserve"> </w:t>
                    </w:r>
                    <w:sdt>
                      <w:sdtPr>
                        <w:rPr>
                          <w:rStyle w:val="ROA"/>
                        </w:rPr>
                        <w:id w:val="1529374395"/>
                        <w:placeholder>
                          <w:docPart w:val="96306F995BCF4EDD98EED59580C681E9"/>
                        </w:placeholder>
                        <w:showingPlcHdr/>
                        <w:text/>
                      </w:sdtPr>
                      <w:sdtEndPr>
                        <w:rPr>
                          <w:rStyle w:val="DefaultParagraphFont"/>
                          <w:color w:val="auto"/>
                        </w:rPr>
                      </w:sdtEndPr>
                      <w:sdtContent>
                        <w:r w:rsidR="00800A7E" w:rsidRPr="0089287C">
                          <w:rPr>
                            <w:rStyle w:val="PlaceholderText"/>
                            <w:lang w:val="en-US"/>
                          </w:rPr>
                          <w:t>R0.00</w:t>
                        </w:r>
                      </w:sdtContent>
                    </w:sdt>
                    <w:r w:rsidRPr="0089287C">
                      <w:rPr>
                        <w:lang w:val="en-US"/>
                      </w:rPr>
                      <w:t xml:space="preserve"> </w:t>
                    </w: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7735"/>
                      <w:gridCol w:w="2188"/>
                    </w:tblGrid>
                    <w:tr w:rsidR="00DA023F" w:rsidRPr="0089287C" w14:paraId="5E10D7BE" w14:textId="77777777" w:rsidTr="00F076AA">
                      <w:trPr>
                        <w:trHeight w:val="20"/>
                      </w:trPr>
                      <w:tc>
                        <w:tcPr>
                          <w:tcW w:w="7735" w:type="dxa"/>
                          <w:shd w:val="clear" w:color="auto" w:fill="auto"/>
                          <w:vAlign w:val="center"/>
                        </w:tcPr>
                        <w:p w14:paraId="08C87BAC" w14:textId="27927D72" w:rsidR="00DA023F" w:rsidRPr="0089287C" w:rsidRDefault="00772D14" w:rsidP="00DA023F">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Benefit description: life cover, disability etc.</w:t>
                          </w:r>
                          <w:r w:rsidRPr="0089287C">
                            <w:rPr>
                              <w:color w:val="auto"/>
                              <w:szCs w:val="18"/>
                              <w:lang w:val="en-US"/>
                            </w:rPr>
                            <w:fldChar w:fldCharType="end"/>
                          </w:r>
                        </w:p>
                      </w:tc>
                      <w:tc>
                        <w:tcPr>
                          <w:tcW w:w="2188" w:type="dxa"/>
                          <w:shd w:val="clear" w:color="auto" w:fill="auto"/>
                          <w:vAlign w:val="center"/>
                        </w:tcPr>
                        <w:p w14:paraId="0E3D3B19" w14:textId="3E770480" w:rsidR="00DA023F" w:rsidRPr="0089287C" w:rsidRDefault="00772D14" w:rsidP="00DA023F">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 MERGEFORMAT </w:instrText>
                          </w:r>
                          <w:r w:rsidRPr="0089287C">
                            <w:rPr>
                              <w:color w:val="auto"/>
                              <w:szCs w:val="18"/>
                              <w:lang w:val="en-US"/>
                            </w:rPr>
                            <w:fldChar w:fldCharType="separate"/>
                          </w:r>
                          <w:r w:rsidRPr="0089287C">
                            <w:rPr>
                              <w:color w:val="auto"/>
                              <w:szCs w:val="18"/>
                              <w:lang w:val="en-US"/>
                            </w:rPr>
                            <w:t>Cover amount</w:t>
                          </w:r>
                          <w:r w:rsidRPr="0089287C">
                            <w:rPr>
                              <w:color w:val="auto"/>
                              <w:szCs w:val="18"/>
                              <w:lang w:val="en-US"/>
                            </w:rPr>
                            <w:fldChar w:fldCharType="end"/>
                          </w:r>
                        </w:p>
                      </w:tc>
                    </w:tr>
                    <w:tr w:rsidR="00DA023F" w:rsidRPr="0089287C" w14:paraId="498950D5" w14:textId="77777777" w:rsidTr="00F076AA">
                      <w:trPr>
                        <w:trHeight w:val="20"/>
                      </w:trPr>
                      <w:sdt>
                        <w:sdtPr>
                          <w:rPr>
                            <w:rStyle w:val="ROA"/>
                          </w:rPr>
                          <w:id w:val="-1411385222"/>
                          <w:lock w:val="sdtLocked"/>
                          <w:placeholder>
                            <w:docPart w:val="D1FB720262F84EF4A7E61AE6F5DBDFE3"/>
                          </w:placeholder>
                          <w:showingPlcHdr/>
                        </w:sdtPr>
                        <w:sdtEndPr>
                          <w:rPr>
                            <w:rStyle w:val="-SFPFormCharacter"/>
                            <w:color w:val="9D9E9F"/>
                            <w:szCs w:val="18"/>
                            <w:lang w:val="en-US" w:eastAsia="en-ZA"/>
                          </w:rPr>
                        </w:sdtEndPr>
                        <w:sdtContent>
                          <w:tc>
                            <w:tcPr>
                              <w:tcW w:w="7735" w:type="dxa"/>
                              <w:shd w:val="clear" w:color="auto" w:fill="auto"/>
                              <w:vAlign w:val="center"/>
                            </w:tcPr>
                            <w:p w14:paraId="47316D90" w14:textId="77777777" w:rsidR="00DA023F" w:rsidRPr="0089287C" w:rsidRDefault="00DA023F" w:rsidP="00DA023F">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4E450979" w14:textId="58566A44" w:rsidR="00DA023F" w:rsidRPr="0089287C" w:rsidRDefault="00F037B1" w:rsidP="00DA023F">
                          <w:pPr>
                            <w:spacing w:after="0"/>
                            <w:rPr>
                              <w:rStyle w:val="-SFPFormCharacter"/>
                              <w:szCs w:val="18"/>
                              <w:lang w:val="en-US"/>
                            </w:rPr>
                          </w:pPr>
                          <w:sdt>
                            <w:sdtPr>
                              <w:rPr>
                                <w:rStyle w:val="ROA"/>
                              </w:rPr>
                              <w:id w:val="634148528"/>
                              <w:lock w:val="sdtLocked"/>
                              <w:placeholder>
                                <w:docPart w:val="EC2E2E733DF6428391EB2A268F5A8EAF"/>
                              </w:placeholder>
                              <w:showingPlcHdr/>
                              <w:text/>
                            </w:sdtPr>
                            <w:sdtEndPr>
                              <w:rPr>
                                <w:rStyle w:val="Style3"/>
                                <w:lang w:val="en-US"/>
                              </w:rPr>
                            </w:sdtEndPr>
                            <w:sdtContent>
                              <w:r w:rsidR="003362B0" w:rsidRPr="0089287C">
                                <w:rPr>
                                  <w:rStyle w:val="PlaceholderText"/>
                                  <w:rFonts w:ascii="Arial Narrow" w:hAnsi="Arial Narrow"/>
                                  <w:sz w:val="18"/>
                                  <w:szCs w:val="18"/>
                                  <w:lang w:val="en-US"/>
                                </w:rPr>
                                <w:t>R0.00</w:t>
                              </w:r>
                            </w:sdtContent>
                          </w:sdt>
                        </w:p>
                      </w:tc>
                    </w:tr>
                    <w:tr w:rsidR="004F52AA" w:rsidRPr="0089287C" w14:paraId="3A69EAFA" w14:textId="77777777" w:rsidTr="00F076AA">
                      <w:trPr>
                        <w:trHeight w:val="20"/>
                      </w:trPr>
                      <w:sdt>
                        <w:sdtPr>
                          <w:rPr>
                            <w:rStyle w:val="ROA"/>
                          </w:rPr>
                          <w:id w:val="-722057497"/>
                          <w:lock w:val="sdtLocked"/>
                          <w:placeholder>
                            <w:docPart w:val="0DCA3A7027694CA79F89AC6EE9A268FC"/>
                          </w:placeholder>
                          <w:showingPlcHdr/>
                        </w:sdtPr>
                        <w:sdtEndPr>
                          <w:rPr>
                            <w:rStyle w:val="-SFPFormCharacter"/>
                            <w:color w:val="9D9E9F"/>
                            <w:szCs w:val="18"/>
                            <w:lang w:val="en-US" w:eastAsia="en-ZA"/>
                          </w:rPr>
                        </w:sdtEndPr>
                        <w:sdtContent>
                          <w:tc>
                            <w:tcPr>
                              <w:tcW w:w="7735" w:type="dxa"/>
                              <w:shd w:val="clear" w:color="auto" w:fill="auto"/>
                              <w:vAlign w:val="center"/>
                            </w:tcPr>
                            <w:p w14:paraId="33EEC81B"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6A7F8DA5" w14:textId="06379ADB" w:rsidR="004F52AA" w:rsidRPr="0089287C" w:rsidRDefault="00F037B1" w:rsidP="004F52AA">
                          <w:pPr>
                            <w:spacing w:after="0"/>
                            <w:rPr>
                              <w:rStyle w:val="-SFPFormCharacter"/>
                              <w:szCs w:val="18"/>
                              <w:lang w:val="en-US"/>
                            </w:rPr>
                          </w:pPr>
                          <w:sdt>
                            <w:sdtPr>
                              <w:rPr>
                                <w:rStyle w:val="ROA"/>
                              </w:rPr>
                              <w:id w:val="996918268"/>
                              <w:lock w:val="sdtLocked"/>
                              <w:placeholder>
                                <w:docPart w:val="D38EE415F8334C26AC015124D448B512"/>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7C34BD38" w14:textId="77777777" w:rsidTr="00F076AA">
                      <w:trPr>
                        <w:trHeight w:val="20"/>
                      </w:trPr>
                      <w:sdt>
                        <w:sdtPr>
                          <w:rPr>
                            <w:rStyle w:val="ROA"/>
                          </w:rPr>
                          <w:id w:val="235606960"/>
                          <w:lock w:val="sdtLocked"/>
                          <w:placeholder>
                            <w:docPart w:val="184CA258DE374378BD1AFECE894F2C8A"/>
                          </w:placeholder>
                          <w:showingPlcHdr/>
                        </w:sdtPr>
                        <w:sdtEndPr>
                          <w:rPr>
                            <w:rStyle w:val="-SFPFormCharacter"/>
                            <w:color w:val="9D9E9F"/>
                            <w:szCs w:val="18"/>
                            <w:lang w:val="en-US" w:eastAsia="en-ZA"/>
                          </w:rPr>
                        </w:sdtEndPr>
                        <w:sdtContent>
                          <w:tc>
                            <w:tcPr>
                              <w:tcW w:w="7735" w:type="dxa"/>
                              <w:shd w:val="clear" w:color="auto" w:fill="auto"/>
                              <w:vAlign w:val="center"/>
                            </w:tcPr>
                            <w:p w14:paraId="0C685237"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1926AFD8" w14:textId="1E3C8978" w:rsidR="004F52AA" w:rsidRPr="0089287C" w:rsidRDefault="00F037B1" w:rsidP="004F52AA">
                          <w:pPr>
                            <w:spacing w:after="0"/>
                            <w:rPr>
                              <w:rStyle w:val="-SFPFormCharacter"/>
                              <w:szCs w:val="18"/>
                              <w:lang w:val="en-US"/>
                            </w:rPr>
                          </w:pPr>
                          <w:sdt>
                            <w:sdtPr>
                              <w:rPr>
                                <w:rStyle w:val="ROA"/>
                              </w:rPr>
                              <w:id w:val="-136648867"/>
                              <w:lock w:val="sdtLocked"/>
                              <w:placeholder>
                                <w:docPart w:val="F0967BBB5F244780BBF7D32BC840DB22"/>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5C22C5C3" w14:textId="77777777" w:rsidTr="00F076AA">
                      <w:trPr>
                        <w:trHeight w:val="20"/>
                      </w:trPr>
                      <w:sdt>
                        <w:sdtPr>
                          <w:rPr>
                            <w:rStyle w:val="ROA"/>
                          </w:rPr>
                          <w:id w:val="-174107878"/>
                          <w:lock w:val="sdtLocked"/>
                          <w:placeholder>
                            <w:docPart w:val="F6DDD2217A724FCD9809D788787D9D8B"/>
                          </w:placeholder>
                          <w:showingPlcHdr/>
                        </w:sdtPr>
                        <w:sdtEndPr>
                          <w:rPr>
                            <w:rStyle w:val="-SFPFormCharacter"/>
                            <w:color w:val="9D9E9F"/>
                            <w:szCs w:val="18"/>
                            <w:lang w:val="en-US" w:eastAsia="en-ZA"/>
                          </w:rPr>
                        </w:sdtEndPr>
                        <w:sdtContent>
                          <w:tc>
                            <w:tcPr>
                              <w:tcW w:w="7735" w:type="dxa"/>
                              <w:shd w:val="clear" w:color="auto" w:fill="auto"/>
                              <w:vAlign w:val="center"/>
                            </w:tcPr>
                            <w:p w14:paraId="0E4BFFB0"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149CBD9C" w14:textId="13728621" w:rsidR="004F52AA" w:rsidRPr="0089287C" w:rsidRDefault="00F037B1" w:rsidP="004F52AA">
                          <w:pPr>
                            <w:spacing w:after="0"/>
                            <w:rPr>
                              <w:rStyle w:val="-SFPFormCharacter"/>
                              <w:szCs w:val="18"/>
                              <w:lang w:val="en-US"/>
                            </w:rPr>
                          </w:pPr>
                          <w:sdt>
                            <w:sdtPr>
                              <w:rPr>
                                <w:rStyle w:val="ROA"/>
                              </w:rPr>
                              <w:id w:val="1716615106"/>
                              <w:lock w:val="sdtLocked"/>
                              <w:placeholder>
                                <w:docPart w:val="201036B4FA2C4E7B955A4E0932F65039"/>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703AA4A8" w14:textId="77777777" w:rsidTr="00F076AA">
                      <w:trPr>
                        <w:trHeight w:val="20"/>
                      </w:trPr>
                      <w:sdt>
                        <w:sdtPr>
                          <w:rPr>
                            <w:rStyle w:val="ROA"/>
                          </w:rPr>
                          <w:id w:val="-1706087827"/>
                          <w:lock w:val="sdtLocked"/>
                          <w:placeholder>
                            <w:docPart w:val="383A4EBFDA81481BA10D8F959D3D74EE"/>
                          </w:placeholder>
                          <w:showingPlcHdr/>
                        </w:sdtPr>
                        <w:sdtEndPr>
                          <w:rPr>
                            <w:rStyle w:val="-SFPFormCharacter"/>
                            <w:color w:val="9D9E9F"/>
                            <w:szCs w:val="18"/>
                            <w:lang w:val="en-US" w:eastAsia="en-ZA"/>
                          </w:rPr>
                        </w:sdtEndPr>
                        <w:sdtContent>
                          <w:tc>
                            <w:tcPr>
                              <w:tcW w:w="7735" w:type="dxa"/>
                              <w:shd w:val="clear" w:color="auto" w:fill="auto"/>
                              <w:vAlign w:val="center"/>
                            </w:tcPr>
                            <w:p w14:paraId="3D09BD9B" w14:textId="77777777" w:rsidR="004F52AA" w:rsidRPr="0089287C" w:rsidRDefault="004F52AA" w:rsidP="004F52AA">
                              <w:pPr>
                                <w:spacing w:after="0"/>
                                <w:rPr>
                                  <w:rStyle w:val="-SFPFormCharacter"/>
                                  <w:szCs w:val="18"/>
                                  <w:lang w:val="en-US"/>
                                </w:rPr>
                              </w:pPr>
                              <w:r w:rsidRPr="0089287C">
                                <w:rPr>
                                  <w:rStyle w:val="-SFPFormCharacter"/>
                                  <w:szCs w:val="18"/>
                                  <w:lang w:val="en-US"/>
                                </w:rPr>
                                <w:t>Click here to enter text.</w:t>
                              </w:r>
                            </w:p>
                          </w:tc>
                        </w:sdtContent>
                      </w:sdt>
                      <w:tc>
                        <w:tcPr>
                          <w:tcW w:w="2188" w:type="dxa"/>
                          <w:shd w:val="clear" w:color="auto" w:fill="auto"/>
                        </w:tcPr>
                        <w:p w14:paraId="39BBAF23" w14:textId="2B90690C" w:rsidR="004F52AA" w:rsidRPr="0089287C" w:rsidRDefault="00F037B1" w:rsidP="004F52AA">
                          <w:pPr>
                            <w:spacing w:after="0"/>
                            <w:rPr>
                              <w:rStyle w:val="-SFPFormCharacter"/>
                              <w:szCs w:val="18"/>
                              <w:lang w:val="en-US"/>
                            </w:rPr>
                          </w:pPr>
                          <w:sdt>
                            <w:sdtPr>
                              <w:rPr>
                                <w:rStyle w:val="ROA"/>
                              </w:rPr>
                              <w:id w:val="2145152145"/>
                              <w:lock w:val="sdtLocked"/>
                              <w:placeholder>
                                <w:docPart w:val="46ECD78F94BB47FDB3BC3DF3AFCDE54B"/>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3BFC7276" w14:textId="77777777" w:rsidTr="00F076AA">
                      <w:trPr>
                        <w:trHeight w:val="20"/>
                      </w:trPr>
                      <w:sdt>
                        <w:sdtPr>
                          <w:rPr>
                            <w:rStyle w:val="ROA"/>
                          </w:rPr>
                          <w:id w:val="1649006855"/>
                          <w:lock w:val="sdtLocked"/>
                          <w:placeholder>
                            <w:docPart w:val="02BEAD0B7DB34211AEA73E7800A9437D"/>
                          </w:placeholder>
                          <w:showingPlcHdr/>
                        </w:sdtPr>
                        <w:sdtEndPr>
                          <w:rPr>
                            <w:rStyle w:val="-SFPFormCharacter"/>
                            <w:color w:val="9D9E9F"/>
                            <w:szCs w:val="18"/>
                            <w:lang w:val="en-US" w:eastAsia="en-ZA"/>
                          </w:rPr>
                        </w:sdtEndPr>
                        <w:sdtContent>
                          <w:tc>
                            <w:tcPr>
                              <w:tcW w:w="7735" w:type="dxa"/>
                              <w:shd w:val="clear" w:color="auto" w:fill="auto"/>
                              <w:vAlign w:val="center"/>
                            </w:tcPr>
                            <w:p w14:paraId="14CBC429"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68310793" w14:textId="5E1AA8A8" w:rsidR="00D3711E" w:rsidRPr="0089287C" w:rsidRDefault="00F037B1" w:rsidP="004F52AA">
                          <w:pPr>
                            <w:spacing w:after="0"/>
                            <w:rPr>
                              <w:rStyle w:val="-SFPFormCharacter"/>
                              <w:color w:val="auto"/>
                              <w:lang w:val="en-US" w:eastAsia="en-US"/>
                            </w:rPr>
                          </w:pPr>
                          <w:sdt>
                            <w:sdtPr>
                              <w:rPr>
                                <w:rStyle w:val="ROA"/>
                              </w:rPr>
                              <w:id w:val="1017197097"/>
                              <w:lock w:val="sdtLocked"/>
                              <w:placeholder>
                                <w:docPart w:val="5FA42556BBB54508984200464BD4EC57"/>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6783C9A3" w14:textId="77777777" w:rsidTr="00F076AA">
                      <w:trPr>
                        <w:trHeight w:val="20"/>
                      </w:trPr>
                      <w:sdt>
                        <w:sdtPr>
                          <w:rPr>
                            <w:rStyle w:val="ROA"/>
                          </w:rPr>
                          <w:id w:val="-1695218835"/>
                          <w:lock w:val="sdtLocked"/>
                          <w:placeholder>
                            <w:docPart w:val="9E5722D8A284433A90E880E95FB38995"/>
                          </w:placeholder>
                          <w:showingPlcHdr/>
                        </w:sdtPr>
                        <w:sdtEndPr>
                          <w:rPr>
                            <w:rStyle w:val="-SFPFormCharacter"/>
                            <w:color w:val="9D9E9F"/>
                            <w:szCs w:val="18"/>
                            <w:lang w:val="en-US" w:eastAsia="en-ZA"/>
                          </w:rPr>
                        </w:sdtEndPr>
                        <w:sdtContent>
                          <w:tc>
                            <w:tcPr>
                              <w:tcW w:w="7735" w:type="dxa"/>
                              <w:shd w:val="clear" w:color="auto" w:fill="auto"/>
                              <w:vAlign w:val="center"/>
                            </w:tcPr>
                            <w:p w14:paraId="5EBFED76" w14:textId="528088A9" w:rsidR="00D3711E" w:rsidRPr="0089287C" w:rsidRDefault="00800A7E" w:rsidP="004F52AA">
                              <w:pPr>
                                <w:spacing w:after="0"/>
                                <w:rPr>
                                  <w:rStyle w:val="Style3"/>
                                  <w:lang w:val="en-US"/>
                                </w:rPr>
                              </w:pPr>
                              <w:r w:rsidRPr="0089287C">
                                <w:rPr>
                                  <w:rStyle w:val="-SFPFormCharacter"/>
                                  <w:lang w:val="en-US"/>
                                </w:rPr>
                                <w:t>Click here to enter text.</w:t>
                              </w:r>
                            </w:p>
                          </w:tc>
                        </w:sdtContent>
                      </w:sdt>
                      <w:tc>
                        <w:tcPr>
                          <w:tcW w:w="2188" w:type="dxa"/>
                          <w:shd w:val="clear" w:color="auto" w:fill="auto"/>
                        </w:tcPr>
                        <w:p w14:paraId="0405A47C" w14:textId="6818D9B5" w:rsidR="00D3711E" w:rsidRPr="0089287C" w:rsidRDefault="00F037B1" w:rsidP="004F52AA">
                          <w:pPr>
                            <w:spacing w:after="0"/>
                            <w:rPr>
                              <w:rStyle w:val="-SFPFilledinform"/>
                              <w:szCs w:val="18"/>
                              <w:lang w:val="en-US"/>
                            </w:rPr>
                          </w:pPr>
                          <w:sdt>
                            <w:sdtPr>
                              <w:rPr>
                                <w:rStyle w:val="ROA"/>
                              </w:rPr>
                              <w:id w:val="-1173185944"/>
                              <w:lock w:val="sdtLocked"/>
                              <w:placeholder>
                                <w:docPart w:val="F292EAA3B40A4C6BB7CC107788C3A119"/>
                              </w:placeholder>
                              <w:showingPlcHdr/>
                              <w:text/>
                            </w:sdtPr>
                            <w:sdtEndPr>
                              <w:rPr>
                                <w:rStyle w:val="-SFPFilledinform"/>
                                <w:color w:val="000000" w:themeColor="text1"/>
                                <w:szCs w:val="18"/>
                                <w:lang w:val="en-US"/>
                              </w:rPr>
                            </w:sdtEndPr>
                            <w:sdtContent>
                              <w:r w:rsidR="003362B0" w:rsidRPr="0089287C">
                                <w:rPr>
                                  <w:rStyle w:val="PlaceholderText"/>
                                  <w:rFonts w:ascii="Arial Narrow" w:hAnsi="Arial Narrow"/>
                                  <w:sz w:val="18"/>
                                  <w:szCs w:val="18"/>
                                  <w:lang w:val="en-US"/>
                                </w:rPr>
                                <w:t>R0.00</w:t>
                              </w:r>
                            </w:sdtContent>
                          </w:sdt>
                        </w:p>
                      </w:tc>
                    </w:tr>
                  </w:tbl>
                  <w:p w14:paraId="45DB72F1" w14:textId="77777777" w:rsidR="00DA023F" w:rsidRPr="0089287C" w:rsidRDefault="00DA023F" w:rsidP="00DA023F">
                    <w:pPr>
                      <w:pStyle w:val="-SFPSpacer2"/>
                      <w:spacing w:line="276" w:lineRule="auto"/>
                      <w:rPr>
                        <w:lang w:val="en-US"/>
                      </w:rPr>
                    </w:pP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DA023F" w:rsidRPr="0089287C" w14:paraId="2B5C471F" w14:textId="77777777" w:rsidTr="00F076AA">
                      <w:trPr>
                        <w:trHeight w:val="20"/>
                      </w:trPr>
                      <w:tc>
                        <w:tcPr>
                          <w:tcW w:w="9923" w:type="dxa"/>
                          <w:shd w:val="clear" w:color="auto" w:fill="auto"/>
                          <w:vAlign w:val="center"/>
                        </w:tcPr>
                        <w:p w14:paraId="0ED563A4" w14:textId="69BB31E2" w:rsidR="00DA023F" w:rsidRPr="0089287C" w:rsidRDefault="00772D14" w:rsidP="00DA023F">
                          <w:pPr>
                            <w:pStyle w:val="-SFPTableQuestions"/>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"Motivate why the chosen product was recommended to best suit your client's needs"  \* MERGEFORMAT </w:instrText>
                          </w:r>
                          <w:r w:rsidRPr="0089287C">
                            <w:rPr>
                              <w:color w:val="auto"/>
                              <w:szCs w:val="18"/>
                              <w:lang w:val="en-US"/>
                            </w:rPr>
                            <w:fldChar w:fldCharType="separate"/>
                          </w:r>
                          <w:r w:rsidRPr="0089287C">
                            <w:rPr>
                              <w:color w:val="auto"/>
                              <w:szCs w:val="18"/>
                              <w:lang w:val="en-US"/>
                            </w:rPr>
                            <w:t>The following are reasons why the above-mentioned product best suits your needs and objectives:</w:t>
                          </w:r>
                          <w:r w:rsidRPr="0089287C">
                            <w:rPr>
                              <w:color w:val="auto"/>
                              <w:szCs w:val="18"/>
                              <w:lang w:val="en-US"/>
                            </w:rPr>
                            <w:fldChar w:fldCharType="end"/>
                          </w:r>
                        </w:p>
                      </w:tc>
                    </w:tr>
                    <w:tr w:rsidR="00DA023F" w:rsidRPr="0089287C" w14:paraId="2CCBA8A3" w14:textId="77777777" w:rsidTr="00F076AA">
                      <w:trPr>
                        <w:trHeight w:val="20"/>
                      </w:trPr>
                      <w:tc>
                        <w:tcPr>
                          <w:tcW w:w="9923" w:type="dxa"/>
                          <w:shd w:val="clear" w:color="auto" w:fill="auto"/>
                          <w:vAlign w:val="center"/>
                        </w:tcPr>
                        <w:p w14:paraId="0E21411D" w14:textId="27089B75" w:rsidR="00DA023F" w:rsidRPr="0089287C" w:rsidRDefault="00F037B1" w:rsidP="00DA023F">
                          <w:pPr>
                            <w:pStyle w:val="-SFPTableQuestions"/>
                            <w:spacing w:line="276" w:lineRule="auto"/>
                            <w:rPr>
                              <w:rFonts w:cs="Calibri"/>
                              <w:szCs w:val="18"/>
                              <w:lang w:val="en-US"/>
                            </w:rPr>
                          </w:pPr>
                          <w:sdt>
                            <w:sdtPr>
                              <w:rPr>
                                <w:rStyle w:val="ROA"/>
                              </w:rPr>
                              <w:id w:val="1783772046"/>
                              <w:lock w:val="sdtLocked"/>
                              <w:placeholder>
                                <w:docPart w:val="CEB07D5A905940BC94F03243CB692FC2"/>
                              </w:placeholder>
                              <w:showingPlcHdr/>
                              <w:text/>
                            </w:sdtPr>
                            <w:sdtEndPr>
                              <w:rPr>
                                <w:rStyle w:val="DefaultParagraphFont"/>
                                <w:rFonts w:cs="Calibri"/>
                                <w:szCs w:val="18"/>
                                <w:lang w:val="en-US"/>
                              </w:rPr>
                            </w:sdtEndPr>
                            <w:sdtContent>
                              <w:r w:rsidR="003362B0" w:rsidRPr="0089287C">
                                <w:rPr>
                                  <w:rStyle w:val="PlaceholderText"/>
                                  <w:lang w:val="en-US"/>
                                </w:rPr>
                                <w:t>Motivate why the chosen product was recommended to best suit your client’s needs.</w:t>
                              </w:r>
                            </w:sdtContent>
                          </w:sdt>
                        </w:p>
                      </w:tc>
                    </w:tr>
                    <w:tr w:rsidR="00DA023F" w:rsidRPr="0089287C" w14:paraId="332D4FA5" w14:textId="77777777" w:rsidTr="00F076AA">
                      <w:trPr>
                        <w:trHeight w:val="20"/>
                      </w:trPr>
                      <w:tc>
                        <w:tcPr>
                          <w:tcW w:w="9923" w:type="dxa"/>
                          <w:shd w:val="clear" w:color="auto" w:fill="auto"/>
                          <w:vAlign w:val="center"/>
                        </w:tcPr>
                        <w:p w14:paraId="03EB32F9" w14:textId="77777777" w:rsidR="00800A7E" w:rsidRDefault="002F6AED" w:rsidP="00DA023F">
                          <w:pPr>
                            <w:pStyle w:val="-SFPTableQuestions"/>
                            <w:keepNext/>
                            <w:spacing w:line="276" w:lineRule="auto"/>
                            <w:rPr>
                              <w:color w:val="000000" w:themeColor="text1"/>
                              <w:szCs w:val="18"/>
                              <w:lang w:val="en-US"/>
                            </w:rPr>
                          </w:pPr>
                          <w:r w:rsidRPr="0089287C">
                            <w:rPr>
                              <w:color w:val="000000" w:themeColor="text1"/>
                              <w:szCs w:val="18"/>
                              <w:lang w:val="en-US"/>
                            </w:rPr>
                            <w:fldChar w:fldCharType="begin"/>
                          </w:r>
                          <w:r w:rsidRPr="0089287C">
                            <w:rPr>
                              <w:color w:val="000000" w:themeColor="text1"/>
                              <w:szCs w:val="18"/>
                              <w:lang w:val="en-US"/>
                            </w:rPr>
                            <w:instrText xml:space="preserve"> AUTOTEXTLIST  \s "NoStyle" \t "Explain any deviations from your recommendation and implications thereof."  \* MERGEFORMAT </w:instrText>
                          </w:r>
                          <w:r w:rsidRPr="0089287C">
                            <w:rPr>
                              <w:color w:val="000000" w:themeColor="text1"/>
                              <w:szCs w:val="18"/>
                              <w:lang w:val="en-US"/>
                            </w:rPr>
                            <w:fldChar w:fldCharType="separate"/>
                          </w:r>
                          <w:r w:rsidRPr="0089287C">
                            <w:rPr>
                              <w:color w:val="000000" w:themeColor="text1"/>
                              <w:szCs w:val="18"/>
                              <w:lang w:val="en-US"/>
                            </w:rPr>
                            <w:fldChar w:fldCharType="begin"/>
                          </w:r>
                          <w:r w:rsidRPr="0089287C">
                            <w:rPr>
                              <w:color w:val="000000" w:themeColor="text1"/>
                              <w:szCs w:val="18"/>
                              <w:lang w:val="en-US"/>
                            </w:rPr>
                            <w:instrText xml:space="preserve"> AUTOTEXTLIST  \s "NoStyle" \t "Explain any deviations from your recommendation and the implications thereof."   \* MERGEFORMAT </w:instrText>
                          </w:r>
                          <w:r w:rsidRPr="0089287C">
                            <w:rPr>
                              <w:color w:val="000000" w:themeColor="text1"/>
                              <w:szCs w:val="18"/>
                              <w:lang w:val="en-US"/>
                            </w:rPr>
                            <w:fldChar w:fldCharType="separate"/>
                          </w:r>
                          <w:r w:rsidRPr="0089287C">
                            <w:rPr>
                              <w:color w:val="000000" w:themeColor="text1"/>
                              <w:szCs w:val="18"/>
                              <w:lang w:val="en-US"/>
                            </w:rPr>
                            <w:t>The details of the material aspects of the selected product that were discussed with you are outlined below</w:t>
                          </w:r>
                          <w:r w:rsidRPr="0089287C">
                            <w:rPr>
                              <w:color w:val="000000" w:themeColor="text1"/>
                              <w:szCs w:val="18"/>
                              <w:lang w:val="en-US"/>
                            </w:rPr>
                            <w:fldChar w:fldCharType="end"/>
                          </w:r>
                          <w:r w:rsidRPr="0089287C">
                            <w:rPr>
                              <w:color w:val="000000" w:themeColor="text1"/>
                              <w:szCs w:val="18"/>
                              <w:lang w:val="en-US"/>
                            </w:rPr>
                            <w:t>:</w:t>
                          </w:r>
                          <w:r w:rsidRPr="0089287C">
                            <w:rPr>
                              <w:color w:val="000000" w:themeColor="text1"/>
                              <w:szCs w:val="18"/>
                              <w:lang w:val="en-US"/>
                            </w:rPr>
                            <w:fldChar w:fldCharType="end"/>
                          </w:r>
                        </w:p>
                        <w:p w14:paraId="5E6065C6" w14:textId="5607CA5D" w:rsidR="00E13360" w:rsidRPr="0089287C" w:rsidRDefault="00F037B1" w:rsidP="00DA023F">
                          <w:pPr>
                            <w:pStyle w:val="-SFPTableQuestions"/>
                            <w:keepNext/>
                            <w:spacing w:line="276" w:lineRule="auto"/>
                            <w:rPr>
                              <w:color w:val="000000" w:themeColor="text1"/>
                              <w:szCs w:val="18"/>
                              <w:lang w:val="en-US"/>
                            </w:rPr>
                          </w:pPr>
                          <w:sdt>
                            <w:sdtPr>
                              <w:rPr>
                                <w:rStyle w:val="ROA"/>
                              </w:rPr>
                              <w:id w:val="-1796679800"/>
                              <w:lock w:val="sdtLocked"/>
                              <w:placeholder>
                                <w:docPart w:val="71C95B7601C243BEB03BE5304D69ED98"/>
                              </w:placeholder>
                              <w:showingPlcHdr/>
                              <w:text/>
                            </w:sdtPr>
                            <w:sdtEndPr>
                              <w:rPr>
                                <w:rStyle w:val="DefaultParagraphFont"/>
                                <w:color w:val="000000" w:themeColor="text1"/>
                                <w:szCs w:val="18"/>
                                <w:lang w:val="en-US"/>
                              </w:rPr>
                            </w:sdtEndPr>
                            <w:sdtContent>
                              <w:r w:rsidR="00E13360" w:rsidRPr="0089287C">
                                <w:rPr>
                                  <w:rStyle w:val="-SFPFormSentencecase"/>
                                  <w:lang w:val="en-US"/>
                                </w:rPr>
                                <w:t>Explain any deviations from your recommendation and the implications thereof.</w:t>
                              </w:r>
                            </w:sdtContent>
                          </w:sdt>
                        </w:p>
                      </w:tc>
                    </w:tr>
                  </w:tbl>
                  <w:sdt>
                    <w:sdtPr>
                      <w:rPr>
                        <w:rStyle w:val="-SFPFilledinform"/>
                        <w:lang w:val="en-US"/>
                      </w:rPr>
                      <w:id w:val="-1505436706"/>
                      <w:placeholder>
                        <w:docPart w:val="2E6C7695E5C14F13B452F796CA86CE2D"/>
                      </w:placeholder>
                    </w:sdtPr>
                    <w:sdtEndPr>
                      <w:rPr>
                        <w:rStyle w:val="-SFPFilledinform"/>
                      </w:rPr>
                    </w:sdtEndPr>
                    <w:sdtContent>
                      <w:sdt>
                        <w:sdtPr>
                          <w:rPr>
                            <w:rStyle w:val="-SFPFilledinform"/>
                            <w:lang w:val="en-US"/>
                          </w:rPr>
                          <w:id w:val="-521009535"/>
                          <w:lock w:val="sdtLocked"/>
                          <w:placeholder>
                            <w:docPart w:val="84D2DE58E96F438489A000CD6104CEC7"/>
                          </w:placeholder>
                        </w:sdtPr>
                        <w:sdtEndPr>
                          <w:rPr>
                            <w:rStyle w:val="-SFPFilledinform"/>
                          </w:rPr>
                        </w:sdtEndPr>
                        <w:sdtContent>
                          <w:sdt>
                            <w:sdtPr>
                              <w:rPr>
                                <w:rStyle w:val="-SFPFilledinform"/>
                                <w:lang w:val="en-US"/>
                              </w:rPr>
                              <w:id w:val="-1920162696"/>
                              <w:placeholder>
                                <w:docPart w:val="1DBAE912FF144AD9BA983D48D4B0D3D6"/>
                              </w:placeholder>
                            </w:sdtPr>
                            <w:sdtEndPr>
                              <w:rPr>
                                <w:rStyle w:val="DefaultParagraphFont"/>
                                <w:rFonts w:cs="Calibri"/>
                                <w:color w:val="414042"/>
                                <w:szCs w:val="18"/>
                              </w:rPr>
                            </w:sdtEndPr>
                            <w:sdtContent>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DA023F" w:rsidRPr="0089287C" w14:paraId="503038D7" w14:textId="77777777" w:rsidTr="00F076AA">
                                  <w:trPr>
                                    <w:cantSplit/>
                                    <w:trHeight w:val="20"/>
                                  </w:trPr>
                                  <w:tc>
                                    <w:tcPr>
                                      <w:tcW w:w="9923" w:type="dxa"/>
                                      <w:shd w:val="clear" w:color="auto" w:fill="auto"/>
                                      <w:vAlign w:val="center"/>
                                    </w:tcPr>
                                    <w:p w14:paraId="6C554A4D" w14:textId="369B64E5" w:rsidR="00C4388A" w:rsidRPr="0089287C" w:rsidRDefault="00C4388A" w:rsidP="00C00FD0">
                                      <w:pPr>
                                        <w:pStyle w:val="-SFPTableQuestions"/>
                                        <w:spacing w:line="276" w:lineRule="auto"/>
                                        <w:rPr>
                                          <w:rStyle w:val="-SFPFilledinform"/>
                                          <w:color w:val="9D9E9F"/>
                                          <w:lang w:val="en-US" w:eastAsia="en-ZA"/>
                                        </w:rPr>
                                      </w:pPr>
                                      <w:r w:rsidRPr="0089287C">
                                        <w:rPr>
                                          <w:rStyle w:val="-SFPFormSentencecase"/>
                                          <w:lang w:val="en-US"/>
                                        </w:rPr>
                                        <w:t xml:space="preserve"> </w:t>
                                      </w:r>
                                      <w:sdt>
                                        <w:sdtPr>
                                          <w:rPr>
                                            <w:rStyle w:val="ROA"/>
                                          </w:rPr>
                                          <w:id w:val="-1638566989"/>
                                          <w:lock w:val="sdtLocked"/>
                                          <w:placeholder>
                                            <w:docPart w:val="3D9321048FAF4189AFF65B782747362E"/>
                                          </w:placeholder>
                                          <w:showingPlcHdr/>
                                          <w:text/>
                                        </w:sdtPr>
                                        <w:sdtEndPr>
                                          <w:rPr>
                                            <w:rStyle w:val="-SFPFormSentencecase"/>
                                            <w:color w:val="9D9E9F"/>
                                            <w:lang w:val="en-US" w:eastAsia="en-ZA"/>
                                          </w:rPr>
                                        </w:sdtEndPr>
                                        <w:sdtContent>
                                          <w:r w:rsidR="003362B0" w:rsidRPr="0089287C">
                                            <w:rPr>
                                              <w:rStyle w:val="PlaceholderText"/>
                                              <w:lang w:val="en-US"/>
                                            </w:rPr>
                                            <w:t>Does the policy offer any liquidity?</w:t>
                                          </w:r>
                                        </w:sdtContent>
                                      </w:sdt>
                                    </w:p>
                                    <w:p w14:paraId="1F105241" w14:textId="30DC92B4" w:rsidR="00D3711E" w:rsidRPr="0089287C" w:rsidRDefault="00F037B1" w:rsidP="00C4388A">
                                      <w:pPr>
                                        <w:pStyle w:val="-SFPTableQuestions"/>
                                        <w:spacing w:line="276" w:lineRule="auto"/>
                                        <w:rPr>
                                          <w:lang w:val="en-US"/>
                                        </w:rPr>
                                      </w:pPr>
                                      <w:sdt>
                                        <w:sdtPr>
                                          <w:rPr>
                                            <w:rStyle w:val="ROA"/>
                                          </w:rPr>
                                          <w:id w:val="2103140759"/>
                                          <w:lock w:val="sdtLocked"/>
                                          <w:placeholder>
                                            <w:docPart w:val="E185D7C926C54FE98F23D98CC9AC8A9E"/>
                                          </w:placeholder>
                                          <w:showingPlcHdr/>
                                          <w:text/>
                                        </w:sdtPr>
                                        <w:sdtEndPr>
                                          <w:rPr>
                                            <w:rStyle w:val="Style1"/>
                                            <w:lang w:val="en-US"/>
                                          </w:rPr>
                                        </w:sdtEndPr>
                                        <w:sdtContent>
                                          <w:r w:rsidR="003362B0" w:rsidRPr="0089287C">
                                            <w:rPr>
                                              <w:rStyle w:val="PlaceholderText"/>
                                              <w:lang w:val="en-US"/>
                                            </w:rPr>
                                            <w:t>The tax implications, eg estate duty, income tax in the event of an Income Protector etc?</w:t>
                                          </w:r>
                                        </w:sdtContent>
                                      </w:sdt>
                                    </w:p>
                                  </w:tc>
                                </w:tr>
                                <w:tr w:rsidR="00D3711E" w:rsidRPr="0089287C" w14:paraId="043B8437" w14:textId="77777777" w:rsidTr="00F076AA">
                                  <w:trPr>
                                    <w:cantSplit/>
                                    <w:trHeight w:val="20"/>
                                  </w:trPr>
                                  <w:tc>
                                    <w:tcPr>
                                      <w:tcW w:w="9923" w:type="dxa"/>
                                      <w:shd w:val="clear" w:color="auto" w:fill="auto"/>
                                      <w:vAlign w:val="center"/>
                                    </w:tcPr>
                                    <w:p w14:paraId="650176E8" w14:textId="77777777" w:rsidR="00D3711E" w:rsidRPr="0089287C" w:rsidRDefault="00D3711E" w:rsidP="00C4388A">
                                      <w:pPr>
                                        <w:pStyle w:val="-SFPTableQuestions"/>
                                        <w:spacing w:line="276" w:lineRule="auto"/>
                                        <w:rPr>
                                          <w:rStyle w:val="Style1"/>
                                          <w:color w:val="auto"/>
                                          <w:lang w:val="en-US"/>
                                        </w:rPr>
                                      </w:pPr>
                                    </w:p>
                                  </w:tc>
                                </w:tr>
                              </w:tbl>
                              <w:sdt>
                                <w:sdtPr>
                                  <w:rPr>
                                    <w:rFonts w:eastAsia="Calibri"/>
                                    <w:color w:val="000000"/>
                                    <w:lang w:val="en-US"/>
                                  </w:rPr>
                                  <w:id w:val="461853431"/>
                                  <w:placeholder>
                                    <w:docPart w:val="770D4EF19F9F4AD9BEC35112C94F7929"/>
                                  </w:placeholder>
                                </w:sdtPr>
                                <w:sdtEndPr>
                                  <w:rPr>
                                    <w:color w:val="414042"/>
                                  </w:rPr>
                                </w:sdtEndPr>
                                <w:sdtContent>
                                  <w:sdt>
                                    <w:sdtPr>
                                      <w:rPr>
                                        <w:rFonts w:eastAsia="Calibri"/>
                                        <w:color w:val="000000"/>
                                        <w:lang w:val="en-US"/>
                                      </w:rPr>
                                      <w:id w:val="-138576403"/>
                                      <w:placeholder>
                                        <w:docPart w:val="270F74DD255740E783AB6D3D15808532"/>
                                      </w:placeholder>
                                    </w:sdtPr>
                                    <w:sdtEndPr>
                                      <w:rPr>
                                        <w:rFonts w:eastAsiaTheme="minorHAnsi" w:cs="Calibri"/>
                                        <w:color w:val="414042"/>
                                        <w:szCs w:val="18"/>
                                      </w:rPr>
                                    </w:sdtEndPr>
                                    <w:sdtContent>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DA023F" w:rsidRPr="0089287C" w14:paraId="2D11457E" w14:textId="77777777" w:rsidTr="00F076AA">
                                          <w:trPr>
                                            <w:cantSplit/>
                                            <w:trHeight w:val="20"/>
                                          </w:trPr>
                                          <w:tc>
                                            <w:tcPr>
                                              <w:tcW w:w="9923" w:type="dxa"/>
                                              <w:shd w:val="clear" w:color="auto" w:fill="auto"/>
                                              <w:vAlign w:val="center"/>
                                            </w:tcPr>
                                            <w:p w14:paraId="7A4BF4F7" w14:textId="63AEB721" w:rsidR="00D3711E" w:rsidRPr="0089287C" w:rsidRDefault="00F037B1" w:rsidP="00D3711E">
                                              <w:pPr>
                                                <w:pStyle w:val="-SFPBODYTEXT"/>
                                                <w:spacing w:after="0" w:line="276" w:lineRule="auto"/>
                                                <w:rPr>
                                                  <w:rStyle w:val="-SFPFilledinform"/>
                                                  <w:rFonts w:eastAsia="Calibri"/>
                                                  <w:color w:val="000000"/>
                                                  <w:lang w:val="en-US"/>
                                                </w:rPr>
                                              </w:pPr>
                                              <w:sdt>
                                                <w:sdtPr>
                                                  <w:rPr>
                                                    <w:rStyle w:val="ROA"/>
                                                  </w:rPr>
                                                  <w:id w:val="-1743780490"/>
                                                  <w:lock w:val="sdtLocked"/>
                                                  <w:placeholder>
                                                    <w:docPart w:val="0B2B13B759BC456DAB7E4C216F664CE6"/>
                                                  </w:placeholder>
                                                  <w:showingPlcHdr/>
                                                  <w:text/>
                                                </w:sdtPr>
                                                <w:sdtEndPr>
                                                  <w:rPr>
                                                    <w:rStyle w:val="-SFPFilledinform"/>
                                                    <w:rFonts w:eastAsia="Calibri"/>
                                                    <w:color w:val="000000"/>
                                                    <w:lang w:val="en-US"/>
                                                  </w:rPr>
                                                </w:sdtEndPr>
                                                <w:sdtContent>
                                                  <w:r w:rsidR="003362B0" w:rsidRPr="0089287C">
                                                    <w:rPr>
                                                      <w:rStyle w:val="PlaceholderText"/>
                                                      <w:lang w:val="en-US"/>
                                                    </w:rPr>
                                                    <w:t>Executor’s fees?.</w:t>
                                                  </w:r>
                                                </w:sdtContent>
                                              </w:sdt>
                                            </w:p>
                                            <w:sdt>
                                              <w:sdtPr>
                                                <w:rPr>
                                                  <w:rStyle w:val="ROA"/>
                                                </w:rPr>
                                                <w:id w:val="399649892"/>
                                                <w:lock w:val="sdtLocked"/>
                                                <w:placeholder>
                                                  <w:docPart w:val="B88A085391854B81A2E6C3DFCB15CE85"/>
                                                </w:placeholder>
                                                <w:showingPlcHdr/>
                                              </w:sdtPr>
                                              <w:sdtEndPr>
                                                <w:rPr>
                                                  <w:rStyle w:val="-SFPFilledinform"/>
                                                  <w:color w:val="9D9E9F"/>
                                                  <w:lang w:val="en-US" w:eastAsia="en-ZA"/>
                                                </w:rPr>
                                              </w:sdtEndPr>
                                              <w:sdtContent>
                                                <w:p w14:paraId="4F019068" w14:textId="77777777" w:rsidR="00D3711E" w:rsidRPr="0089287C" w:rsidRDefault="00D3711E" w:rsidP="00D3711E">
                                                  <w:pPr>
                                                    <w:pStyle w:val="-SFPBODYTEXT"/>
                                                    <w:spacing w:after="0" w:line="276" w:lineRule="auto"/>
                                                    <w:rPr>
                                                      <w:rStyle w:val="-SFPFormSentencecase"/>
                                                      <w:lang w:val="en-US"/>
                                                    </w:rPr>
                                                  </w:pPr>
                                                  <w:r w:rsidRPr="0089287C">
                                                    <w:rPr>
                                                      <w:rStyle w:val="-SFPFormSentencecase"/>
                                                      <w:lang w:val="en-US"/>
                                                    </w:rPr>
                                                    <w:t>Provide a brief summary of the contents of the quote with regard to the following:</w:t>
                                                  </w:r>
                                                </w:p>
                                                <w:p w14:paraId="0A0DB62F" w14:textId="77777777" w:rsidR="00D3711E" w:rsidRPr="0089287C" w:rsidRDefault="00D3711E" w:rsidP="00D3711E">
                                                  <w:pPr>
                                                    <w:pStyle w:val="-SFPBODYTEXT"/>
                                                    <w:spacing w:after="0" w:line="276" w:lineRule="auto"/>
                                                    <w:rPr>
                                                      <w:rStyle w:val="-SFPFilledinform"/>
                                                      <w:color w:val="9D9E9F"/>
                                                      <w:lang w:val="en-US" w:eastAsia="en-ZA"/>
                                                    </w:rPr>
                                                  </w:pPr>
                                                  <w:r w:rsidRPr="0089287C">
                                                    <w:rPr>
                                                      <w:rStyle w:val="-SFPFormSentencecase"/>
                                                      <w:lang w:val="en-US"/>
                                                    </w:rPr>
                                                    <w:t>Benefit terms (cease ages, cover periods etc.)</w:t>
                                                  </w:r>
                                                </w:p>
                                              </w:sdtContent>
                                            </w:sdt>
                                            <w:sdt>
                                              <w:sdtPr>
                                                <w:rPr>
                                                  <w:rStyle w:val="ROA"/>
                                                </w:rPr>
                                                <w:id w:val="-1688979243"/>
                                                <w:lock w:val="sdtLocked"/>
                                                <w:placeholder>
                                                  <w:docPart w:val="3D8E69ACC5984A748E74D01F9A984674"/>
                                                </w:placeholder>
                                                <w:showingPlcHdr/>
                                              </w:sdtPr>
                                              <w:sdtEndPr>
                                                <w:rPr>
                                                  <w:rStyle w:val="-SFPCHARACTERTEXT"/>
                                                  <w:lang w:val="en-US"/>
                                                </w:rPr>
                                              </w:sdtEndPr>
                                              <w:sdtContent>
                                                <w:p w14:paraId="4B12D8BA" w14:textId="77777777" w:rsidR="00DA023F" w:rsidRPr="0089287C" w:rsidRDefault="005E687E" w:rsidP="00D3711E">
                                                  <w:pPr>
                                                    <w:pStyle w:val="-SFPBODYTEXT"/>
                                                    <w:spacing w:after="0" w:line="276" w:lineRule="auto"/>
                                                    <w:rPr>
                                                      <w:color w:val="000000" w:themeColor="text1"/>
                                                      <w:lang w:val="en-US"/>
                                                    </w:rPr>
                                                  </w:pPr>
                                                  <w:r w:rsidRPr="0089287C">
                                                    <w:rPr>
                                                      <w:rStyle w:val="-SFPFormSentencecase"/>
                                                      <w:lang w:val="en-US"/>
                                                    </w:rPr>
                                                    <w:t>Details of premium and cover pattern structure, frequency etc.</w:t>
                                                  </w:r>
                                                </w:p>
                                              </w:sdtContent>
                                            </w:sdt>
                                          </w:tc>
                                        </w:tr>
                                        <w:tr w:rsidR="00DA023F" w:rsidRPr="0089287C" w14:paraId="45DCB803" w14:textId="77777777" w:rsidTr="00F076AA">
                                          <w:trPr>
                                            <w:cantSplit/>
                                            <w:trHeight w:val="20"/>
                                          </w:trPr>
                                          <w:tc>
                                            <w:tcPr>
                                              <w:tcW w:w="9923" w:type="dxa"/>
                                              <w:shd w:val="clear" w:color="auto" w:fill="auto"/>
                                              <w:vAlign w:val="center"/>
                                            </w:tcPr>
                                            <w:p w14:paraId="0AA3B829" w14:textId="2E7FF28A" w:rsidR="00DA023F" w:rsidRPr="0089287C" w:rsidRDefault="00F037B1" w:rsidP="00DA023F">
                                              <w:pPr>
                                                <w:pStyle w:val="-SFPTableQuestions"/>
                                                <w:spacing w:line="276" w:lineRule="auto"/>
                                                <w:rPr>
                                                  <w:color w:val="808080"/>
                                                  <w:szCs w:val="18"/>
                                                  <w:lang w:val="en-US"/>
                                                </w:rPr>
                                              </w:pPr>
                                              <w:sdt>
                                                <w:sdtPr>
                                                  <w:rPr>
                                                    <w:rStyle w:val="ROA"/>
                                                  </w:rPr>
                                                  <w:id w:val="85279762"/>
                                                  <w:lock w:val="sdtLocked"/>
                                                  <w:placeholder>
                                                    <w:docPart w:val="F219E823D243432991D88C69F93364D3"/>
                                                  </w:placeholder>
                                                  <w:showingPlcHdr/>
                                                  <w:text/>
                                                </w:sdtPr>
                                                <w:sdtEndPr>
                                                  <w:rPr>
                                                    <w:rStyle w:val="DefaultParagraphFont"/>
                                                    <w:rFonts w:cs="Calibri"/>
                                                    <w:szCs w:val="18"/>
                                                    <w:lang w:val="en-US"/>
                                                  </w:rPr>
                                                </w:sdtEndPr>
                                                <w:sdtContent>
                                                  <w:r w:rsidR="003362B0" w:rsidRPr="0089287C">
                                                    <w:rPr>
                                                      <w:rStyle w:val="PlaceholderText"/>
                                                      <w:lang w:val="en-US"/>
                                                    </w:rPr>
                                                    <w:t>Record discussion with regard to nomination of beneficiaries or cessionaries.</w:t>
                                                  </w:r>
                                                </w:sdtContent>
                                              </w:sdt>
                                            </w:p>
                                          </w:tc>
                                        </w:tr>
                                        <w:tr w:rsidR="00DA023F" w:rsidRPr="0089287C" w14:paraId="2F74E873" w14:textId="77777777" w:rsidTr="00F076AA">
                                          <w:trPr>
                                            <w:cantSplit/>
                                            <w:trHeight w:val="20"/>
                                          </w:trPr>
                                          <w:tc>
                                            <w:tcPr>
                                              <w:tcW w:w="9923" w:type="dxa"/>
                                              <w:shd w:val="clear" w:color="auto" w:fill="auto"/>
                                              <w:vAlign w:val="center"/>
                                            </w:tcPr>
                                            <w:sdt>
                                              <w:sdtPr>
                                                <w:rPr>
                                                  <w:rStyle w:val="Style1"/>
                                                  <w:lang w:val="en-US"/>
                                                </w:rPr>
                                                <w:id w:val="1983197878"/>
                                                <w:placeholder>
                                                  <w:docPart w:val="9B77A372E92B4173B8BA407A0DAEE0CD"/>
                                                </w:placeholder>
                                              </w:sdtPr>
                                              <w:sdtEndPr>
                                                <w:rPr>
                                                  <w:rStyle w:val="DefaultParagraphFont"/>
                                                  <w:rFonts w:cs="Calibri"/>
                                                  <w:szCs w:val="18"/>
                                                </w:rPr>
                                              </w:sdtEndPr>
                                              <w:sdtContent>
                                                <w:p w14:paraId="3F8C30FE" w14:textId="3A072132" w:rsidR="00B11DC1" w:rsidRPr="0089287C" w:rsidRDefault="00F037B1" w:rsidP="00E13360">
                                                  <w:pPr>
                                                    <w:pStyle w:val="-SFPTableQuestions"/>
                                                    <w:spacing w:line="276" w:lineRule="auto"/>
                                                    <w:rPr>
                                                      <w:rStyle w:val="-SFPFormCharacter"/>
                                                      <w:color w:val="414042"/>
                                                      <w:lang w:val="en-US" w:eastAsia="en-US"/>
                                                    </w:rPr>
                                                  </w:pPr>
                                                  <w:sdt>
                                                    <w:sdtPr>
                                                      <w:rPr>
                                                        <w:rStyle w:val="ROA"/>
                                                      </w:rPr>
                                                      <w:id w:val="859240358"/>
                                                      <w:lock w:val="sdtLocked"/>
                                                      <w:placeholder>
                                                        <w:docPart w:val="70051DC1DE024EB18D68DE81C29D4E89"/>
                                                      </w:placeholder>
                                                      <w:showingPlcHdr/>
                                                      <w:text/>
                                                    </w:sdtPr>
                                                    <w:sdtEndPr>
                                                      <w:rPr>
                                                        <w:rStyle w:val="DefaultParagraphFont"/>
                                                        <w:color w:val="9D9E9F"/>
                                                        <w:lang w:val="en-US" w:eastAsia="en-ZA"/>
                                                      </w:rPr>
                                                    </w:sdtEndPr>
                                                    <w:sdtContent>
                                                      <w:r w:rsidR="003362B0" w:rsidRPr="0089287C">
                                                        <w:rPr>
                                                          <w:rStyle w:val="PlaceholderText"/>
                                                          <w:lang w:val="en-US"/>
                                                        </w:rPr>
                                                        <w:t>Discuss the following information which has been explained to client.</w:t>
                                                      </w:r>
                                                    </w:sdtContent>
                                                  </w:sdt>
                                                </w:p>
                                                <w:sdt>
                                                  <w:sdtPr>
                                                    <w:rPr>
                                                      <w:szCs w:val="18"/>
                                                      <w:lang w:val="en-US"/>
                                                    </w:rPr>
                                                    <w:id w:val="2145235086"/>
                                                    <w:placeholder>
                                                      <w:docPart w:val="DefaultPlaceholder_-1854013440"/>
                                                    </w:placeholder>
                                                  </w:sdtPr>
                                                  <w:sdtEndPr/>
                                                  <w:sdtContent>
                                                    <w:sdt>
                                                      <w:sdtPr>
                                                        <w:rPr>
                                                          <w:rStyle w:val="ROA"/>
                                                        </w:rPr>
                                                        <w:id w:val="1372884564"/>
                                                        <w:lock w:val="sdtLocked"/>
                                                        <w:placeholder>
                                                          <w:docPart w:val="0FD289AE1DE14C1F819DEA9189C13240"/>
                                                        </w:placeholder>
                                                        <w:showingPlcHdr/>
                                                      </w:sdtPr>
                                                      <w:sdtEndPr>
                                                        <w:rPr>
                                                          <w:rStyle w:val="DefaultParagraphFont"/>
                                                          <w:szCs w:val="18"/>
                                                          <w:lang w:val="en-US"/>
                                                        </w:rPr>
                                                      </w:sdtEndPr>
                                                      <w:sdtContent>
                                                        <w:p w14:paraId="00405B51" w14:textId="77777777" w:rsidR="00D3711E"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General exclusions of liability (i.e. benefit exclusions e.g. suicide clause on death, psychological conditions on disability, etc.)</w:t>
                                                          </w:r>
                                                        </w:p>
                                                      </w:sdtContent>
                                                    </w:sdt>
                                                  </w:sdtContent>
                                                </w:sdt>
                                                <w:sdt>
                                                  <w:sdtPr>
                                                    <w:rPr>
                                                      <w:rStyle w:val="ROA"/>
                                                    </w:rPr>
                                                    <w:id w:val="-2013054040"/>
                                                    <w:lock w:val="sdtLocked"/>
                                                    <w:placeholder>
                                                      <w:docPart w:val="2EAD0EE17F7F47F68523DD4CABD59EF3"/>
                                                    </w:placeholder>
                                                    <w:showingPlcHdr/>
                                                  </w:sdtPr>
                                                  <w:sdtEndPr>
                                                    <w:rPr>
                                                      <w:rStyle w:val="DefaultParagraphFont"/>
                                                      <w:szCs w:val="18"/>
                                                      <w:lang w:val="en-US"/>
                                                    </w:rPr>
                                                  </w:sdtEndPr>
                                                  <w:sdtContent>
                                                    <w:p w14:paraId="3FFBDA23" w14:textId="77777777" w:rsidR="00D3711E"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Client-specific exclusions of liability (e.g. medical exclusions, pre-existing conditions, loadings)</w:t>
                                                      </w:r>
                                                    </w:p>
                                                  </w:sdtContent>
                                                </w:sdt>
                                                <w:sdt>
                                                  <w:sdtPr>
                                                    <w:rPr>
                                                      <w:rStyle w:val="ROA"/>
                                                    </w:rPr>
                                                    <w:id w:val="-214816504"/>
                                                    <w:lock w:val="sdtLocked"/>
                                                    <w:placeholder>
                                                      <w:docPart w:val="33FB2CB0666A40AAB62CDB29AEA1FD00"/>
                                                    </w:placeholder>
                                                    <w:showingPlcHdr/>
                                                  </w:sdtPr>
                                                  <w:sdtEndPr>
                                                    <w:rPr>
                                                      <w:rStyle w:val="DefaultParagraphFont"/>
                                                      <w:szCs w:val="18"/>
                                                      <w:lang w:val="en-US"/>
                                                    </w:rPr>
                                                  </w:sdtEndPr>
                                                  <w:sdtContent>
                                                    <w:p w14:paraId="3BEC54E5" w14:textId="77777777" w:rsidR="00D3711E"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Waiting periods</w:t>
                                                      </w:r>
                                                    </w:p>
                                                  </w:sdtContent>
                                                </w:sdt>
                                                <w:sdt>
                                                  <w:sdtPr>
                                                    <w:rPr>
                                                      <w:rStyle w:val="ROA"/>
                                                    </w:rPr>
                                                    <w:id w:val="1529065208"/>
                                                    <w:lock w:val="sdtLocked"/>
                                                    <w:placeholder>
                                                      <w:docPart w:val="C7B69EAF52AB47DFA5A635FEE05CBE39"/>
                                                    </w:placeholder>
                                                    <w:showingPlcHdr/>
                                                  </w:sdtPr>
                                                  <w:sdtEndPr>
                                                    <w:rPr>
                                                      <w:rStyle w:val="DefaultParagraphFont"/>
                                                      <w:szCs w:val="18"/>
                                                      <w:lang w:val="en-US"/>
                                                    </w:rPr>
                                                  </w:sdtEndPr>
                                                  <w:sdtContent>
                                                    <w:p w14:paraId="7481B7CB" w14:textId="77777777" w:rsidR="00DA023F"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Cooling off period</w:t>
                                                      </w:r>
                                                    </w:p>
                                                  </w:sdtContent>
                                                </w:sdt>
                                              </w:sdtContent>
                                            </w:sdt>
                                          </w:tc>
                                        </w:tr>
                                      </w:tbl>
                                    </w:sdtContent>
                                  </w:sdt>
                                </w:sdtContent>
                              </w:sdt>
                            </w:sdtContent>
                          </w:sdt>
                        </w:sdtContent>
                      </w:sdt>
                    </w:sdtContent>
                  </w:sdt>
                  <w:p w14:paraId="33064770" w14:textId="77777777" w:rsidR="00DA023F" w:rsidRPr="0089287C" w:rsidRDefault="00F037B1" w:rsidP="00A6438A">
                    <w:pPr>
                      <w:pStyle w:val="-SFPHeaderL2"/>
                      <w:keepNext/>
                      <w:spacing w:line="276" w:lineRule="auto"/>
                      <w:rPr>
                        <w:noProof w:val="0"/>
                        <w:sz w:val="18"/>
                        <w:szCs w:val="18"/>
                        <w:lang w:val="en-US"/>
                      </w:rPr>
                    </w:pPr>
                  </w:p>
                </w:sdtContent>
              </w:sdt>
            </w:sdtContent>
          </w:sdt>
        </w:tc>
      </w:tr>
    </w:tbl>
    <w:p w14:paraId="3C901F52" w14:textId="77777777" w:rsidR="00E977F5" w:rsidRDefault="00E977F5" w:rsidP="004D4FCD">
      <w:pPr>
        <w:pStyle w:val="-SFPMainHeader"/>
        <w:rPr>
          <w:b/>
          <w:lang w:val="en-US"/>
        </w:rPr>
      </w:pPr>
      <w:bookmarkStart w:id="2" w:name="Investment"/>
      <w:bookmarkEnd w:id="0"/>
    </w:p>
    <w:p w14:paraId="4E3E1C0C" w14:textId="331B621F" w:rsidR="00BB7313" w:rsidRPr="0089287C" w:rsidRDefault="00DC37E9" w:rsidP="00E977F5">
      <w:pPr>
        <w:pStyle w:val="-SFPMainHeader"/>
        <w:outlineLvl w:val="9"/>
        <w:rPr>
          <w:lang w:val="en-US"/>
        </w:rPr>
      </w:pPr>
      <w:r w:rsidRPr="0089287C">
        <w:rPr>
          <w:b/>
          <w:lang w:val="en-US"/>
        </w:rPr>
        <w:t xml:space="preserve">PART </w:t>
      </w:r>
      <w:r w:rsidR="00D91820" w:rsidRPr="0089287C">
        <w:rPr>
          <w:b/>
          <w:lang w:val="en-US"/>
        </w:rPr>
        <w:t>I</w:t>
      </w:r>
      <w:r w:rsidRPr="0089287C">
        <w:rPr>
          <w:b/>
          <w:lang w:val="en-US"/>
        </w:rPr>
        <w:t>I</w:t>
      </w:r>
      <w:r w:rsidR="00DA34BE" w:rsidRPr="0089287C">
        <w:rPr>
          <w:lang w:val="en-US"/>
        </w:rPr>
        <w:t>:</w:t>
      </w:r>
      <w:r w:rsidRPr="0089287C">
        <w:rPr>
          <w:lang w:val="en-US"/>
        </w:rPr>
        <w:t xml:space="preserve"> INVESTMENT &amp; SAVINGS</w:t>
      </w:r>
    </w:p>
    <w:tbl>
      <w:tblPr>
        <w:tblW w:w="9924" w:type="dxa"/>
        <w:tblLayout w:type="fixed"/>
        <w:tblCellMar>
          <w:top w:w="102" w:type="dxa"/>
          <w:left w:w="0" w:type="dxa"/>
          <w:bottom w:w="102" w:type="dxa"/>
          <w:right w:w="0" w:type="dxa"/>
        </w:tblCellMar>
        <w:tblLook w:val="04A0" w:firstRow="1" w:lastRow="0" w:firstColumn="1" w:lastColumn="0" w:noHBand="0" w:noVBand="1"/>
      </w:tblPr>
      <w:tblGrid>
        <w:gridCol w:w="4487"/>
        <w:gridCol w:w="5437"/>
      </w:tblGrid>
      <w:tr w:rsidR="00BB7313" w:rsidRPr="0089287C" w14:paraId="676D7A41" w14:textId="77777777" w:rsidTr="00E81901">
        <w:trPr>
          <w:trHeight w:val="20"/>
        </w:trPr>
        <w:tc>
          <w:tcPr>
            <w:tcW w:w="9924" w:type="dxa"/>
            <w:gridSpan w:val="2"/>
            <w:tcBorders>
              <w:top w:val="single" w:sz="4" w:space="0" w:color="D1D3D4"/>
            </w:tcBorders>
            <w:shd w:val="clear" w:color="auto" w:fill="auto"/>
            <w:vAlign w:val="center"/>
          </w:tcPr>
          <w:p w14:paraId="1612B9C5" w14:textId="11CF478D" w:rsidR="00BB7313" w:rsidRPr="0089287C" w:rsidRDefault="00BB7313" w:rsidP="00E81901">
            <w:pPr>
              <w:pStyle w:val="-SFPHEADER"/>
              <w:spacing w:after="0" w:line="276" w:lineRule="auto"/>
              <w:rPr>
                <w:noProof w:val="0"/>
                <w:lang w:val="en-US"/>
              </w:rPr>
            </w:pPr>
            <w:r w:rsidRPr="0089287C">
              <w:rPr>
                <w:noProof w:val="0"/>
                <w:lang w:val="en-US"/>
              </w:rPr>
              <w:t xml:space="preserve">Source of Funds </w:t>
            </w:r>
          </w:p>
        </w:tc>
      </w:tr>
      <w:tr w:rsidR="00BB7313" w:rsidRPr="0089287C" w14:paraId="29F10ADE" w14:textId="77777777" w:rsidTr="00E81901">
        <w:trPr>
          <w:trHeight w:val="20"/>
        </w:trPr>
        <w:tc>
          <w:tcPr>
            <w:tcW w:w="4487" w:type="dxa"/>
            <w:shd w:val="clear" w:color="auto" w:fill="auto"/>
            <w:tcMar>
              <w:bottom w:w="0" w:type="dxa"/>
            </w:tcMar>
            <w:vAlign w:val="center"/>
          </w:tcPr>
          <w:p w14:paraId="6DF7F896" w14:textId="77777777" w:rsidR="00BB7313" w:rsidRPr="0089287C" w:rsidRDefault="00BB7313" w:rsidP="00E81901">
            <w:pPr>
              <w:pStyle w:val="-SFPTableQuestions"/>
              <w:spacing w:line="276" w:lineRule="auto"/>
              <w:rPr>
                <w:lang w:val="en-US"/>
              </w:rPr>
            </w:pPr>
            <w:r w:rsidRPr="0089287C">
              <w:rPr>
                <w:color w:val="auto"/>
                <w:lang w:val="en-US"/>
              </w:rPr>
              <w:fldChar w:fldCharType="begin"/>
            </w:r>
            <w:r w:rsidRPr="0089287C">
              <w:rPr>
                <w:color w:val="auto"/>
                <w:lang w:val="en-US"/>
              </w:rPr>
              <w:instrText xml:space="preserve"> AUTOTEXTLIST  \s "NoStyle" \t "Choose Source of Funds. Define Other Source of Funds"  \* MERGEFORMAT </w:instrText>
            </w:r>
            <w:r w:rsidRPr="0089287C">
              <w:rPr>
                <w:color w:val="auto"/>
                <w:lang w:val="en-US"/>
              </w:rPr>
              <w:fldChar w:fldCharType="separate"/>
            </w:r>
            <w:r w:rsidRPr="0089287C">
              <w:rPr>
                <w:color w:val="auto"/>
                <w:lang w:val="en-US"/>
              </w:rPr>
              <w:t>Identify the source of funds being invested</w:t>
            </w:r>
            <w:r w:rsidRPr="0089287C">
              <w:rPr>
                <w:color w:val="auto"/>
                <w:lang w:val="en-US"/>
              </w:rPr>
              <w:fldChar w:fldCharType="end"/>
            </w:r>
          </w:p>
        </w:tc>
        <w:tc>
          <w:tcPr>
            <w:tcW w:w="5437" w:type="dxa"/>
            <w:shd w:val="clear" w:color="auto" w:fill="auto"/>
            <w:tcMar>
              <w:bottom w:w="0" w:type="dxa"/>
            </w:tcMar>
            <w:vAlign w:val="center"/>
          </w:tcPr>
          <w:p w14:paraId="5D087EB0" w14:textId="2ED4DF24" w:rsidR="00BB7313" w:rsidRPr="0089287C" w:rsidRDefault="00BB7313" w:rsidP="00E81901">
            <w:pPr>
              <w:pStyle w:val="-SFPTableQuestions"/>
              <w:spacing w:line="276" w:lineRule="auto"/>
              <w:rPr>
                <w:lang w:val="en-US"/>
              </w:rPr>
            </w:pPr>
            <w:r w:rsidRPr="0089287C">
              <w:rPr>
                <w:lang w:val="en-US"/>
              </w:rPr>
              <w:t xml:space="preserve">   </w:t>
            </w:r>
            <w:sdt>
              <w:sdtPr>
                <w:rPr>
                  <w:rStyle w:val="ROA"/>
                </w:rPr>
                <w:id w:val="-96177417"/>
                <w:lock w:val="sdtLocked"/>
                <w:placeholder>
                  <w:docPart w:val="E4724F0C699A4CBAAAA2338FD26B1452"/>
                </w:placeholder>
                <w:showingPlcHdr/>
                <w:comboBox>
                  <w:listItem w:displayText="Salary" w:value="Salary"/>
                  <w:listItem w:displayText="Savings" w:value="Savings"/>
                  <w:listItem w:displayText="Inheritance" w:value="Inheritance"/>
                  <w:listItem w:displayText="Resignation" w:value="Resignation"/>
                  <w:listItem w:displayText="Retirement" w:value="Retirement"/>
                  <w:listItem w:displayText="Other" w:value="Other"/>
                </w:comboBox>
              </w:sdtPr>
              <w:sdtEndPr>
                <w:rPr>
                  <w:rStyle w:val="DefaultParagraphFont"/>
                  <w:lang w:val="en-US"/>
                </w:rPr>
              </w:sdtEndPr>
              <w:sdtContent>
                <w:r w:rsidR="00C53074" w:rsidRPr="00C53074">
                  <w:rPr>
                    <w:rStyle w:val="PlaceholderText"/>
                  </w:rPr>
                  <w:t>Choose Source of funds</w:t>
                </w:r>
              </w:sdtContent>
            </w:sdt>
          </w:p>
        </w:tc>
      </w:tr>
      <w:tr w:rsidR="00BB7313" w:rsidRPr="0089287C" w14:paraId="2A1182F1" w14:textId="77777777" w:rsidTr="00E81901">
        <w:trPr>
          <w:trHeight w:val="20"/>
        </w:trPr>
        <w:tc>
          <w:tcPr>
            <w:tcW w:w="9924" w:type="dxa"/>
            <w:gridSpan w:val="2"/>
            <w:tcBorders>
              <w:bottom w:val="single" w:sz="4" w:space="0" w:color="D1D3D4"/>
            </w:tcBorders>
            <w:shd w:val="clear" w:color="auto" w:fill="auto"/>
            <w:vAlign w:val="center"/>
          </w:tcPr>
          <w:p w14:paraId="1F3AB3D4" w14:textId="77777777" w:rsidR="00BB7313" w:rsidRPr="0089287C" w:rsidRDefault="00BB7313" w:rsidP="00E81901">
            <w:pPr>
              <w:spacing w:after="0"/>
              <w:rPr>
                <w:rFonts w:ascii="Arial Narrow" w:hAnsi="Arial Narrow" w:cs="Calibri"/>
                <w:b/>
                <w:lang w:val="en-US"/>
              </w:rPr>
            </w:pPr>
            <w:r w:rsidRPr="0089287C">
              <w:rPr>
                <w:rFonts w:cs="Calibri"/>
                <w:b/>
                <w:lang w:val="en-US"/>
              </w:rPr>
              <w:t xml:space="preserve">    </w:t>
            </w:r>
            <w:sdt>
              <w:sdtPr>
                <w:rPr>
                  <w:rStyle w:val="ROA"/>
                </w:rPr>
                <w:id w:val="1070850547"/>
                <w:lock w:val="sdtLocked"/>
                <w:placeholder>
                  <w:docPart w:val="2433BDDA86284F14869A323312332469"/>
                </w:placeholder>
                <w:showingPlcHdr/>
                <w:text/>
              </w:sdtPr>
              <w:sdtEndPr>
                <w:rPr>
                  <w:rStyle w:val="DefaultParagraphFont"/>
                  <w:rFonts w:asciiTheme="minorHAnsi" w:hAnsiTheme="minorHAnsi" w:cs="Calibri"/>
                  <w:b/>
                  <w:sz w:val="22"/>
                  <w:lang w:val="en-US"/>
                </w:rPr>
              </w:sdtEndPr>
              <w:sdtContent>
                <w:r w:rsidRPr="0089287C">
                  <w:rPr>
                    <w:rStyle w:val="PlaceholderText"/>
                    <w:rFonts w:ascii="Arial Narrow" w:hAnsi="Arial Narrow"/>
                    <w:sz w:val="18"/>
                    <w:szCs w:val="18"/>
                    <w:lang w:val="en-US"/>
                  </w:rPr>
                  <w:t>Define Other Source of Funds</w:t>
                </w:r>
                <w:r w:rsidRPr="0089287C">
                  <w:rPr>
                    <w:rStyle w:val="PlaceholderText"/>
                    <w:lang w:val="en-US"/>
                  </w:rPr>
                  <w:t>.</w:t>
                </w:r>
              </w:sdtContent>
            </w:sdt>
          </w:p>
        </w:tc>
      </w:tr>
    </w:tbl>
    <w:p w14:paraId="5339B797" w14:textId="459720A3" w:rsidR="004D4FCD" w:rsidRPr="0089287C" w:rsidRDefault="004D4FCD" w:rsidP="007415F4">
      <w:pPr>
        <w:pStyle w:val="-SFPHEADER"/>
        <w:spacing w:line="276" w:lineRule="auto"/>
        <w:rPr>
          <w:noProof w:val="0"/>
          <w:lang w:val="en-US"/>
        </w:rPr>
      </w:pPr>
      <w:r w:rsidRPr="0089287C">
        <w:rPr>
          <w:noProof w:val="0"/>
          <w:lang w:val="en-US"/>
        </w:rPr>
        <w:t xml:space="preserve">2. Analysis of </w:t>
      </w:r>
      <w:r w:rsidR="001B0977" w:rsidRPr="0089287C">
        <w:rPr>
          <w:noProof w:val="0"/>
          <w:lang w:val="en-US"/>
        </w:rPr>
        <w:t>Client’s Circumstances</w:t>
      </w:r>
    </w:p>
    <w:p w14:paraId="68450CD8" w14:textId="77777777" w:rsidR="00BE4C3B" w:rsidRPr="0089287C" w:rsidRDefault="00BE4C3B" w:rsidP="007415F4">
      <w:pPr>
        <w:pStyle w:val="-SFPHEADER"/>
        <w:spacing w:line="276" w:lineRule="auto"/>
        <w:rPr>
          <w:noProof w:val="0"/>
          <w:lang w:val="en-US"/>
        </w:rPr>
      </w:pPr>
      <w:r w:rsidRPr="0089287C">
        <w:rPr>
          <w:noProof w:val="0"/>
          <w:vertAlign w:val="subscript"/>
          <w:lang w:val="en-US"/>
        </w:rPr>
        <w:t xml:space="preserve">* </w:t>
      </w:r>
      <w:r w:rsidRPr="0089287C">
        <w:rPr>
          <w:b w:val="0"/>
          <w:noProof w:val="0"/>
          <w:vertAlign w:val="subscript"/>
          <w:lang w:val="en-US"/>
        </w:rPr>
        <w:t>(</w:t>
      </w:r>
      <w:r w:rsidRPr="0089287C">
        <w:rPr>
          <w:b w:val="0"/>
          <w:i/>
          <w:noProof w:val="0"/>
          <w:vertAlign w:val="subscript"/>
          <w:lang w:val="en-US"/>
        </w:rPr>
        <w:t>please right-click on the “0.00” amount field, and select “Update Field”)</w:t>
      </w:r>
    </w:p>
    <w:p w14:paraId="3C0AB760" w14:textId="77777777" w:rsidR="009A0072" w:rsidRPr="0089287C" w:rsidRDefault="009A0072" w:rsidP="007415F4">
      <w:pPr>
        <w:pStyle w:val="-SFPHeaderL2"/>
        <w:spacing w:line="276" w:lineRule="auto"/>
        <w:rPr>
          <w:noProof w:val="0"/>
          <w:lang w:val="en-US"/>
        </w:rPr>
      </w:pPr>
      <w:r w:rsidRPr="0089287C">
        <w:rPr>
          <w:noProof w:val="0"/>
          <w:color w:val="000000" w:themeColor="text1"/>
          <w:lang w:val="en-US"/>
        </w:rPr>
        <w:t>The analysis of your personal circumstances as described above.</w:t>
      </w:r>
    </w:p>
    <w:tbl>
      <w:tblPr>
        <w:tblW w:w="9770" w:type="dxa"/>
        <w:tblLayout w:type="fixed"/>
        <w:tblCellMar>
          <w:top w:w="102" w:type="dxa"/>
          <w:left w:w="0" w:type="dxa"/>
          <w:bottom w:w="102" w:type="dxa"/>
          <w:right w:w="0" w:type="dxa"/>
        </w:tblCellMar>
        <w:tblLook w:val="04A0" w:firstRow="1" w:lastRow="0" w:firstColumn="1" w:lastColumn="0" w:noHBand="0" w:noVBand="1"/>
      </w:tblPr>
      <w:tblGrid>
        <w:gridCol w:w="5474"/>
        <w:gridCol w:w="2272"/>
        <w:gridCol w:w="2024"/>
      </w:tblGrid>
      <w:tr w:rsidR="00142D80" w:rsidRPr="0089287C" w14:paraId="3EDF780A" w14:textId="77777777" w:rsidTr="003E5FD3">
        <w:trPr>
          <w:trHeight w:val="20"/>
        </w:trPr>
        <w:tc>
          <w:tcPr>
            <w:tcW w:w="5474" w:type="dxa"/>
            <w:shd w:val="clear" w:color="auto" w:fill="auto"/>
            <w:tcMar>
              <w:top w:w="0" w:type="dxa"/>
              <w:bottom w:w="0" w:type="dxa"/>
            </w:tcMar>
          </w:tcPr>
          <w:p w14:paraId="0229AFDA" w14:textId="77777777" w:rsidR="00142D80" w:rsidRPr="0089287C" w:rsidRDefault="00142D80" w:rsidP="007415F4">
            <w:pPr>
              <w:pStyle w:val="-SFPTableHeader"/>
              <w:spacing w:line="276" w:lineRule="auto"/>
              <w:rPr>
                <w:szCs w:val="18"/>
                <w:lang w:val="en-US"/>
              </w:rPr>
            </w:pPr>
            <w:r w:rsidRPr="0089287C">
              <w:rPr>
                <w:color w:val="auto"/>
                <w:szCs w:val="18"/>
                <w:lang w:val="en-US"/>
              </w:rPr>
              <w:t>Investment requirements</w:t>
            </w:r>
          </w:p>
        </w:tc>
        <w:tc>
          <w:tcPr>
            <w:tcW w:w="4296" w:type="dxa"/>
            <w:gridSpan w:val="2"/>
            <w:shd w:val="clear" w:color="auto" w:fill="auto"/>
            <w:tcMar>
              <w:top w:w="0" w:type="dxa"/>
              <w:bottom w:w="0" w:type="dxa"/>
            </w:tcMar>
          </w:tcPr>
          <w:p w14:paraId="144BE6BC" w14:textId="77777777" w:rsidR="00142D80" w:rsidRPr="0089287C" w:rsidRDefault="00142D80" w:rsidP="007415F4">
            <w:pPr>
              <w:pStyle w:val="-SFPTableHeader"/>
              <w:spacing w:line="276" w:lineRule="auto"/>
              <w:rPr>
                <w:szCs w:val="18"/>
                <w:lang w:val="en-US"/>
              </w:rPr>
            </w:pPr>
            <w:r w:rsidRPr="0089287C">
              <w:rPr>
                <w:color w:val="auto"/>
                <w:szCs w:val="18"/>
                <w:lang w:val="en-US"/>
              </w:rPr>
              <w:t>Need</w:t>
            </w:r>
          </w:p>
        </w:tc>
      </w:tr>
      <w:tr w:rsidR="00142D80" w:rsidRPr="0089287C" w14:paraId="62C6F8AE" w14:textId="77777777" w:rsidTr="003060BD">
        <w:trPr>
          <w:trHeight w:val="20"/>
        </w:trPr>
        <w:tc>
          <w:tcPr>
            <w:tcW w:w="5474" w:type="dxa"/>
            <w:shd w:val="clear" w:color="auto" w:fill="auto"/>
            <w:tcMar>
              <w:bottom w:w="0" w:type="dxa"/>
            </w:tcMar>
          </w:tcPr>
          <w:p w14:paraId="1E0CFBE4" w14:textId="37761A52" w:rsidR="00142D80" w:rsidRPr="0089287C" w:rsidRDefault="001C024A" w:rsidP="007415F4">
            <w:pPr>
              <w:pStyle w:val="-SFPTableQuestions"/>
              <w:spacing w:line="276" w:lineRule="auto"/>
              <w:rPr>
                <w:color w:val="auto"/>
                <w:szCs w:val="18"/>
                <w:lang w:val="en-US"/>
              </w:rPr>
            </w:pPr>
            <w:r w:rsidRPr="0089287C">
              <w:rPr>
                <w:color w:val="auto"/>
                <w:szCs w:val="18"/>
                <w:lang w:val="en-US"/>
              </w:rPr>
              <w:t xml:space="preserve">2.1 </w:t>
            </w:r>
            <w:r w:rsidR="002F6AED" w:rsidRPr="0089287C">
              <w:rPr>
                <w:color w:val="auto"/>
                <w:szCs w:val="18"/>
                <w:lang w:val="en-US"/>
              </w:rPr>
              <w:fldChar w:fldCharType="begin"/>
            </w:r>
            <w:r w:rsidR="002F6AED" w:rsidRPr="0089287C">
              <w:rPr>
                <w:color w:val="auto"/>
                <w:szCs w:val="18"/>
                <w:lang w:val="en-US"/>
              </w:rPr>
              <w:instrText xml:space="preserve"> AUTOTEXTLIST  \s "NoStyle" \t "Indicate the duration for which the client intends to maintain investment to meet his/her goals. Explain."   \* MERGEFORMAT </w:instrText>
            </w:r>
            <w:r w:rsidR="002F6AED" w:rsidRPr="0089287C">
              <w:rPr>
                <w:color w:val="auto"/>
                <w:szCs w:val="18"/>
                <w:lang w:val="en-US"/>
              </w:rPr>
              <w:fldChar w:fldCharType="separate"/>
            </w:r>
            <w:r w:rsidR="002F6AED" w:rsidRPr="0089287C">
              <w:rPr>
                <w:color w:val="auto"/>
                <w:szCs w:val="18"/>
                <w:lang w:val="en-US"/>
              </w:rPr>
              <w:t>Investment term</w:t>
            </w:r>
            <w:r w:rsidR="002F6AED" w:rsidRPr="0089287C">
              <w:rPr>
                <w:color w:val="auto"/>
                <w:szCs w:val="18"/>
                <w:lang w:val="en-US"/>
              </w:rPr>
              <w:fldChar w:fldCharType="end"/>
            </w:r>
          </w:p>
        </w:tc>
        <w:tc>
          <w:tcPr>
            <w:tcW w:w="4296" w:type="dxa"/>
            <w:gridSpan w:val="2"/>
            <w:shd w:val="clear" w:color="auto" w:fill="auto"/>
            <w:tcMar>
              <w:bottom w:w="0" w:type="dxa"/>
            </w:tcMar>
          </w:tcPr>
          <w:p w14:paraId="73280EA6" w14:textId="5882956F" w:rsidR="00142D80" w:rsidRPr="0089287C" w:rsidRDefault="00BE4C3B" w:rsidP="007415F4">
            <w:pPr>
              <w:pStyle w:val="-SFPTableQuestions"/>
              <w:spacing w:line="276" w:lineRule="auto"/>
              <w:rPr>
                <w:szCs w:val="18"/>
                <w:lang w:val="en-US"/>
              </w:rPr>
            </w:pPr>
            <w:r w:rsidRPr="0089287C">
              <w:rPr>
                <w:szCs w:val="18"/>
                <w:lang w:val="en-US"/>
              </w:rPr>
              <w:t xml:space="preserve"> </w:t>
            </w:r>
            <w:sdt>
              <w:sdtPr>
                <w:rPr>
                  <w:rStyle w:val="ROA"/>
                </w:rPr>
                <w:id w:val="702670481"/>
                <w:lock w:val="sdtLocked"/>
                <w:placeholder>
                  <w:docPart w:val="0F92E9C51DEC4638B4DDBD532211808E"/>
                </w:placeholder>
                <w:showingPlcHdr/>
                <w:text/>
              </w:sdtPr>
              <w:sdtEndPr>
                <w:rPr>
                  <w:rStyle w:val="DefaultParagraphFont"/>
                  <w:szCs w:val="18"/>
                  <w:lang w:val="en-US"/>
                </w:rPr>
              </w:sdtEndPr>
              <w:sdtContent>
                <w:r w:rsidR="003362B0" w:rsidRPr="0089287C">
                  <w:rPr>
                    <w:rStyle w:val="PlaceholderText"/>
                    <w:lang w:val="en-US"/>
                  </w:rPr>
                  <w:t>Click or tap here to enter text.</w:t>
                </w:r>
              </w:sdtContent>
            </w:sdt>
            <w:r w:rsidR="003362B0" w:rsidRPr="0089287C">
              <w:rPr>
                <w:szCs w:val="18"/>
                <w:lang w:val="en-US"/>
              </w:rPr>
              <w:t xml:space="preserve"> years</w:t>
            </w:r>
          </w:p>
        </w:tc>
      </w:tr>
      <w:tr w:rsidR="008B790F" w:rsidRPr="0089287C" w14:paraId="5970B205" w14:textId="77777777" w:rsidTr="00A6438A">
        <w:trPr>
          <w:cantSplit/>
          <w:trHeight w:val="20"/>
        </w:trPr>
        <w:tc>
          <w:tcPr>
            <w:tcW w:w="9770" w:type="dxa"/>
            <w:gridSpan w:val="3"/>
            <w:tcBorders>
              <w:bottom w:val="single" w:sz="4" w:space="0" w:color="D1D3D4"/>
            </w:tcBorders>
            <w:shd w:val="clear" w:color="auto" w:fill="auto"/>
          </w:tcPr>
          <w:p w14:paraId="063F0727" w14:textId="77777777" w:rsidR="00BE4C3B" w:rsidRPr="0089287C" w:rsidRDefault="00BE4C3B" w:rsidP="00BF6709">
            <w:pPr>
              <w:pStyle w:val="Header"/>
              <w:tabs>
                <w:tab w:val="left" w:pos="1530"/>
              </w:tabs>
              <w:spacing w:line="276" w:lineRule="auto"/>
              <w:rPr>
                <w:rStyle w:val="Style3"/>
                <w:lang w:val="en-US"/>
              </w:rPr>
            </w:pPr>
            <w:r w:rsidRPr="0089287C">
              <w:rPr>
                <w:rStyle w:val="Style3"/>
                <w:lang w:val="en-US"/>
              </w:rPr>
              <w:fldChar w:fldCharType="begin"/>
            </w:r>
            <w:r w:rsidRPr="0089287C">
              <w:rPr>
                <w:rStyle w:val="Style3"/>
                <w:lang w:val="en-US"/>
              </w:rPr>
              <w:instrText xml:space="preserve"> IF inveterm &lt; 0 "" objCC = ActiveDocument.ContentControls.Add(Type:=wdContentControlDropdownList) \* MERGEFORMAT </w:instrText>
            </w:r>
            <w:r w:rsidRPr="0089287C">
              <w:rPr>
                <w:rStyle w:val="Style3"/>
                <w:lang w:val="en-US"/>
              </w:rPr>
              <w:fldChar w:fldCharType="end"/>
            </w:r>
          </w:p>
          <w:sdt>
            <w:sdtPr>
              <w:rPr>
                <w:rStyle w:val="ROA"/>
              </w:rPr>
              <w:id w:val="2036526313"/>
              <w:lock w:val="sdtLocked"/>
              <w:placeholder>
                <w:docPart w:val="74EA92D29FEB40E0885CDD096360E4B4"/>
              </w:placeholder>
              <w:showingPlcHdr/>
            </w:sdtPr>
            <w:sdtEndPr>
              <w:rPr>
                <w:rStyle w:val="DefaultParagraphFont"/>
                <w:rFonts w:asciiTheme="minorHAnsi" w:hAnsiTheme="minorHAnsi" w:cs="Calibri"/>
                <w:sz w:val="22"/>
                <w:szCs w:val="18"/>
                <w:lang w:val="en-US"/>
              </w:rPr>
            </w:sdtEndPr>
            <w:sdtContent>
              <w:p w14:paraId="3B0211C6" w14:textId="77777777" w:rsidR="008B790F" w:rsidRPr="0089287C" w:rsidRDefault="00BF6709" w:rsidP="00BF6709">
                <w:pPr>
                  <w:pStyle w:val="Header"/>
                  <w:tabs>
                    <w:tab w:val="left" w:pos="1530"/>
                  </w:tabs>
                  <w:spacing w:line="276" w:lineRule="auto"/>
                  <w:rPr>
                    <w:rFonts w:ascii="Arial Narrow" w:hAnsi="Arial Narrow" w:cs="Calibri"/>
                    <w:sz w:val="18"/>
                    <w:szCs w:val="18"/>
                    <w:lang w:val="en-US"/>
                  </w:rPr>
                </w:pPr>
                <w:r w:rsidRPr="0089287C">
                  <w:rPr>
                    <w:rStyle w:val="-SFPFormCharacter"/>
                    <w:lang w:val="en-US"/>
                  </w:rPr>
                  <w:t>Indicate the duration for which the client intends to maintain investment to meet his/her goals. Explain.</w:t>
                </w:r>
              </w:p>
            </w:sdtContent>
          </w:sdt>
        </w:tc>
      </w:tr>
      <w:tr w:rsidR="008B790F" w:rsidRPr="0089287C" w14:paraId="6E1B1AD6" w14:textId="77777777" w:rsidTr="00A6438A">
        <w:trPr>
          <w:cantSplit/>
          <w:trHeight w:val="20"/>
        </w:trPr>
        <w:tc>
          <w:tcPr>
            <w:tcW w:w="5474" w:type="dxa"/>
            <w:tcBorders>
              <w:top w:val="single" w:sz="4" w:space="0" w:color="D1D3D4"/>
            </w:tcBorders>
            <w:shd w:val="clear" w:color="auto" w:fill="auto"/>
            <w:tcMar>
              <w:top w:w="159" w:type="dxa"/>
              <w:bottom w:w="0" w:type="dxa"/>
            </w:tcMar>
          </w:tcPr>
          <w:p w14:paraId="536A4288" w14:textId="34F13FBA" w:rsidR="00142D80" w:rsidRPr="0089287C" w:rsidRDefault="001C024A" w:rsidP="00A6438A">
            <w:pPr>
              <w:pStyle w:val="-SFPTableQuestions"/>
              <w:keepNext/>
              <w:spacing w:line="276" w:lineRule="auto"/>
              <w:rPr>
                <w:color w:val="auto"/>
                <w:szCs w:val="18"/>
                <w:lang w:val="en-US"/>
              </w:rPr>
            </w:pPr>
            <w:r w:rsidRPr="0089287C">
              <w:rPr>
                <w:color w:val="auto"/>
                <w:szCs w:val="18"/>
                <w:lang w:val="en-US"/>
              </w:rPr>
              <w:t xml:space="preserve">2.2 </w:t>
            </w:r>
            <w:r w:rsidR="00E355DB" w:rsidRPr="0089287C">
              <w:rPr>
                <w:color w:val="auto"/>
                <w:szCs w:val="18"/>
                <w:lang w:val="en-US"/>
              </w:rPr>
              <w:fldChar w:fldCharType="begin"/>
            </w:r>
            <w:r w:rsidR="00E355DB" w:rsidRPr="0089287C">
              <w:rPr>
                <w:color w:val="auto"/>
                <w:szCs w:val="18"/>
                <w:lang w:val="en-US"/>
              </w:rPr>
              <w:instrText xml:space="preserve"> AUTOTEXTLIST  \s "NoStyle" \t "Does the client require access to the investment during the term?"  \* MERGEFORMAT </w:instrText>
            </w:r>
            <w:r w:rsidR="00E355DB" w:rsidRPr="0089287C">
              <w:rPr>
                <w:color w:val="auto"/>
                <w:szCs w:val="18"/>
                <w:lang w:val="en-US"/>
              </w:rPr>
              <w:fldChar w:fldCharType="separate"/>
            </w:r>
            <w:r w:rsidR="00E355DB" w:rsidRPr="0089287C">
              <w:rPr>
                <w:color w:val="auto"/>
                <w:szCs w:val="18"/>
                <w:lang w:val="en-US"/>
              </w:rPr>
              <w:t>Liquidity/Access required during term</w:t>
            </w:r>
            <w:r w:rsidR="00E355DB" w:rsidRPr="0089287C">
              <w:rPr>
                <w:color w:val="auto"/>
                <w:szCs w:val="18"/>
                <w:lang w:val="en-US"/>
              </w:rPr>
              <w:fldChar w:fldCharType="end"/>
            </w:r>
          </w:p>
        </w:tc>
        <w:tc>
          <w:tcPr>
            <w:tcW w:w="2272" w:type="dxa"/>
            <w:tcBorders>
              <w:top w:val="single" w:sz="4" w:space="0" w:color="D1D3D4"/>
            </w:tcBorders>
            <w:shd w:val="clear" w:color="auto" w:fill="auto"/>
            <w:tcMar>
              <w:top w:w="159" w:type="dxa"/>
              <w:bottom w:w="0" w:type="dxa"/>
            </w:tcMar>
            <w:vAlign w:val="center"/>
          </w:tcPr>
          <w:p w14:paraId="2E8737A5" w14:textId="6DE26D6F" w:rsidR="00142D80" w:rsidRPr="0089287C" w:rsidRDefault="00FB1051" w:rsidP="00A6438A">
            <w:pPr>
              <w:pStyle w:val="Header"/>
              <w:keepNext/>
              <w:tabs>
                <w:tab w:val="left" w:pos="1530"/>
              </w:tabs>
              <w:spacing w:line="276" w:lineRule="auto"/>
              <w:rPr>
                <w:rFonts w:ascii="Arial Narrow" w:hAnsi="Arial Narrow" w:cs="Calibri"/>
                <w:sz w:val="18"/>
                <w:szCs w:val="18"/>
                <w:lang w:val="en-US"/>
              </w:rPr>
            </w:pPr>
            <w:r w:rsidRPr="0089287C">
              <w:rPr>
                <w:rFonts w:ascii="Arial Narrow" w:hAnsi="Arial Narrow"/>
                <w:sz w:val="18"/>
                <w:szCs w:val="18"/>
                <w:lang w:val="en-US"/>
              </w:rPr>
              <w:t xml:space="preserve">    </w:t>
            </w:r>
            <w:sdt>
              <w:sdtPr>
                <w:rPr>
                  <w:rFonts w:ascii="Arial Narrow" w:hAnsi="Arial Narrow"/>
                  <w:sz w:val="18"/>
                  <w:szCs w:val="18"/>
                  <w:lang w:val="en-US"/>
                </w:rPr>
                <w:id w:val="-1490392702"/>
                <w14:checkbox>
                  <w14:checked w14:val="0"/>
                  <w14:checkedState w14:val="2612" w14:font="MS Gothic"/>
                  <w14:uncheckedState w14:val="2610" w14:font="MS Gothic"/>
                </w14:checkbox>
              </w:sdtPr>
              <w:sdtEndPr/>
              <w:sdtContent>
                <w:r w:rsidR="003362B0" w:rsidRPr="0089287C">
                  <w:rPr>
                    <w:rFonts w:ascii="MS Gothic" w:eastAsia="MS Gothic" w:hAnsi="MS Gothic" w:hint="eastAsia"/>
                    <w:sz w:val="18"/>
                    <w:szCs w:val="18"/>
                    <w:lang w:val="en-US"/>
                  </w:rPr>
                  <w:t>☐</w:t>
                </w:r>
              </w:sdtContent>
            </w:sdt>
            <w:r w:rsidR="003362B0" w:rsidRPr="0089287C">
              <w:rPr>
                <w:rFonts w:ascii="Arial Narrow" w:hAnsi="Arial Narrow"/>
                <w:sz w:val="18"/>
                <w:szCs w:val="18"/>
                <w:lang w:val="en-US"/>
              </w:rPr>
              <w:t>Yes</w:t>
            </w:r>
          </w:p>
        </w:tc>
        <w:tc>
          <w:tcPr>
            <w:tcW w:w="2024" w:type="dxa"/>
            <w:tcBorders>
              <w:top w:val="single" w:sz="4" w:space="0" w:color="D1D3D4"/>
            </w:tcBorders>
            <w:shd w:val="clear" w:color="auto" w:fill="auto"/>
            <w:tcMar>
              <w:top w:w="159" w:type="dxa"/>
              <w:bottom w:w="0" w:type="dxa"/>
            </w:tcMar>
            <w:vAlign w:val="center"/>
          </w:tcPr>
          <w:p w14:paraId="146E7F6C" w14:textId="297E57CC" w:rsidR="00142D80" w:rsidRPr="0089287C" w:rsidRDefault="00FB1051" w:rsidP="00FB1051">
            <w:pPr>
              <w:pStyle w:val="Header"/>
              <w:keepNext/>
              <w:tabs>
                <w:tab w:val="left" w:pos="1530"/>
              </w:tabs>
              <w:spacing w:line="276" w:lineRule="auto"/>
              <w:rPr>
                <w:rFonts w:ascii="Arial Narrow" w:hAnsi="Arial Narrow" w:cs="Calibri"/>
                <w:sz w:val="18"/>
                <w:szCs w:val="18"/>
                <w:lang w:val="en-US"/>
              </w:rPr>
            </w:pPr>
            <w:r w:rsidRPr="0089287C">
              <w:rPr>
                <w:rFonts w:ascii="Arial Narrow" w:hAnsi="Arial Narrow"/>
                <w:sz w:val="18"/>
                <w:szCs w:val="18"/>
                <w:lang w:val="en-US"/>
              </w:rPr>
              <w:t xml:space="preserve">     </w:t>
            </w:r>
            <w:sdt>
              <w:sdtPr>
                <w:rPr>
                  <w:rFonts w:ascii="Arial Narrow" w:hAnsi="Arial Narrow"/>
                  <w:sz w:val="18"/>
                  <w:szCs w:val="18"/>
                  <w:lang w:val="en-US"/>
                </w:rPr>
                <w:id w:val="-998952765"/>
                <w14:checkbox>
                  <w14:checked w14:val="0"/>
                  <w14:checkedState w14:val="2612" w14:font="MS Gothic"/>
                  <w14:uncheckedState w14:val="2610" w14:font="MS Gothic"/>
                </w14:checkbox>
              </w:sdtPr>
              <w:sdtEndPr/>
              <w:sdtContent>
                <w:r w:rsidR="003362B0" w:rsidRPr="0089287C">
                  <w:rPr>
                    <w:rFonts w:ascii="MS Gothic" w:eastAsia="MS Gothic" w:hAnsi="MS Gothic" w:hint="eastAsia"/>
                    <w:sz w:val="18"/>
                    <w:szCs w:val="18"/>
                    <w:lang w:val="en-US"/>
                  </w:rPr>
                  <w:t>☐</w:t>
                </w:r>
              </w:sdtContent>
            </w:sdt>
            <w:r w:rsidR="003362B0" w:rsidRPr="0089287C">
              <w:rPr>
                <w:rFonts w:ascii="Arial Narrow" w:hAnsi="Arial Narrow"/>
                <w:sz w:val="18"/>
                <w:szCs w:val="18"/>
                <w:lang w:val="en-US"/>
              </w:rPr>
              <w:t>No</w:t>
            </w:r>
          </w:p>
        </w:tc>
      </w:tr>
      <w:tr w:rsidR="00247110" w:rsidRPr="0089287C" w14:paraId="069E0BF1" w14:textId="77777777" w:rsidTr="00A6438A">
        <w:trPr>
          <w:cantSplit/>
          <w:trHeight w:val="20"/>
        </w:trPr>
        <w:tc>
          <w:tcPr>
            <w:tcW w:w="9770" w:type="dxa"/>
            <w:gridSpan w:val="3"/>
            <w:tcBorders>
              <w:bottom w:val="single" w:sz="4" w:space="0" w:color="D1D3D4"/>
            </w:tcBorders>
            <w:shd w:val="clear" w:color="auto" w:fill="auto"/>
          </w:tcPr>
          <w:p w14:paraId="20E18452" w14:textId="6941CE3C" w:rsidR="00247110" w:rsidRPr="0089287C" w:rsidRDefault="00F037B1" w:rsidP="00475E6A">
            <w:pPr>
              <w:pStyle w:val="Header"/>
              <w:tabs>
                <w:tab w:val="left" w:pos="1530"/>
              </w:tabs>
              <w:spacing w:line="276" w:lineRule="auto"/>
              <w:rPr>
                <w:rFonts w:ascii="Arial Narrow" w:hAnsi="Arial Narrow" w:cs="Calibri"/>
                <w:sz w:val="18"/>
                <w:szCs w:val="18"/>
                <w:lang w:val="en-US"/>
              </w:rPr>
            </w:pPr>
            <w:sdt>
              <w:sdtPr>
                <w:rPr>
                  <w:rStyle w:val="ROA"/>
                </w:rPr>
                <w:id w:val="980576776"/>
                <w:lock w:val="sdtLocked"/>
                <w:placeholder>
                  <w:docPart w:val="AC7E3424C1CD4D84BC0FCAF3B84E1917"/>
                </w:placeholder>
                <w:showingPlcHdr/>
                <w:text/>
              </w:sdtPr>
              <w:sdtEndPr>
                <w:rPr>
                  <w:rStyle w:val="DefaultParagraphFont"/>
                  <w:rFonts w:asciiTheme="minorHAnsi" w:hAnsiTheme="minorHAnsi" w:cs="Calibri"/>
                  <w:sz w:val="22"/>
                  <w:szCs w:val="18"/>
                  <w:lang w:val="en-US"/>
                </w:rPr>
              </w:sdtEndPr>
              <w:sdtContent>
                <w:r w:rsidR="003362B0" w:rsidRPr="0089287C">
                  <w:rPr>
                    <w:rStyle w:val="PlaceholderText"/>
                    <w:rFonts w:ascii="Arial Narrow" w:hAnsi="Arial Narrow"/>
                    <w:sz w:val="18"/>
                    <w:szCs w:val="18"/>
                    <w:lang w:val="en-US"/>
                  </w:rPr>
                  <w:t>Does the client require access to the investment during the term?</w:t>
                </w:r>
              </w:sdtContent>
            </w:sdt>
          </w:p>
        </w:tc>
      </w:tr>
      <w:tr w:rsidR="008B790F" w:rsidRPr="0089287C" w14:paraId="75870272" w14:textId="77777777" w:rsidTr="00A6438A">
        <w:trPr>
          <w:cantSplit/>
          <w:trHeight w:val="20"/>
        </w:trPr>
        <w:tc>
          <w:tcPr>
            <w:tcW w:w="5474" w:type="dxa"/>
            <w:tcBorders>
              <w:top w:val="single" w:sz="4" w:space="0" w:color="D1D3D4"/>
            </w:tcBorders>
            <w:shd w:val="clear" w:color="auto" w:fill="auto"/>
            <w:tcMar>
              <w:top w:w="159" w:type="dxa"/>
              <w:bottom w:w="0" w:type="dxa"/>
            </w:tcMar>
          </w:tcPr>
          <w:p w14:paraId="783CE155" w14:textId="7C437897" w:rsidR="00142D80" w:rsidRPr="0089287C" w:rsidRDefault="001C024A" w:rsidP="00A6438A">
            <w:pPr>
              <w:pStyle w:val="-SFPTableQuestions"/>
              <w:keepNext/>
              <w:spacing w:line="276" w:lineRule="auto"/>
              <w:rPr>
                <w:szCs w:val="18"/>
                <w:lang w:val="en-US"/>
              </w:rPr>
            </w:pPr>
            <w:r w:rsidRPr="0089287C">
              <w:rPr>
                <w:szCs w:val="18"/>
                <w:lang w:val="en-US"/>
              </w:rPr>
              <w:t xml:space="preserve">2.3 </w:t>
            </w:r>
            <w:r w:rsidR="00E355DB" w:rsidRPr="0089287C">
              <w:rPr>
                <w:color w:val="auto"/>
                <w:szCs w:val="18"/>
                <w:lang w:val="en-US"/>
              </w:rPr>
              <w:fldChar w:fldCharType="begin"/>
            </w:r>
            <w:r w:rsidR="00E355DB" w:rsidRPr="0089287C">
              <w:rPr>
                <w:color w:val="auto"/>
                <w:szCs w:val="18"/>
                <w:lang w:val="en-US"/>
              </w:rPr>
              <w:instrText xml:space="preserve"> AUTOTEXTLIST  \s "NoStyle" \t "Explain"   \* MERGEFORMAT </w:instrText>
            </w:r>
            <w:r w:rsidR="00E355DB" w:rsidRPr="0089287C">
              <w:rPr>
                <w:color w:val="auto"/>
                <w:szCs w:val="18"/>
                <w:lang w:val="en-US"/>
              </w:rPr>
              <w:fldChar w:fldCharType="separate"/>
            </w:r>
            <w:r w:rsidR="00E355DB" w:rsidRPr="0089287C">
              <w:rPr>
                <w:color w:val="auto"/>
                <w:szCs w:val="18"/>
                <w:lang w:val="en-US"/>
              </w:rPr>
              <w:t>Voluntary or compulsory investment</w:t>
            </w:r>
            <w:r w:rsidR="00E355DB" w:rsidRPr="0089287C">
              <w:rPr>
                <w:color w:val="auto"/>
                <w:szCs w:val="18"/>
                <w:lang w:val="en-US"/>
              </w:rPr>
              <w:fldChar w:fldCharType="end"/>
            </w:r>
          </w:p>
        </w:tc>
        <w:tc>
          <w:tcPr>
            <w:tcW w:w="2272" w:type="dxa"/>
            <w:tcBorders>
              <w:top w:val="single" w:sz="4" w:space="0" w:color="D1D3D4"/>
            </w:tcBorders>
            <w:shd w:val="clear" w:color="auto" w:fill="auto"/>
            <w:tcMar>
              <w:top w:w="159" w:type="dxa"/>
              <w:bottom w:w="0" w:type="dxa"/>
            </w:tcMar>
          </w:tcPr>
          <w:p w14:paraId="529D7057" w14:textId="6372B412" w:rsidR="00142D80" w:rsidRPr="0089287C" w:rsidRDefault="00F037B1" w:rsidP="00A6438A">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346705937"/>
                <w14:checkbox>
                  <w14:checked w14:val="0"/>
                  <w14:checkedState w14:val="2612" w14:font="MS Gothic"/>
                  <w14:uncheckedState w14:val="2610" w14:font="MS Gothic"/>
                </w14:checkbox>
              </w:sdtPr>
              <w:sdtEndPr/>
              <w:sdtContent>
                <w:r w:rsidR="003362B0" w:rsidRPr="0089287C">
                  <w:rPr>
                    <w:rFonts w:ascii="MS Gothic" w:eastAsia="MS Gothic" w:hAnsi="MS Gothic" w:cs="Calibri" w:hint="eastAsia"/>
                    <w:sz w:val="18"/>
                    <w:szCs w:val="18"/>
                    <w:lang w:val="en-US"/>
                  </w:rPr>
                  <w:t>☐</w:t>
                </w:r>
              </w:sdtContent>
            </w:sdt>
            <w:r w:rsidR="003362B0" w:rsidRPr="0089287C">
              <w:rPr>
                <w:rFonts w:ascii="Arial Narrow" w:hAnsi="Arial Narrow" w:cs="Calibri"/>
                <w:sz w:val="18"/>
                <w:szCs w:val="18"/>
                <w:lang w:val="en-US"/>
              </w:rPr>
              <w:t>Voluntary</w:t>
            </w:r>
          </w:p>
        </w:tc>
        <w:bookmarkStart w:id="3" w:name="comp"/>
        <w:bookmarkEnd w:id="3"/>
        <w:tc>
          <w:tcPr>
            <w:tcW w:w="2024" w:type="dxa"/>
            <w:tcBorders>
              <w:top w:val="single" w:sz="4" w:space="0" w:color="D1D3D4"/>
            </w:tcBorders>
            <w:shd w:val="clear" w:color="auto" w:fill="auto"/>
            <w:tcMar>
              <w:top w:w="159" w:type="dxa"/>
              <w:bottom w:w="0" w:type="dxa"/>
            </w:tcMar>
          </w:tcPr>
          <w:p w14:paraId="7CEB9A2F" w14:textId="52DE7326"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2072227633"/>
                <w14:checkbox>
                  <w14:checked w14:val="0"/>
                  <w14:checkedState w14:val="2612" w14:font="MS Gothic"/>
                  <w14:uncheckedState w14:val="2610" w14:font="MS Gothic"/>
                </w14:checkbox>
              </w:sdtPr>
              <w:sdtEndPr/>
              <w:sdtContent>
                <w:r w:rsidR="003362B0" w:rsidRPr="0089287C">
                  <w:rPr>
                    <w:rFonts w:ascii="MS Gothic" w:eastAsia="MS Gothic" w:hAnsi="MS Gothic" w:cs="Calibri" w:hint="eastAsia"/>
                    <w:sz w:val="18"/>
                    <w:szCs w:val="18"/>
                    <w:lang w:val="en-US"/>
                  </w:rPr>
                  <w:t>☐</w:t>
                </w:r>
              </w:sdtContent>
            </w:sdt>
            <w:r w:rsidR="0086659E" w:rsidRPr="0089287C">
              <w:rPr>
                <w:rFonts w:ascii="Arial Narrow" w:hAnsi="Arial Narrow" w:cs="Calibri"/>
                <w:sz w:val="18"/>
                <w:szCs w:val="18"/>
                <w:lang w:val="en-US"/>
              </w:rPr>
              <w:t>Compulsory</w:t>
            </w:r>
          </w:p>
        </w:tc>
      </w:tr>
      <w:tr w:rsidR="008B790F" w:rsidRPr="0089287C" w14:paraId="59C25F26" w14:textId="77777777" w:rsidTr="00A6438A">
        <w:trPr>
          <w:cantSplit/>
          <w:trHeight w:val="20"/>
        </w:trPr>
        <w:tc>
          <w:tcPr>
            <w:tcW w:w="9770" w:type="dxa"/>
            <w:gridSpan w:val="3"/>
            <w:tcBorders>
              <w:bottom w:val="single" w:sz="4" w:space="0" w:color="D1D3D4"/>
            </w:tcBorders>
            <w:shd w:val="clear" w:color="auto" w:fill="auto"/>
          </w:tcPr>
          <w:sdt>
            <w:sdtPr>
              <w:rPr>
                <w:rStyle w:val="ROA"/>
              </w:rPr>
              <w:id w:val="-1784489775"/>
              <w:lock w:val="sdtLocked"/>
              <w:placeholder>
                <w:docPart w:val="51AB906A2ED447E78664653E6FD9118D"/>
              </w:placeholder>
              <w:showingPlcHdr/>
            </w:sdtPr>
            <w:sdtEndPr>
              <w:rPr>
                <w:rStyle w:val="DefaultParagraphFont"/>
                <w:rFonts w:asciiTheme="minorHAnsi" w:hAnsiTheme="minorHAnsi" w:cs="Calibri"/>
                <w:sz w:val="22"/>
                <w:szCs w:val="18"/>
                <w:lang w:val="en-US"/>
              </w:rPr>
            </w:sdtEndPr>
            <w:sdtContent>
              <w:p w14:paraId="5775B58A" w14:textId="77777777" w:rsidR="008B790F" w:rsidRPr="0089287C" w:rsidRDefault="009E236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Explain</w:t>
                </w:r>
              </w:p>
            </w:sdtContent>
          </w:sdt>
        </w:tc>
      </w:tr>
      <w:tr w:rsidR="00142D80" w:rsidRPr="0089287C" w14:paraId="30E71635" w14:textId="77777777" w:rsidTr="00A6438A">
        <w:trPr>
          <w:cantSplit/>
          <w:trHeight w:val="20"/>
        </w:trPr>
        <w:tc>
          <w:tcPr>
            <w:tcW w:w="5474" w:type="dxa"/>
            <w:tcBorders>
              <w:top w:val="single" w:sz="4" w:space="0" w:color="D1D3D4"/>
            </w:tcBorders>
            <w:shd w:val="clear" w:color="auto" w:fill="auto"/>
            <w:tcMar>
              <w:top w:w="215" w:type="dxa"/>
              <w:bottom w:w="0" w:type="dxa"/>
            </w:tcMar>
          </w:tcPr>
          <w:p w14:paraId="10C923DA" w14:textId="1FBE9E60" w:rsidR="00142D80" w:rsidRPr="0089287C" w:rsidRDefault="001C024A" w:rsidP="00A6438A">
            <w:pPr>
              <w:pStyle w:val="-SFPTableQuestions"/>
              <w:keepNext/>
              <w:spacing w:line="276" w:lineRule="auto"/>
              <w:rPr>
                <w:szCs w:val="18"/>
                <w:lang w:val="en-US"/>
              </w:rPr>
            </w:pPr>
            <w:r w:rsidRPr="0089287C">
              <w:rPr>
                <w:color w:val="auto"/>
                <w:szCs w:val="18"/>
                <w:lang w:val="en-US"/>
              </w:rPr>
              <w:t xml:space="preserve">2.4 </w:t>
            </w:r>
            <w:r w:rsidR="00E355DB" w:rsidRPr="0089287C">
              <w:rPr>
                <w:color w:val="auto"/>
                <w:szCs w:val="18"/>
                <w:lang w:val="en-US"/>
              </w:rPr>
              <w:fldChar w:fldCharType="begin"/>
            </w:r>
            <w:r w:rsidR="00E355DB" w:rsidRPr="0089287C">
              <w:rPr>
                <w:color w:val="auto"/>
                <w:szCs w:val="18"/>
                <w:lang w:val="en-US"/>
              </w:rPr>
              <w:instrText xml:space="preserve"> AUTOTEXTLIST  \s "NoStyle" \t "Notes"   \* MERGEFORMAT </w:instrText>
            </w:r>
            <w:r w:rsidR="00E355DB" w:rsidRPr="0089287C">
              <w:rPr>
                <w:color w:val="auto"/>
                <w:szCs w:val="18"/>
                <w:lang w:val="en-US"/>
              </w:rPr>
              <w:fldChar w:fldCharType="separate"/>
            </w:r>
            <w:r w:rsidR="00E355DB" w:rsidRPr="0089287C">
              <w:rPr>
                <w:color w:val="auto"/>
                <w:szCs w:val="18"/>
                <w:lang w:val="en-US"/>
              </w:rPr>
              <w:t>Lump sum or recurring premium</w:t>
            </w:r>
            <w:r w:rsidR="00E355DB" w:rsidRPr="0089287C">
              <w:rPr>
                <w:color w:val="auto"/>
                <w:szCs w:val="18"/>
                <w:lang w:val="en-US"/>
              </w:rPr>
              <w:fldChar w:fldCharType="end"/>
            </w:r>
          </w:p>
        </w:tc>
        <w:bookmarkStart w:id="4" w:name="lumpsum"/>
        <w:bookmarkEnd w:id="4"/>
        <w:tc>
          <w:tcPr>
            <w:tcW w:w="2272" w:type="dxa"/>
            <w:tcBorders>
              <w:top w:val="single" w:sz="4" w:space="0" w:color="D1D3D4"/>
            </w:tcBorders>
            <w:shd w:val="clear" w:color="auto" w:fill="auto"/>
            <w:tcMar>
              <w:top w:w="215" w:type="dxa"/>
              <w:bottom w:w="0" w:type="dxa"/>
            </w:tcMar>
          </w:tcPr>
          <w:p w14:paraId="0F711D04" w14:textId="77777777"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255318078"/>
                <w14:checkbox>
                  <w14:checked w14:val="0"/>
                  <w14:checkedState w14:val="2612" w14:font="MS Gothic"/>
                  <w14:uncheckedState w14:val="2610" w14:font="MS Gothic"/>
                </w14:checkbox>
              </w:sdtPr>
              <w:sdtEndPr/>
              <w:sdtContent>
                <w:r w:rsidR="003C5ABB" w:rsidRPr="0089287C">
                  <w:rPr>
                    <w:rFonts w:ascii="MS Gothic" w:eastAsia="MS Gothic" w:hAnsi="MS Gothic" w:cs="Calibri" w:hint="eastAsia"/>
                    <w:sz w:val="18"/>
                    <w:szCs w:val="18"/>
                    <w:lang w:val="en-US"/>
                  </w:rPr>
                  <w:t>☐</w:t>
                </w:r>
              </w:sdtContent>
            </w:sdt>
            <w:r w:rsidR="00142D80" w:rsidRPr="0089287C">
              <w:rPr>
                <w:rFonts w:ascii="Arial Narrow" w:hAnsi="Arial Narrow" w:cs="Calibri"/>
                <w:sz w:val="18"/>
                <w:szCs w:val="18"/>
                <w:lang w:val="en-US"/>
              </w:rPr>
              <w:t>Lump sum</w:t>
            </w:r>
          </w:p>
        </w:tc>
        <w:tc>
          <w:tcPr>
            <w:tcW w:w="2024" w:type="dxa"/>
            <w:tcBorders>
              <w:top w:val="single" w:sz="4" w:space="0" w:color="D1D3D4"/>
            </w:tcBorders>
            <w:shd w:val="clear" w:color="auto" w:fill="auto"/>
            <w:tcMar>
              <w:top w:w="215" w:type="dxa"/>
              <w:bottom w:w="0" w:type="dxa"/>
            </w:tcMar>
          </w:tcPr>
          <w:p w14:paraId="0172EC7D" w14:textId="51A79B23"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530463520"/>
                <w14:checkbox>
                  <w14:checked w14:val="0"/>
                  <w14:checkedState w14:val="2612" w14:font="MS Gothic"/>
                  <w14:uncheckedState w14:val="2610" w14:font="MS Gothic"/>
                </w14:checkbox>
              </w:sdtPr>
              <w:sdtEndPr/>
              <w:sdtContent>
                <w:r w:rsidR="003362B0" w:rsidRPr="0089287C">
                  <w:rPr>
                    <w:rFonts w:ascii="MS Gothic" w:eastAsia="MS Gothic" w:hAnsi="MS Gothic" w:cs="Calibri" w:hint="eastAsia"/>
                    <w:sz w:val="18"/>
                    <w:szCs w:val="18"/>
                    <w:lang w:val="en-US"/>
                  </w:rPr>
                  <w:t>☐</w:t>
                </w:r>
              </w:sdtContent>
            </w:sdt>
            <w:r w:rsidR="003362B0" w:rsidRPr="0089287C">
              <w:rPr>
                <w:rFonts w:ascii="Arial Narrow" w:hAnsi="Arial Narrow" w:cs="Calibri"/>
                <w:sz w:val="18"/>
                <w:szCs w:val="18"/>
                <w:lang w:val="en-US"/>
              </w:rPr>
              <w:t>Recurring</w:t>
            </w:r>
          </w:p>
        </w:tc>
      </w:tr>
      <w:tr w:rsidR="00FA6C60" w:rsidRPr="0089287C" w14:paraId="7071B1C8" w14:textId="77777777" w:rsidTr="00A6438A">
        <w:trPr>
          <w:cantSplit/>
          <w:trHeight w:val="20"/>
        </w:trPr>
        <w:tc>
          <w:tcPr>
            <w:tcW w:w="9770" w:type="dxa"/>
            <w:gridSpan w:val="3"/>
            <w:tcBorders>
              <w:bottom w:val="single" w:sz="4" w:space="0" w:color="D1D3D4"/>
            </w:tcBorders>
            <w:shd w:val="clear" w:color="auto" w:fill="auto"/>
          </w:tcPr>
          <w:sdt>
            <w:sdtPr>
              <w:rPr>
                <w:rStyle w:val="ROA"/>
              </w:rPr>
              <w:id w:val="-1389943830"/>
              <w:lock w:val="sdtLocked"/>
              <w:placeholder>
                <w:docPart w:val="1F586C5F837140D1891C194C31209558"/>
              </w:placeholder>
              <w:showingPlcHdr/>
            </w:sdtPr>
            <w:sdtEndPr>
              <w:rPr>
                <w:rStyle w:val="DefaultParagraphFont"/>
                <w:rFonts w:asciiTheme="minorHAnsi" w:hAnsiTheme="minorHAnsi" w:cs="Calibri"/>
                <w:sz w:val="22"/>
                <w:szCs w:val="18"/>
                <w:lang w:val="en-US"/>
              </w:rPr>
            </w:sdtEndPr>
            <w:sdtContent>
              <w:p w14:paraId="2C4BBBD5" w14:textId="77777777" w:rsidR="00E80910" w:rsidRPr="0089287C" w:rsidRDefault="00BF6709" w:rsidP="00BF6709">
                <w:pPr>
                  <w:pStyle w:val="Header"/>
                  <w:tabs>
                    <w:tab w:val="left" w:pos="1530"/>
                  </w:tabs>
                  <w:spacing w:line="276" w:lineRule="auto"/>
                  <w:rPr>
                    <w:rFonts w:ascii="Arial Narrow" w:hAnsi="Arial Narrow" w:cs="Calibri"/>
                    <w:sz w:val="18"/>
                    <w:szCs w:val="18"/>
                    <w:lang w:val="en-US"/>
                  </w:rPr>
                </w:pPr>
                <w:r w:rsidRPr="0089287C">
                  <w:rPr>
                    <w:rStyle w:val="-SFPFormCharacter"/>
                    <w:lang w:val="en-US"/>
                  </w:rPr>
                  <w:t>Notes.</w:t>
                </w:r>
              </w:p>
            </w:sdtContent>
          </w:sdt>
        </w:tc>
      </w:tr>
      <w:tr w:rsidR="00142D80" w:rsidRPr="0089287C" w14:paraId="6F62D5DE" w14:textId="77777777" w:rsidTr="00A6438A">
        <w:trPr>
          <w:cantSplit/>
          <w:trHeight w:val="20"/>
        </w:trPr>
        <w:tc>
          <w:tcPr>
            <w:tcW w:w="5474" w:type="dxa"/>
            <w:tcBorders>
              <w:top w:val="single" w:sz="4" w:space="0" w:color="D1D3D4"/>
            </w:tcBorders>
            <w:shd w:val="clear" w:color="auto" w:fill="auto"/>
            <w:tcMar>
              <w:top w:w="159" w:type="dxa"/>
              <w:bottom w:w="0" w:type="dxa"/>
            </w:tcMar>
          </w:tcPr>
          <w:p w14:paraId="54BE2E38" w14:textId="32C6C20A" w:rsidR="00142D80" w:rsidRPr="0089287C" w:rsidRDefault="00FA6C60" w:rsidP="00A6438A">
            <w:pPr>
              <w:pStyle w:val="-SFPTableQuestions"/>
              <w:keepNext/>
              <w:spacing w:line="276" w:lineRule="auto"/>
              <w:rPr>
                <w:szCs w:val="18"/>
                <w:lang w:val="en-US"/>
              </w:rPr>
            </w:pPr>
            <w:r w:rsidRPr="0089287C">
              <w:rPr>
                <w:color w:val="auto"/>
                <w:szCs w:val="18"/>
                <w:lang w:val="en-US"/>
              </w:rPr>
              <w:t xml:space="preserve">2.5 </w:t>
            </w:r>
            <w:r w:rsidR="00E355DB" w:rsidRPr="0089287C">
              <w:rPr>
                <w:color w:val="auto"/>
                <w:szCs w:val="18"/>
                <w:lang w:val="en-US"/>
              </w:rPr>
              <w:fldChar w:fldCharType="begin"/>
            </w:r>
            <w:r w:rsidR="00E355DB" w:rsidRPr="0089287C">
              <w:rPr>
                <w:color w:val="auto"/>
                <w:szCs w:val="18"/>
                <w:lang w:val="en-US"/>
              </w:rPr>
              <w:instrText xml:space="preserve"> AUTOTEXTLIST  \s "NoStyle" \t "Details of income required"  \* MERGEFORMAT </w:instrText>
            </w:r>
            <w:r w:rsidR="00E355DB" w:rsidRPr="0089287C">
              <w:rPr>
                <w:color w:val="auto"/>
                <w:szCs w:val="18"/>
                <w:lang w:val="en-US"/>
              </w:rPr>
              <w:fldChar w:fldCharType="separate"/>
            </w:r>
            <w:r w:rsidR="00E355DB" w:rsidRPr="0089287C">
              <w:rPr>
                <w:color w:val="auto"/>
                <w:szCs w:val="18"/>
                <w:lang w:val="en-US"/>
              </w:rPr>
              <w:t>Income required</w:t>
            </w:r>
            <w:r w:rsidR="00E355DB" w:rsidRPr="0089287C">
              <w:rPr>
                <w:color w:val="auto"/>
                <w:szCs w:val="18"/>
                <w:lang w:val="en-US"/>
              </w:rPr>
              <w:fldChar w:fldCharType="end"/>
            </w:r>
          </w:p>
        </w:tc>
        <w:bookmarkStart w:id="5" w:name="incomeyes"/>
        <w:bookmarkEnd w:id="5"/>
        <w:tc>
          <w:tcPr>
            <w:tcW w:w="2272" w:type="dxa"/>
            <w:tcBorders>
              <w:top w:val="single" w:sz="4" w:space="0" w:color="D1D3D4"/>
            </w:tcBorders>
            <w:shd w:val="clear" w:color="auto" w:fill="auto"/>
            <w:tcMar>
              <w:top w:w="159" w:type="dxa"/>
              <w:bottom w:w="0" w:type="dxa"/>
            </w:tcMar>
          </w:tcPr>
          <w:p w14:paraId="1EFFF370" w14:textId="77777777"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495339255"/>
                <w14:checkbox>
                  <w14:checked w14:val="0"/>
                  <w14:checkedState w14:val="2612" w14:font="MS Gothic"/>
                  <w14:uncheckedState w14:val="2610" w14:font="MS Gothic"/>
                </w14:checkbox>
              </w:sdtPr>
              <w:sdtEndPr/>
              <w:sdtContent>
                <w:r w:rsidR="003C5ABB" w:rsidRPr="0089287C">
                  <w:rPr>
                    <w:rFonts w:ascii="MS Gothic" w:eastAsia="MS Gothic" w:hAnsi="MS Gothic" w:cs="Calibri" w:hint="eastAsia"/>
                    <w:sz w:val="18"/>
                    <w:szCs w:val="18"/>
                    <w:lang w:val="en-US"/>
                  </w:rPr>
                  <w:t>☐</w:t>
                </w:r>
              </w:sdtContent>
            </w:sdt>
            <w:r w:rsidR="00142D80" w:rsidRPr="0089287C">
              <w:rPr>
                <w:rFonts w:ascii="Arial Narrow" w:hAnsi="Arial Narrow" w:cs="Calibri"/>
                <w:sz w:val="18"/>
                <w:szCs w:val="18"/>
                <w:lang w:val="en-US"/>
              </w:rPr>
              <w:t>Yes</w:t>
            </w:r>
          </w:p>
        </w:tc>
        <w:tc>
          <w:tcPr>
            <w:tcW w:w="2024" w:type="dxa"/>
            <w:tcBorders>
              <w:top w:val="single" w:sz="4" w:space="0" w:color="D1D3D4"/>
            </w:tcBorders>
            <w:shd w:val="clear" w:color="auto" w:fill="auto"/>
            <w:tcMar>
              <w:top w:w="159" w:type="dxa"/>
              <w:bottom w:w="0" w:type="dxa"/>
            </w:tcMar>
          </w:tcPr>
          <w:p w14:paraId="5C2AC20A" w14:textId="77777777"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598831167"/>
                <w14:checkbox>
                  <w14:checked w14:val="0"/>
                  <w14:checkedState w14:val="2612" w14:font="MS Gothic"/>
                  <w14:uncheckedState w14:val="2610" w14:font="MS Gothic"/>
                </w14:checkbox>
              </w:sdtPr>
              <w:sdtEndPr/>
              <w:sdtContent>
                <w:r w:rsidR="003C5ABB" w:rsidRPr="0089287C">
                  <w:rPr>
                    <w:rFonts w:ascii="MS Gothic" w:eastAsia="MS Gothic" w:hAnsi="MS Gothic" w:cs="Calibri" w:hint="eastAsia"/>
                    <w:sz w:val="18"/>
                    <w:szCs w:val="18"/>
                    <w:lang w:val="en-US"/>
                  </w:rPr>
                  <w:t>☐</w:t>
                </w:r>
              </w:sdtContent>
            </w:sdt>
            <w:r w:rsidR="00142D80" w:rsidRPr="0089287C">
              <w:rPr>
                <w:rFonts w:ascii="Arial Narrow" w:hAnsi="Arial Narrow" w:cs="Calibri"/>
                <w:sz w:val="18"/>
                <w:szCs w:val="18"/>
                <w:lang w:val="en-US"/>
              </w:rPr>
              <w:t>No</w:t>
            </w:r>
          </w:p>
        </w:tc>
      </w:tr>
      <w:tr w:rsidR="00E51CFE" w:rsidRPr="0089287C" w14:paraId="2DA12888" w14:textId="77777777" w:rsidTr="00A6438A">
        <w:trPr>
          <w:cantSplit/>
          <w:trHeight w:val="20"/>
        </w:trPr>
        <w:tc>
          <w:tcPr>
            <w:tcW w:w="9770" w:type="dxa"/>
            <w:gridSpan w:val="3"/>
            <w:tcBorders>
              <w:bottom w:val="single" w:sz="4" w:space="0" w:color="D1D3D4"/>
            </w:tcBorders>
            <w:shd w:val="clear" w:color="auto" w:fill="auto"/>
          </w:tcPr>
          <w:sdt>
            <w:sdtPr>
              <w:rPr>
                <w:rStyle w:val="ROA"/>
              </w:rPr>
              <w:id w:val="1428541762"/>
              <w:lock w:val="sdtLocked"/>
              <w:placeholder>
                <w:docPart w:val="2979103AB11C4459A99C21CF670F4B30"/>
              </w:placeholder>
              <w:showingPlcHdr/>
            </w:sdtPr>
            <w:sdtEndPr>
              <w:rPr>
                <w:rStyle w:val="DefaultParagraphFont"/>
                <w:rFonts w:asciiTheme="minorHAnsi" w:hAnsiTheme="minorHAnsi" w:cs="Calibri"/>
                <w:sz w:val="22"/>
                <w:szCs w:val="18"/>
                <w:lang w:val="en-US"/>
              </w:rPr>
            </w:sdtEndPr>
            <w:sdtContent>
              <w:p w14:paraId="3DB3967E" w14:textId="77777777" w:rsidR="00E51CFE" w:rsidRPr="0089287C" w:rsidRDefault="009E236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Details of income required.</w:t>
                </w:r>
              </w:p>
            </w:sdtContent>
          </w:sdt>
        </w:tc>
      </w:tr>
      <w:tr w:rsidR="00E83CCE" w:rsidRPr="0089287C" w14:paraId="17C59570" w14:textId="77777777" w:rsidTr="00A6438A">
        <w:trPr>
          <w:cantSplit/>
          <w:trHeight w:val="20"/>
        </w:trPr>
        <w:tc>
          <w:tcPr>
            <w:tcW w:w="5474" w:type="dxa"/>
            <w:tcBorders>
              <w:top w:val="single" w:sz="4" w:space="0" w:color="D1D3D4"/>
            </w:tcBorders>
            <w:shd w:val="clear" w:color="auto" w:fill="auto"/>
            <w:tcMar>
              <w:top w:w="159" w:type="dxa"/>
              <w:bottom w:w="0" w:type="dxa"/>
            </w:tcMar>
          </w:tcPr>
          <w:p w14:paraId="1A9CAB32" w14:textId="794424C9" w:rsidR="00E83CCE" w:rsidRPr="0089287C" w:rsidRDefault="00E83CCE" w:rsidP="00A6438A">
            <w:pPr>
              <w:pStyle w:val="-SFPTableQuestions"/>
              <w:keepNext/>
              <w:spacing w:line="276" w:lineRule="auto"/>
              <w:rPr>
                <w:szCs w:val="18"/>
                <w:lang w:val="en-US"/>
              </w:rPr>
            </w:pPr>
            <w:r w:rsidRPr="0089287C">
              <w:rPr>
                <w:color w:val="auto"/>
                <w:szCs w:val="18"/>
                <w:lang w:val="en-US"/>
              </w:rPr>
              <w:t>2.6</w:t>
            </w:r>
            <w:r w:rsidR="00E355DB" w:rsidRPr="0089287C">
              <w:rPr>
                <w:color w:val="auto"/>
                <w:szCs w:val="18"/>
                <w:lang w:val="en-US"/>
              </w:rPr>
              <w:t xml:space="preserve"> </w:t>
            </w:r>
            <w:r w:rsidR="00E355DB" w:rsidRPr="0089287C">
              <w:rPr>
                <w:color w:val="auto"/>
                <w:szCs w:val="18"/>
                <w:lang w:val="en-US"/>
              </w:rPr>
              <w:fldChar w:fldCharType="begin"/>
            </w:r>
            <w:r w:rsidR="00E355DB" w:rsidRPr="0089287C">
              <w:rPr>
                <w:color w:val="auto"/>
                <w:szCs w:val="18"/>
                <w:lang w:val="en-US"/>
              </w:rPr>
              <w:instrText xml:space="preserve"> AUTOTEXTLIST  \s "NoStyle" \t "Notes on discussion with client concerning the investment strategy"   \* MERGEFORMAT </w:instrText>
            </w:r>
            <w:r w:rsidR="00E355DB" w:rsidRPr="0089287C">
              <w:rPr>
                <w:color w:val="auto"/>
                <w:szCs w:val="18"/>
                <w:lang w:val="en-US"/>
              </w:rPr>
              <w:fldChar w:fldCharType="separate"/>
            </w:r>
            <w:r w:rsidR="00E355DB" w:rsidRPr="0089287C">
              <w:rPr>
                <w:color w:val="auto"/>
                <w:szCs w:val="18"/>
                <w:lang w:val="en-US"/>
              </w:rPr>
              <w:t>Investment strategy</w:t>
            </w:r>
            <w:r w:rsidR="00E355DB" w:rsidRPr="0089287C">
              <w:rPr>
                <w:color w:val="auto"/>
                <w:szCs w:val="18"/>
                <w:lang w:val="en-US"/>
              </w:rPr>
              <w:fldChar w:fldCharType="end"/>
            </w:r>
          </w:p>
        </w:tc>
        <w:sdt>
          <w:sdtPr>
            <w:rPr>
              <w:rStyle w:val="ROA"/>
            </w:rPr>
            <w:id w:val="308445909"/>
            <w:lock w:val="sdtLocked"/>
            <w:placeholder>
              <w:docPart w:val="26C6CB0C69BD4D549BA3C481BF963BEC"/>
            </w:placeholder>
            <w:showingPlcHdr/>
            <w:comboBox>
              <w:listItem w:displayText="Capital Growth " w:value="Capital Growth "/>
              <w:listItem w:displayText="Capital Reservation " w:value="Capital Reservation "/>
              <w:listItem w:displayText="Income " w:value="Income "/>
              <w:listItem w:displayText="Specific Goal Investment" w:value="Specific Goal Investment"/>
            </w:comboBox>
          </w:sdtPr>
          <w:sdtEndPr>
            <w:rPr>
              <w:rStyle w:val="DefaultParagraphFont"/>
              <w:szCs w:val="18"/>
              <w:lang w:val="en-US"/>
            </w:rPr>
          </w:sdtEndPr>
          <w:sdtContent>
            <w:tc>
              <w:tcPr>
                <w:tcW w:w="4296" w:type="dxa"/>
                <w:gridSpan w:val="2"/>
                <w:tcBorders>
                  <w:top w:val="single" w:sz="4" w:space="0" w:color="D1D3D4"/>
                </w:tcBorders>
                <w:shd w:val="clear" w:color="auto" w:fill="auto"/>
                <w:tcMar>
                  <w:top w:w="159" w:type="dxa"/>
                  <w:bottom w:w="0" w:type="dxa"/>
                </w:tcMar>
              </w:tcPr>
              <w:p w14:paraId="07606313" w14:textId="37DA8EF1" w:rsidR="00E83CCE" w:rsidRPr="0089287C" w:rsidRDefault="00E71F91" w:rsidP="00A6438A">
                <w:pPr>
                  <w:pStyle w:val="-SFPTableQuestions"/>
                  <w:keepNext/>
                  <w:spacing w:line="276" w:lineRule="auto"/>
                  <w:rPr>
                    <w:szCs w:val="18"/>
                    <w:lang w:val="en-US"/>
                  </w:rPr>
                </w:pPr>
                <w:r w:rsidRPr="0089287C">
                  <w:rPr>
                    <w:rStyle w:val="PlaceholderText"/>
                    <w:lang w:val="en-US"/>
                  </w:rPr>
                  <w:t>Choose an item.</w:t>
                </w:r>
              </w:p>
            </w:tc>
          </w:sdtContent>
        </w:sdt>
      </w:tr>
      <w:tr w:rsidR="00E83CCE" w:rsidRPr="0089287C" w14:paraId="0C9000B0" w14:textId="77777777" w:rsidTr="00A6438A">
        <w:trPr>
          <w:cantSplit/>
          <w:trHeight w:val="20"/>
        </w:trPr>
        <w:tc>
          <w:tcPr>
            <w:tcW w:w="9770" w:type="dxa"/>
            <w:gridSpan w:val="3"/>
            <w:tcBorders>
              <w:bottom w:val="single" w:sz="4" w:space="0" w:color="D1D3D4"/>
            </w:tcBorders>
            <w:shd w:val="clear" w:color="auto" w:fill="auto"/>
          </w:tcPr>
          <w:sdt>
            <w:sdtPr>
              <w:rPr>
                <w:rStyle w:val="ROA"/>
              </w:rPr>
              <w:id w:val="2116082800"/>
              <w:lock w:val="sdtLocked"/>
              <w:placeholder>
                <w:docPart w:val="306C2418D6D54CCB80D482385C5C2C9B"/>
              </w:placeholder>
              <w:showingPlcHdr/>
            </w:sdtPr>
            <w:sdtEndPr>
              <w:rPr>
                <w:rStyle w:val="DefaultParagraphFont"/>
                <w:rFonts w:asciiTheme="minorHAnsi" w:hAnsiTheme="minorHAnsi" w:cs="Calibri"/>
                <w:sz w:val="22"/>
                <w:szCs w:val="18"/>
                <w:lang w:val="en-US"/>
              </w:rPr>
            </w:sdtEndPr>
            <w:sdtContent>
              <w:p w14:paraId="1202B2BF" w14:textId="77777777" w:rsidR="00E83CCE" w:rsidRPr="0089287C" w:rsidRDefault="009E236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Notes on discussion with client concerning the investment strategy.</w:t>
                </w:r>
              </w:p>
            </w:sdtContent>
          </w:sdt>
        </w:tc>
      </w:tr>
      <w:tr w:rsidR="00142D80" w:rsidRPr="0089287C" w14:paraId="00E4CE43" w14:textId="77777777" w:rsidTr="00A6438A">
        <w:trPr>
          <w:cantSplit/>
          <w:trHeight w:val="20"/>
        </w:trPr>
        <w:tc>
          <w:tcPr>
            <w:tcW w:w="5474" w:type="dxa"/>
            <w:tcBorders>
              <w:top w:val="single" w:sz="4" w:space="0" w:color="D1D3D4"/>
            </w:tcBorders>
            <w:shd w:val="clear" w:color="auto" w:fill="auto"/>
            <w:tcMar>
              <w:top w:w="159" w:type="dxa"/>
              <w:bottom w:w="0" w:type="dxa"/>
            </w:tcMar>
          </w:tcPr>
          <w:p w14:paraId="0B77155D" w14:textId="04AA32A6" w:rsidR="00142D80" w:rsidRPr="0089287C" w:rsidRDefault="00FA6C60" w:rsidP="00A6438A">
            <w:pPr>
              <w:pStyle w:val="-SFPTableQuestions"/>
              <w:keepNext/>
              <w:spacing w:line="276" w:lineRule="auto"/>
              <w:rPr>
                <w:szCs w:val="18"/>
                <w:lang w:val="en-US"/>
              </w:rPr>
            </w:pPr>
            <w:r w:rsidRPr="0089287C">
              <w:rPr>
                <w:color w:val="auto"/>
                <w:szCs w:val="18"/>
                <w:lang w:val="en-US"/>
              </w:rPr>
              <w:t>2.</w:t>
            </w:r>
            <w:r w:rsidR="00E83CCE" w:rsidRPr="0089287C">
              <w:rPr>
                <w:color w:val="auto"/>
                <w:szCs w:val="18"/>
                <w:lang w:val="en-US"/>
              </w:rPr>
              <w:t>7</w:t>
            </w:r>
            <w:r w:rsidRPr="0089287C">
              <w:rPr>
                <w:color w:val="auto"/>
                <w:szCs w:val="18"/>
                <w:lang w:val="en-US"/>
              </w:rPr>
              <w:t xml:space="preserve"> </w:t>
            </w:r>
            <w:r w:rsidR="00E355DB" w:rsidRPr="0089287C">
              <w:rPr>
                <w:color w:val="auto"/>
                <w:szCs w:val="18"/>
                <w:lang w:val="en-US"/>
              </w:rPr>
              <w:fldChar w:fldCharType="begin"/>
            </w:r>
            <w:r w:rsidR="00E355DB" w:rsidRPr="0089287C">
              <w:rPr>
                <w:color w:val="auto"/>
                <w:szCs w:val="18"/>
                <w:lang w:val="en-US"/>
              </w:rPr>
              <w:instrText xml:space="preserve"> AUTOTEXTLIST  \s "NoStyle" \t "Notes on discussion with client concerning return expectation"   \* MERGEFORMAT </w:instrText>
            </w:r>
            <w:r w:rsidR="00E355DB" w:rsidRPr="0089287C">
              <w:rPr>
                <w:color w:val="auto"/>
                <w:szCs w:val="18"/>
                <w:lang w:val="en-US"/>
              </w:rPr>
              <w:fldChar w:fldCharType="separate"/>
            </w:r>
            <w:r w:rsidR="00E355DB" w:rsidRPr="0089287C">
              <w:rPr>
                <w:color w:val="auto"/>
                <w:szCs w:val="18"/>
                <w:lang w:val="en-US"/>
              </w:rPr>
              <w:t>Return required</w:t>
            </w:r>
            <w:r w:rsidR="00E355DB" w:rsidRPr="0089287C">
              <w:rPr>
                <w:color w:val="auto"/>
                <w:szCs w:val="18"/>
                <w:lang w:val="en-US"/>
              </w:rPr>
              <w:fldChar w:fldCharType="end"/>
            </w:r>
          </w:p>
        </w:tc>
        <w:sdt>
          <w:sdtPr>
            <w:rPr>
              <w:rStyle w:val="ROA"/>
            </w:rPr>
            <w:id w:val="-928109646"/>
            <w:lock w:val="sdtLocked"/>
            <w:placeholder>
              <w:docPart w:val="C2E6C8163C03472DA3AD429D1BECE518"/>
            </w:placeholder>
            <w:showingPlcHdr/>
            <w:comboBox>
              <w:listItem w:displayText="Guaranteed return" w:value="Guaranteed return"/>
              <w:listItem w:displayText="Market linked return " w:value="Market linked return "/>
              <w:listItem w:displayText="Targeted return" w:value="Targeted return"/>
              <w:listItem w:displayText="Benchmark" w:value="Benchmark"/>
            </w:comboBox>
          </w:sdtPr>
          <w:sdtEndPr>
            <w:rPr>
              <w:rStyle w:val="DefaultParagraphFont"/>
              <w:szCs w:val="18"/>
              <w:lang w:val="en-US"/>
            </w:rPr>
          </w:sdtEndPr>
          <w:sdtContent>
            <w:tc>
              <w:tcPr>
                <w:tcW w:w="4296" w:type="dxa"/>
                <w:gridSpan w:val="2"/>
                <w:tcBorders>
                  <w:top w:val="single" w:sz="4" w:space="0" w:color="D1D3D4"/>
                </w:tcBorders>
                <w:shd w:val="clear" w:color="auto" w:fill="auto"/>
                <w:tcMar>
                  <w:top w:w="159" w:type="dxa"/>
                  <w:bottom w:w="0" w:type="dxa"/>
                </w:tcMar>
              </w:tcPr>
              <w:p w14:paraId="727B57D0" w14:textId="552FD61F" w:rsidR="00142D80" w:rsidRPr="0089287C" w:rsidRDefault="00C327D2" w:rsidP="00A6438A">
                <w:pPr>
                  <w:pStyle w:val="-SFPTableQuestions"/>
                  <w:keepNext/>
                  <w:spacing w:line="276" w:lineRule="auto"/>
                  <w:rPr>
                    <w:szCs w:val="18"/>
                    <w:lang w:val="en-US"/>
                  </w:rPr>
                </w:pPr>
                <w:r w:rsidRPr="0089287C">
                  <w:rPr>
                    <w:rStyle w:val="PlaceholderText"/>
                    <w:lang w:val="en-US"/>
                  </w:rPr>
                  <w:t>Choose an item.</w:t>
                </w:r>
              </w:p>
            </w:tc>
          </w:sdtContent>
        </w:sdt>
      </w:tr>
      <w:tr w:rsidR="00E51CFE" w:rsidRPr="0089287C" w14:paraId="23F38DB4" w14:textId="77777777" w:rsidTr="00A6438A">
        <w:trPr>
          <w:cantSplit/>
          <w:trHeight w:val="20"/>
        </w:trPr>
        <w:tc>
          <w:tcPr>
            <w:tcW w:w="9770" w:type="dxa"/>
            <w:gridSpan w:val="3"/>
            <w:tcBorders>
              <w:bottom w:val="single" w:sz="4" w:space="0" w:color="D1D3D4"/>
            </w:tcBorders>
            <w:shd w:val="clear" w:color="auto" w:fill="auto"/>
          </w:tcPr>
          <w:sdt>
            <w:sdtPr>
              <w:rPr>
                <w:rStyle w:val="ROA"/>
              </w:rPr>
              <w:id w:val="-1713953963"/>
              <w:lock w:val="sdtLocked"/>
              <w:placeholder>
                <w:docPart w:val="60D45088DB624734A69AB242EB23F7F2"/>
              </w:placeholder>
              <w:showingPlcHdr/>
            </w:sdtPr>
            <w:sdtEndPr>
              <w:rPr>
                <w:rStyle w:val="DefaultParagraphFont"/>
                <w:rFonts w:asciiTheme="minorHAnsi" w:hAnsiTheme="minorHAnsi" w:cs="Calibri"/>
                <w:sz w:val="22"/>
                <w:szCs w:val="18"/>
                <w:lang w:val="en-US"/>
              </w:rPr>
            </w:sdtEndPr>
            <w:sdtContent>
              <w:p w14:paraId="64C99204" w14:textId="77777777" w:rsidR="00E51CFE" w:rsidRPr="0089287C" w:rsidRDefault="00BF6709" w:rsidP="00BF6709">
                <w:pPr>
                  <w:pStyle w:val="Header"/>
                  <w:tabs>
                    <w:tab w:val="left" w:pos="1530"/>
                  </w:tabs>
                  <w:spacing w:line="276" w:lineRule="auto"/>
                  <w:rPr>
                    <w:rFonts w:ascii="Arial Narrow" w:hAnsi="Arial Narrow" w:cs="Calibri"/>
                    <w:sz w:val="18"/>
                    <w:szCs w:val="18"/>
                    <w:lang w:val="en-US"/>
                  </w:rPr>
                </w:pPr>
                <w:r w:rsidRPr="0089287C">
                  <w:rPr>
                    <w:rStyle w:val="-SFPFormCharacter"/>
                    <w:lang w:val="en-US"/>
                  </w:rPr>
                  <w:t>Notes on discussion with client concerning return expectations</w:t>
                </w:r>
              </w:p>
            </w:sdtContent>
          </w:sdt>
        </w:tc>
      </w:tr>
      <w:tr w:rsidR="00142D80" w:rsidRPr="0089287C" w14:paraId="47002BBE" w14:textId="77777777" w:rsidTr="00A6438A">
        <w:trPr>
          <w:cantSplit/>
          <w:trHeight w:val="20"/>
        </w:trPr>
        <w:tc>
          <w:tcPr>
            <w:tcW w:w="5474" w:type="dxa"/>
            <w:shd w:val="clear" w:color="auto" w:fill="auto"/>
            <w:tcMar>
              <w:top w:w="159" w:type="dxa"/>
              <w:bottom w:w="0" w:type="dxa"/>
            </w:tcMar>
          </w:tcPr>
          <w:p w14:paraId="5190070F" w14:textId="6E211328" w:rsidR="00142D80" w:rsidRPr="0089287C" w:rsidRDefault="00E83CCE" w:rsidP="00A6438A">
            <w:pPr>
              <w:pStyle w:val="-SFPTableQuestions"/>
              <w:keepNext/>
              <w:spacing w:line="276" w:lineRule="auto"/>
              <w:rPr>
                <w:szCs w:val="18"/>
                <w:lang w:val="en-US"/>
              </w:rPr>
            </w:pPr>
            <w:r w:rsidRPr="0089287C">
              <w:rPr>
                <w:color w:val="auto"/>
                <w:szCs w:val="18"/>
                <w:lang w:val="en-US"/>
              </w:rPr>
              <w:t>2.8</w:t>
            </w:r>
            <w:r w:rsidR="00FA6C60" w:rsidRPr="0089287C">
              <w:rPr>
                <w:color w:val="auto"/>
                <w:szCs w:val="18"/>
                <w:lang w:val="en-US"/>
              </w:rPr>
              <w:t xml:space="preserve"> </w:t>
            </w:r>
            <w:r w:rsidR="00E355DB" w:rsidRPr="0089287C">
              <w:rPr>
                <w:color w:val="auto"/>
                <w:szCs w:val="18"/>
                <w:lang w:val="en-US"/>
              </w:rPr>
              <w:fldChar w:fldCharType="begin"/>
            </w:r>
            <w:r w:rsidR="00E355DB" w:rsidRPr="0089287C">
              <w:rPr>
                <w:color w:val="auto"/>
                <w:szCs w:val="18"/>
                <w:lang w:val="en-US"/>
              </w:rPr>
              <w:instrText xml:space="preserve"> AUTOTEXTLIST  \s "NoStyle" \t "Notes on the client risk profile"   \* MERGEFORMAT </w:instrText>
            </w:r>
            <w:r w:rsidR="00E355DB" w:rsidRPr="0089287C">
              <w:rPr>
                <w:color w:val="auto"/>
                <w:szCs w:val="18"/>
                <w:lang w:val="en-US"/>
              </w:rPr>
              <w:fldChar w:fldCharType="separate"/>
            </w:r>
            <w:r w:rsidR="00E355DB" w:rsidRPr="0089287C">
              <w:rPr>
                <w:color w:val="auto"/>
                <w:szCs w:val="18"/>
                <w:lang w:val="en-US"/>
              </w:rPr>
              <w:t>Risk profile</w:t>
            </w:r>
            <w:r w:rsidR="00E355DB" w:rsidRPr="0089287C">
              <w:rPr>
                <w:color w:val="auto"/>
                <w:szCs w:val="18"/>
                <w:lang w:val="en-US"/>
              </w:rPr>
              <w:fldChar w:fldCharType="end"/>
            </w:r>
          </w:p>
        </w:tc>
        <w:sdt>
          <w:sdtPr>
            <w:rPr>
              <w:rStyle w:val="ROA"/>
            </w:rPr>
            <w:id w:val="920219056"/>
            <w:lock w:val="sdtLocked"/>
            <w:placeholder>
              <w:docPart w:val="0E0EABF97BB24AD9863C2E3B9BA8033A"/>
            </w:placeholder>
            <w:showingPlcHdr/>
            <w:comboBox>
              <w:listItem w:displayText="Ultra Conservative" w:value="Ultra Conservative"/>
              <w:listItem w:displayText="Conservative" w:value="Conservative"/>
              <w:listItem w:displayText="Cautious" w:value="Cautious"/>
              <w:listItem w:displayText="Moderate" w:value="Moderate"/>
              <w:listItem w:displayText="Moderately Aggressive" w:value="Moderately Aggressive"/>
              <w:listItem w:displayText="Aggressive" w:value="Aggressive"/>
            </w:comboBox>
          </w:sdtPr>
          <w:sdtEndPr>
            <w:rPr>
              <w:rStyle w:val="DefaultParagraphFont"/>
              <w:szCs w:val="18"/>
              <w:lang w:val="en-US"/>
            </w:rPr>
          </w:sdtEndPr>
          <w:sdtContent>
            <w:tc>
              <w:tcPr>
                <w:tcW w:w="4296" w:type="dxa"/>
                <w:gridSpan w:val="2"/>
                <w:shd w:val="clear" w:color="auto" w:fill="auto"/>
                <w:tcMar>
                  <w:top w:w="159" w:type="dxa"/>
                  <w:bottom w:w="0" w:type="dxa"/>
                </w:tcMar>
              </w:tcPr>
              <w:p w14:paraId="1D6BAE08" w14:textId="20355D8D" w:rsidR="00142D80" w:rsidRPr="0089287C" w:rsidRDefault="00C327D2" w:rsidP="00A6438A">
                <w:pPr>
                  <w:pStyle w:val="-SFPTableQuestions"/>
                  <w:keepNext/>
                  <w:spacing w:line="276" w:lineRule="auto"/>
                  <w:rPr>
                    <w:szCs w:val="18"/>
                    <w:lang w:val="en-US"/>
                  </w:rPr>
                </w:pPr>
                <w:r w:rsidRPr="0089287C">
                  <w:rPr>
                    <w:rStyle w:val="PlaceholderText"/>
                    <w:lang w:val="en-US"/>
                  </w:rPr>
                  <w:t>Choose an item.</w:t>
                </w:r>
              </w:p>
            </w:tc>
          </w:sdtContent>
        </w:sdt>
      </w:tr>
      <w:tr w:rsidR="0083367D" w:rsidRPr="0089287C" w14:paraId="0F5FFB69" w14:textId="77777777" w:rsidTr="00A6438A">
        <w:trPr>
          <w:cantSplit/>
          <w:trHeight w:val="20"/>
        </w:trPr>
        <w:tc>
          <w:tcPr>
            <w:tcW w:w="9770" w:type="dxa"/>
            <w:gridSpan w:val="3"/>
            <w:tcBorders>
              <w:bottom w:val="single" w:sz="4" w:space="0" w:color="D1D3D4"/>
            </w:tcBorders>
            <w:shd w:val="clear" w:color="auto" w:fill="auto"/>
          </w:tcPr>
          <w:sdt>
            <w:sdtPr>
              <w:rPr>
                <w:rStyle w:val="ROA"/>
              </w:rPr>
              <w:id w:val="117423230"/>
              <w:lock w:val="sdtLocked"/>
              <w:placeholder>
                <w:docPart w:val="ED445D7F2379407189C1F3A9F31062E2"/>
              </w:placeholder>
              <w:showingPlcHdr/>
            </w:sdtPr>
            <w:sdtEndPr>
              <w:rPr>
                <w:rStyle w:val="DefaultParagraphFont"/>
                <w:rFonts w:asciiTheme="minorHAnsi" w:hAnsiTheme="minorHAnsi" w:cs="Calibri"/>
                <w:sz w:val="22"/>
                <w:szCs w:val="18"/>
                <w:lang w:val="en-US"/>
              </w:rPr>
            </w:sdtEndPr>
            <w:sdtContent>
              <w:p w14:paraId="6C9AF2C2" w14:textId="77777777" w:rsidR="0083367D" w:rsidRPr="0089287C" w:rsidRDefault="001F3BD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Notes on the client risk profile.</w:t>
                </w:r>
              </w:p>
            </w:sdtContent>
          </w:sdt>
        </w:tc>
      </w:tr>
    </w:tbl>
    <w:p w14:paraId="703C933B" w14:textId="77777777" w:rsidR="003E5FD3" w:rsidRPr="0089287C" w:rsidRDefault="003E5FD3" w:rsidP="00A6438A">
      <w:pPr>
        <w:pStyle w:val="-SFPHEADER"/>
        <w:keepNext/>
        <w:spacing w:line="276" w:lineRule="auto"/>
        <w:rPr>
          <w:noProof w:val="0"/>
          <w:color w:val="auto"/>
          <w:lang w:val="en-US"/>
        </w:rPr>
      </w:pPr>
      <w:r w:rsidRPr="0089287C">
        <w:rPr>
          <w:noProof w:val="0"/>
          <w:color w:val="auto"/>
          <w:lang w:val="en-US"/>
        </w:rPr>
        <w:lastRenderedPageBreak/>
        <w:t>SECTION C:</w:t>
      </w:r>
    </w:p>
    <w:p w14:paraId="5EE91F17" w14:textId="77777777" w:rsidR="00AB51DC" w:rsidRPr="0089287C" w:rsidRDefault="00950DC8" w:rsidP="00A6438A">
      <w:pPr>
        <w:pStyle w:val="-SFPHEADER"/>
        <w:keepNext/>
        <w:spacing w:line="276" w:lineRule="auto"/>
        <w:rPr>
          <w:noProof w:val="0"/>
          <w:lang w:val="en-US"/>
        </w:rPr>
      </w:pPr>
      <w:r w:rsidRPr="0089287C">
        <w:rPr>
          <w:noProof w:val="0"/>
          <w:lang w:val="en-US"/>
        </w:rPr>
        <w:t>Financial Solutions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9923"/>
      </w:tblGrid>
      <w:tr w:rsidR="00070894" w:rsidRPr="0089287C" w14:paraId="1F0BADA1" w14:textId="77777777" w:rsidTr="003060BD">
        <w:trPr>
          <w:trHeight w:val="20"/>
        </w:trPr>
        <w:tc>
          <w:tcPr>
            <w:tcW w:w="9658" w:type="dxa"/>
            <w:shd w:val="clear" w:color="auto" w:fill="auto"/>
            <w:tcMar>
              <w:bottom w:w="0" w:type="dxa"/>
            </w:tcMar>
          </w:tcPr>
          <w:p w14:paraId="305A9B7C" w14:textId="1A8A86A1" w:rsidR="001D7911" w:rsidRPr="0089287C" w:rsidRDefault="001D57FF" w:rsidP="00A6438A">
            <w:pPr>
              <w:pStyle w:val="-SFPTableQuestions"/>
              <w:keepNext/>
              <w:spacing w:line="276" w:lineRule="auto"/>
              <w:rPr>
                <w:color w:val="000000" w:themeColor="text1"/>
                <w:szCs w:val="18"/>
                <w:lang w:val="en-US"/>
              </w:rPr>
            </w:pPr>
            <w:r w:rsidRPr="0089287C">
              <w:rPr>
                <w:color w:val="auto"/>
                <w:szCs w:val="18"/>
                <w:lang w:val="en-US"/>
              </w:rPr>
              <w:fldChar w:fldCharType="begin"/>
            </w:r>
            <w:r w:rsidRPr="0089287C">
              <w:rPr>
                <w:color w:val="auto"/>
                <w:szCs w:val="18"/>
                <w:lang w:val="en-US"/>
              </w:rPr>
              <w:instrText xml:space="preserve"> AUTOTEXTLIST  \s "NoStyle" \t "Discuss the outcome of the FNA: Qualification of need explaining the reasons why this type of investment vehicle was recommended."    \* MERGEFORMAT </w:instrText>
            </w:r>
            <w:r w:rsidRPr="0089287C">
              <w:rPr>
                <w:color w:val="auto"/>
                <w:szCs w:val="18"/>
                <w:lang w:val="en-US"/>
              </w:rPr>
              <w:fldChar w:fldCharType="separate"/>
            </w:r>
            <w:r w:rsidRPr="0089287C">
              <w:rPr>
                <w:color w:val="auto"/>
                <w:szCs w:val="18"/>
                <w:lang w:val="en-US"/>
              </w:rPr>
              <w:t>Summary of recommendations to address your identified needs</w:t>
            </w:r>
            <w:r w:rsidRPr="0089287C">
              <w:rPr>
                <w:color w:val="auto"/>
                <w:szCs w:val="18"/>
                <w:lang w:val="en-US"/>
              </w:rPr>
              <w:fldChar w:fldCharType="end"/>
            </w:r>
          </w:p>
        </w:tc>
      </w:tr>
      <w:tr w:rsidR="00070894" w:rsidRPr="0089287C" w14:paraId="09DA1AF5" w14:textId="77777777" w:rsidTr="00A6438A">
        <w:trPr>
          <w:cantSplit/>
          <w:trHeight w:val="20"/>
        </w:trPr>
        <w:tc>
          <w:tcPr>
            <w:tcW w:w="9658" w:type="dxa"/>
            <w:tcBorders>
              <w:bottom w:val="single" w:sz="4" w:space="0" w:color="D1D3D4"/>
            </w:tcBorders>
            <w:shd w:val="clear" w:color="auto" w:fill="auto"/>
          </w:tcPr>
          <w:sdt>
            <w:sdtPr>
              <w:rPr>
                <w:rStyle w:val="ROA"/>
              </w:rPr>
              <w:id w:val="1270288575"/>
              <w:lock w:val="sdtLocked"/>
              <w:placeholder>
                <w:docPart w:val="28EDB9BFB6BC4EB0A4428BCA83F63708"/>
              </w:placeholder>
              <w:showingPlcHdr/>
            </w:sdtPr>
            <w:sdtEndPr>
              <w:rPr>
                <w:rStyle w:val="DefaultParagraphFont"/>
                <w:rFonts w:asciiTheme="minorHAnsi" w:hAnsiTheme="minorHAnsi" w:cs="Calibri"/>
                <w:sz w:val="22"/>
                <w:szCs w:val="18"/>
                <w:lang w:val="en-US"/>
              </w:rPr>
            </w:sdtEndPr>
            <w:sdtContent>
              <w:p w14:paraId="1E10BB34" w14:textId="77777777" w:rsidR="00BF6709" w:rsidRPr="0089287C" w:rsidRDefault="00BF6709" w:rsidP="00475E6A">
                <w:pPr>
                  <w:pStyle w:val="Header"/>
                  <w:rPr>
                    <w:rStyle w:val="-SFPFormCharacter"/>
                    <w:lang w:val="en-US"/>
                  </w:rPr>
                </w:pPr>
                <w:r w:rsidRPr="0089287C">
                  <w:rPr>
                    <w:rStyle w:val="-SFPFormCharacter"/>
                    <w:lang w:val="en-US"/>
                  </w:rPr>
                  <w:t>Discuss the outcome of the FNA:</w:t>
                </w:r>
              </w:p>
              <w:p w14:paraId="02EA78D6" w14:textId="77777777" w:rsidR="0083367D" w:rsidRPr="0089287C" w:rsidRDefault="00BF6709" w:rsidP="00BF6709">
                <w:pPr>
                  <w:pStyle w:val="Header"/>
                  <w:rPr>
                    <w:rStyle w:val="Style3"/>
                    <w:color w:val="9D9E9F"/>
                    <w:lang w:val="en-US" w:eastAsia="en-ZA"/>
                  </w:rPr>
                </w:pPr>
                <w:r w:rsidRPr="0089287C">
                  <w:rPr>
                    <w:rStyle w:val="-SFPFormCharacter"/>
                    <w:lang w:val="en-US"/>
                  </w:rPr>
                  <w:t xml:space="preserve">Quantification of need explaining the reasons why this type of investment vehicle was recommended </w:t>
                </w:r>
              </w:p>
            </w:sdtContent>
          </w:sdt>
          <w:sdt>
            <w:sdtPr>
              <w:rPr>
                <w:rStyle w:val="ROA"/>
              </w:rPr>
              <w:id w:val="420686075"/>
              <w:lock w:val="sdtLocked"/>
              <w:placeholder>
                <w:docPart w:val="B22A131B0645420DBB59D927E61B89EA"/>
              </w:placeholder>
              <w:showingPlcHdr/>
            </w:sdtPr>
            <w:sdtEndPr>
              <w:rPr>
                <w:rStyle w:val="DefaultParagraphFont"/>
                <w:rFonts w:asciiTheme="minorHAnsi" w:hAnsiTheme="minorHAnsi"/>
                <w:color w:val="808080"/>
                <w:sz w:val="22"/>
                <w:szCs w:val="18"/>
                <w:lang w:val="en-US"/>
              </w:rPr>
            </w:sdtEndPr>
            <w:sdtContent>
              <w:p w14:paraId="782A4D08" w14:textId="77777777" w:rsidR="002A5001" w:rsidRPr="0089287C" w:rsidRDefault="002A5001" w:rsidP="00BF6709">
                <w:pPr>
                  <w:pStyle w:val="Header"/>
                  <w:rPr>
                    <w:rFonts w:ascii="Arial Narrow" w:hAnsi="Arial Narrow"/>
                    <w:color w:val="808080"/>
                    <w:sz w:val="18"/>
                    <w:szCs w:val="18"/>
                    <w:lang w:val="en-US"/>
                  </w:rPr>
                </w:pPr>
                <w:r w:rsidRPr="0089287C">
                  <w:rPr>
                    <w:rStyle w:val="-SFPFormCharacter"/>
                    <w:lang w:val="en-US"/>
                  </w:rPr>
                  <w:t>How it will meet the client's need</w:t>
                </w:r>
              </w:p>
            </w:sdtContent>
          </w:sdt>
        </w:tc>
      </w:tr>
    </w:tbl>
    <w:p w14:paraId="0F48D48A" w14:textId="77777777" w:rsidR="00950DC8" w:rsidRPr="0089287C" w:rsidRDefault="00950DC8" w:rsidP="007415F4">
      <w:pPr>
        <w:pStyle w:val="-SFPHEADER"/>
        <w:spacing w:line="276" w:lineRule="auto"/>
        <w:rPr>
          <w:noProof w:val="0"/>
          <w:color w:val="auto"/>
          <w:lang w:val="en-US"/>
        </w:rPr>
      </w:pPr>
      <w:r w:rsidRPr="0089287C">
        <w:rPr>
          <w:noProof w:val="0"/>
          <w:color w:val="auto"/>
          <w:lang w:val="en-US"/>
        </w:rPr>
        <w:t>SECTION D:</w:t>
      </w:r>
    </w:p>
    <w:p w14:paraId="780E7A10" w14:textId="77777777" w:rsidR="00950DC8" w:rsidRPr="0089287C" w:rsidRDefault="00950DC8" w:rsidP="007415F4">
      <w:pPr>
        <w:pStyle w:val="-SFPHEADER"/>
        <w:spacing w:line="276" w:lineRule="auto"/>
        <w:rPr>
          <w:noProof w:val="0"/>
          <w:lang w:val="en-US"/>
        </w:rPr>
      </w:pPr>
      <w:r w:rsidRPr="0089287C">
        <w:rPr>
          <w:noProof w:val="0"/>
          <w:lang w:val="en-US"/>
        </w:rPr>
        <w:t>Alternat</w:t>
      </w:r>
      <w:r w:rsidR="00B51C16" w:rsidRPr="0089287C">
        <w:rPr>
          <w:noProof w:val="0"/>
          <w:lang w:val="en-US"/>
        </w:rPr>
        <w:t>iv</w:t>
      </w:r>
      <w:r w:rsidRPr="0089287C">
        <w:rPr>
          <w:noProof w:val="0"/>
          <w:lang w:val="en-US"/>
        </w:rPr>
        <w:t>e Solutions Considered</w:t>
      </w: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496"/>
        <w:gridCol w:w="9427"/>
      </w:tblGrid>
      <w:tr w:rsidR="00983119" w:rsidRPr="0089287C" w14:paraId="2EA16C96" w14:textId="77777777" w:rsidTr="00BF2423">
        <w:trPr>
          <w:trHeight w:val="20"/>
        </w:trPr>
        <w:tc>
          <w:tcPr>
            <w:tcW w:w="9923" w:type="dxa"/>
            <w:gridSpan w:val="2"/>
            <w:shd w:val="clear" w:color="auto" w:fill="auto"/>
          </w:tcPr>
          <w:p w14:paraId="5E6DA009" w14:textId="31867421" w:rsidR="00983119" w:rsidRPr="0089287C" w:rsidRDefault="00EE442B" w:rsidP="007415F4">
            <w:pPr>
              <w:pStyle w:val="-SFPTableQuestions"/>
              <w:spacing w:line="276" w:lineRule="auto"/>
              <w:rPr>
                <w:color w:val="000000" w:themeColor="text1"/>
                <w:szCs w:val="18"/>
                <w:lang w:val="en-US"/>
              </w:rPr>
            </w:pPr>
            <w:r w:rsidRPr="0089287C">
              <w:rPr>
                <w:color w:val="auto"/>
                <w:szCs w:val="18"/>
                <w:lang w:val="en-US"/>
              </w:rPr>
              <w:fldChar w:fldCharType="begin"/>
            </w:r>
            <w:r w:rsidRPr="0089287C">
              <w:rPr>
                <w:color w:val="auto"/>
                <w:szCs w:val="18"/>
                <w:lang w:val="en-US"/>
              </w:rPr>
              <w:instrText xml:space="preserve"> AUTOTEXTLIST  \s "NoStyle" \t "Identify the type of product or product provider which was considered but not selected and motivate."   \* MERGEFORMAT </w:instrText>
            </w:r>
            <w:r w:rsidRPr="0089287C">
              <w:rPr>
                <w:color w:val="auto"/>
                <w:szCs w:val="18"/>
                <w:lang w:val="en-US"/>
              </w:rPr>
              <w:fldChar w:fldCharType="separate"/>
            </w:r>
            <w:r w:rsidRPr="0089287C">
              <w:rPr>
                <w:color w:val="auto"/>
                <w:szCs w:val="18"/>
                <w:lang w:val="en-US"/>
              </w:rPr>
              <w:t>The following solutions were presented to you for consideration but were not selected for the following reasons:</w:t>
            </w:r>
            <w:r w:rsidRPr="0089287C">
              <w:rPr>
                <w:color w:val="auto"/>
                <w:szCs w:val="18"/>
                <w:lang w:val="en-US"/>
              </w:rPr>
              <w:fldChar w:fldCharType="end"/>
            </w:r>
          </w:p>
        </w:tc>
      </w:tr>
      <w:tr w:rsidR="00983119" w:rsidRPr="0089287C" w14:paraId="79B04016" w14:textId="77777777" w:rsidTr="00BF2423">
        <w:trPr>
          <w:trHeight w:val="20"/>
        </w:trPr>
        <w:tc>
          <w:tcPr>
            <w:tcW w:w="496" w:type="dxa"/>
            <w:shd w:val="clear" w:color="auto" w:fill="auto"/>
            <w:vAlign w:val="center"/>
          </w:tcPr>
          <w:p w14:paraId="01CF7EE1" w14:textId="77777777" w:rsidR="00983119" w:rsidRPr="0089287C" w:rsidRDefault="00983119" w:rsidP="007415F4">
            <w:pPr>
              <w:pStyle w:val="-SFPTableQuestions"/>
              <w:spacing w:line="276" w:lineRule="auto"/>
              <w:rPr>
                <w:szCs w:val="18"/>
                <w:lang w:val="en-US"/>
              </w:rPr>
            </w:pPr>
            <w:bookmarkStart w:id="6" w:name="prodprov1"/>
            <w:r w:rsidRPr="0089287C">
              <w:rPr>
                <w:szCs w:val="18"/>
                <w:lang w:val="en-US"/>
              </w:rPr>
              <w:t>1.</w:t>
            </w:r>
          </w:p>
        </w:tc>
        <w:tc>
          <w:tcPr>
            <w:tcW w:w="9427" w:type="dxa"/>
            <w:shd w:val="clear" w:color="auto" w:fill="auto"/>
          </w:tcPr>
          <w:bookmarkEnd w:id="6" w:displacedByCustomXml="next"/>
          <w:sdt>
            <w:sdtPr>
              <w:rPr>
                <w:rStyle w:val="ROA"/>
              </w:rPr>
              <w:id w:val="1981882252"/>
              <w:lock w:val="sdtLocked"/>
              <w:placeholder>
                <w:docPart w:val="7496FF4736C64B8488F97AF88ED16ABE"/>
              </w:placeholder>
              <w:showingPlcHdr/>
            </w:sdtPr>
            <w:sdtEndPr>
              <w:rPr>
                <w:rStyle w:val="-SFPFormCharacter"/>
                <w:color w:val="9D9E9F"/>
                <w:szCs w:val="18"/>
                <w:lang w:val="en-US" w:eastAsia="en-ZA"/>
              </w:rPr>
            </w:sdtEndPr>
            <w:sdtContent>
              <w:p w14:paraId="10431CB0" w14:textId="77777777" w:rsidR="00983119" w:rsidRPr="0089287C" w:rsidRDefault="00BF6709" w:rsidP="00BF6709">
                <w:pPr>
                  <w:spacing w:after="0"/>
                  <w:rPr>
                    <w:rStyle w:val="-SFPFormCharacter"/>
                    <w:szCs w:val="18"/>
                    <w:lang w:val="en-US"/>
                  </w:rPr>
                </w:pPr>
                <w:r w:rsidRPr="0089287C">
                  <w:rPr>
                    <w:rStyle w:val="-SFPFormCharacter"/>
                    <w:lang w:val="en-US"/>
                  </w:rPr>
                  <w:t>Identify the type of product or product provider which was considered but not selected and motivate.</w:t>
                </w:r>
              </w:p>
            </w:sdtContent>
          </w:sdt>
        </w:tc>
      </w:tr>
      <w:tr w:rsidR="001F3BD8" w:rsidRPr="0089287C" w14:paraId="00ACD6C0" w14:textId="77777777" w:rsidTr="00BF2423">
        <w:trPr>
          <w:trHeight w:val="20"/>
        </w:trPr>
        <w:tc>
          <w:tcPr>
            <w:tcW w:w="496" w:type="dxa"/>
            <w:shd w:val="clear" w:color="auto" w:fill="auto"/>
            <w:vAlign w:val="center"/>
          </w:tcPr>
          <w:p w14:paraId="79978D04" w14:textId="77777777" w:rsidR="001F3BD8" w:rsidRPr="0089287C" w:rsidRDefault="001F3BD8" w:rsidP="007415F4">
            <w:pPr>
              <w:pStyle w:val="-SFPTableQuestions"/>
              <w:spacing w:line="276" w:lineRule="auto"/>
              <w:rPr>
                <w:szCs w:val="18"/>
                <w:lang w:val="en-US"/>
              </w:rPr>
            </w:pPr>
            <w:r w:rsidRPr="0089287C">
              <w:rPr>
                <w:szCs w:val="18"/>
                <w:lang w:val="en-US"/>
              </w:rPr>
              <w:t>2.</w:t>
            </w:r>
          </w:p>
        </w:tc>
        <w:tc>
          <w:tcPr>
            <w:tcW w:w="9427" w:type="dxa"/>
            <w:shd w:val="clear" w:color="auto" w:fill="auto"/>
          </w:tcPr>
          <w:sdt>
            <w:sdtPr>
              <w:rPr>
                <w:rStyle w:val="ROA"/>
              </w:rPr>
              <w:id w:val="1284922089"/>
              <w:lock w:val="sdtLocked"/>
              <w:placeholder>
                <w:docPart w:val="A5FDD8D46D344C6CA9EF9D882FEAB17C"/>
              </w:placeholder>
              <w:showingPlcHdr/>
            </w:sdtPr>
            <w:sdtEndPr>
              <w:rPr>
                <w:rStyle w:val="-SFPFormCharacter"/>
                <w:color w:val="9D9E9F"/>
                <w:szCs w:val="18"/>
                <w:lang w:val="en-US" w:eastAsia="en-ZA"/>
              </w:rPr>
            </w:sdtEndPr>
            <w:sdtContent>
              <w:p w14:paraId="4609CA90" w14:textId="77777777" w:rsidR="001F3BD8" w:rsidRPr="0089287C" w:rsidRDefault="001F3BD8" w:rsidP="007415F4">
                <w:pPr>
                  <w:spacing w:after="0"/>
                  <w:rPr>
                    <w:rStyle w:val="-SFPFormCharacter"/>
                    <w:szCs w:val="18"/>
                    <w:lang w:val="en-US"/>
                  </w:rPr>
                </w:pPr>
                <w:r w:rsidRPr="0089287C">
                  <w:rPr>
                    <w:rStyle w:val="-SFPFormCharacter"/>
                    <w:szCs w:val="18"/>
                    <w:lang w:val="en-US"/>
                  </w:rPr>
                  <w:t>Identify the type of product or product provider which was considered but not selected and motivate.</w:t>
                </w:r>
              </w:p>
            </w:sdtContent>
          </w:sdt>
        </w:tc>
      </w:tr>
      <w:tr w:rsidR="001F3BD8" w:rsidRPr="0089287C" w14:paraId="628C61B4" w14:textId="77777777" w:rsidTr="00BF2423">
        <w:trPr>
          <w:trHeight w:val="20"/>
        </w:trPr>
        <w:tc>
          <w:tcPr>
            <w:tcW w:w="496" w:type="dxa"/>
            <w:shd w:val="clear" w:color="auto" w:fill="auto"/>
            <w:vAlign w:val="center"/>
          </w:tcPr>
          <w:p w14:paraId="01B72E77" w14:textId="77777777" w:rsidR="001F3BD8" w:rsidRPr="0089287C" w:rsidRDefault="001F3BD8" w:rsidP="007415F4">
            <w:pPr>
              <w:pStyle w:val="-SFPTableQuestions"/>
              <w:spacing w:line="276" w:lineRule="auto"/>
              <w:rPr>
                <w:szCs w:val="18"/>
                <w:lang w:val="en-US"/>
              </w:rPr>
            </w:pPr>
            <w:r w:rsidRPr="0089287C">
              <w:rPr>
                <w:szCs w:val="18"/>
                <w:lang w:val="en-US"/>
              </w:rPr>
              <w:t>3.</w:t>
            </w:r>
          </w:p>
        </w:tc>
        <w:tc>
          <w:tcPr>
            <w:tcW w:w="9427" w:type="dxa"/>
            <w:shd w:val="clear" w:color="auto" w:fill="auto"/>
          </w:tcPr>
          <w:sdt>
            <w:sdtPr>
              <w:rPr>
                <w:rStyle w:val="ROA"/>
              </w:rPr>
              <w:id w:val="738523110"/>
              <w:lock w:val="sdtLocked"/>
              <w:placeholder>
                <w:docPart w:val="8887C1E74EAC45D28F584160570F7EAD"/>
              </w:placeholder>
              <w:showingPlcHdr/>
            </w:sdtPr>
            <w:sdtEndPr>
              <w:rPr>
                <w:rStyle w:val="-SFPFormCharacter"/>
                <w:color w:val="9D9E9F"/>
                <w:szCs w:val="18"/>
                <w:lang w:val="en-US" w:eastAsia="en-ZA"/>
              </w:rPr>
            </w:sdtEndPr>
            <w:sdtContent>
              <w:p w14:paraId="6B7E2CDF" w14:textId="77777777" w:rsidR="001F3BD8" w:rsidRPr="0089287C" w:rsidRDefault="001F3BD8" w:rsidP="007415F4">
                <w:pPr>
                  <w:spacing w:after="0"/>
                  <w:rPr>
                    <w:rStyle w:val="-SFPFormCharacter"/>
                    <w:szCs w:val="18"/>
                    <w:lang w:val="en-US"/>
                  </w:rPr>
                </w:pPr>
                <w:r w:rsidRPr="0089287C">
                  <w:rPr>
                    <w:rStyle w:val="-SFPFormCharacter"/>
                    <w:szCs w:val="18"/>
                    <w:lang w:val="en-US"/>
                  </w:rPr>
                  <w:t>Identify the type of product or product provider which was considered but not selected and motivate.</w:t>
                </w:r>
              </w:p>
            </w:sdtContent>
          </w:sdt>
        </w:tc>
      </w:tr>
    </w:tbl>
    <w:p w14:paraId="3E8D1D45" w14:textId="77777777" w:rsidR="00023C5B" w:rsidRPr="0089287C" w:rsidRDefault="00023C5B" w:rsidP="007415F4">
      <w:pPr>
        <w:pStyle w:val="-SFPHEADER"/>
        <w:keepNext/>
        <w:spacing w:line="276" w:lineRule="auto"/>
        <w:rPr>
          <w:noProof w:val="0"/>
          <w:color w:val="auto"/>
          <w:lang w:val="en-US"/>
        </w:rPr>
      </w:pPr>
      <w:r w:rsidRPr="0089287C">
        <w:rPr>
          <w:noProof w:val="0"/>
          <w:color w:val="auto"/>
          <w:lang w:val="en-US"/>
        </w:rPr>
        <w:t>SECTION E:</w:t>
      </w:r>
    </w:p>
    <w:p w14:paraId="46A8A29A" w14:textId="77777777" w:rsidR="00023C5B" w:rsidRPr="0089287C" w:rsidRDefault="00023C5B" w:rsidP="007415F4">
      <w:pPr>
        <w:pStyle w:val="-SFPHEADER"/>
        <w:keepNext/>
        <w:spacing w:line="276" w:lineRule="auto"/>
        <w:rPr>
          <w:noProof w:val="0"/>
          <w:lang w:val="en-US"/>
        </w:rPr>
      </w:pPr>
      <w:r w:rsidRPr="0089287C">
        <w:rPr>
          <w:noProof w:val="0"/>
          <w:lang w:val="en-US"/>
        </w:rPr>
        <w:t>Product Taken</w:t>
      </w:r>
    </w:p>
    <w:p w14:paraId="4E72D32C" w14:textId="77777777" w:rsidR="00023C5B" w:rsidRPr="0089287C" w:rsidRDefault="00023C5B" w:rsidP="007415F4">
      <w:pPr>
        <w:keepNext/>
        <w:spacing w:before="90" w:after="100"/>
        <w:contextualSpacing/>
        <w:rPr>
          <w:rFonts w:ascii="Arial Narrow" w:hAnsi="Arial Narrow" w:cs="Arial"/>
          <w:color w:val="000000" w:themeColor="text1"/>
          <w:sz w:val="18"/>
          <w:szCs w:val="18"/>
          <w:lang w:val="en-US"/>
        </w:rPr>
      </w:pPr>
      <w:r w:rsidRPr="0089287C">
        <w:rPr>
          <w:rFonts w:ascii="Arial Narrow" w:hAnsi="Arial Narrow" w:cs="Arial"/>
          <w:sz w:val="18"/>
          <w:szCs w:val="18"/>
          <w:lang w:val="en-US"/>
        </w:rPr>
        <w:t>Products accepted by you to meet your requirements.</w:t>
      </w:r>
    </w:p>
    <w:sdt>
      <w:sdtPr>
        <w:rPr>
          <w:rStyle w:val="-SFPFilledinform"/>
          <w:szCs w:val="18"/>
          <w:lang w:val="en-US"/>
        </w:rPr>
        <w:id w:val="-1602174682"/>
        <w15:repeatingSection/>
      </w:sdtPr>
      <w:sdtEndPr>
        <w:rPr>
          <w:rStyle w:val="DefaultParagraphFont"/>
          <w:rFonts w:asciiTheme="minorHAnsi" w:eastAsiaTheme="minorEastAsia" w:hAnsiTheme="minorHAnsi"/>
          <w:color w:val="D1D3D4"/>
          <w:sz w:val="22"/>
          <w:lang w:eastAsia="en-ZA"/>
        </w:rPr>
      </w:sdtEndPr>
      <w:sdtContent>
        <w:sdt>
          <w:sdtPr>
            <w:rPr>
              <w:rStyle w:val="-SFPFilledinform"/>
              <w:szCs w:val="18"/>
              <w:lang w:val="en-US"/>
            </w:rPr>
            <w:id w:val="-750035317"/>
            <w:placeholder>
              <w:docPart w:val="DefaultPlaceholder_-1854013436"/>
            </w:placeholder>
            <w15:repeatingSectionItem/>
          </w:sdtPr>
          <w:sdtEndPr>
            <w:rPr>
              <w:rStyle w:val="DefaultParagraphFont"/>
              <w:rFonts w:asciiTheme="minorHAnsi" w:eastAsiaTheme="minorEastAsia" w:hAnsiTheme="minorHAnsi"/>
              <w:color w:val="D1D3D4"/>
              <w:sz w:val="22"/>
              <w:lang w:eastAsia="en-ZA"/>
            </w:rPr>
          </w:sdtEndPr>
          <w:sdtContent>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1388"/>
                <w:gridCol w:w="1431"/>
                <w:gridCol w:w="1338"/>
                <w:gridCol w:w="1608"/>
                <w:gridCol w:w="96"/>
                <w:gridCol w:w="894"/>
                <w:gridCol w:w="248"/>
                <w:gridCol w:w="101"/>
                <w:gridCol w:w="110"/>
                <w:gridCol w:w="497"/>
                <w:gridCol w:w="207"/>
                <w:gridCol w:w="280"/>
                <w:gridCol w:w="1043"/>
                <w:gridCol w:w="145"/>
                <w:gridCol w:w="537"/>
              </w:tblGrid>
              <w:tr w:rsidR="00023C5B" w:rsidRPr="0089287C" w14:paraId="2138AE13" w14:textId="77777777" w:rsidTr="009950AB">
                <w:trPr>
                  <w:gridAfter w:val="1"/>
                  <w:wAfter w:w="568" w:type="dxa"/>
                </w:trPr>
                <w:tc>
                  <w:tcPr>
                    <w:tcW w:w="9923" w:type="dxa"/>
                    <w:gridSpan w:val="14"/>
                    <w:shd w:val="clear" w:color="auto" w:fill="auto"/>
                    <w:vAlign w:val="center"/>
                  </w:tcPr>
                  <w:p w14:paraId="261C2809" w14:textId="77777777" w:rsidR="00023C5B" w:rsidRPr="0089287C" w:rsidRDefault="00722F4B" w:rsidP="007415F4">
                    <w:pPr>
                      <w:keepNext/>
                      <w:spacing w:after="0"/>
                      <w:rPr>
                        <w:rFonts w:ascii="Arial Narrow" w:eastAsiaTheme="minorEastAsia" w:hAnsi="Arial Narrow" w:cs="Arial"/>
                        <w:b/>
                        <w:color w:val="00788A"/>
                        <w:spacing w:val="-2"/>
                        <w:sz w:val="18"/>
                        <w:szCs w:val="18"/>
                        <w:lang w:val="en-US" w:eastAsia="en-ZA"/>
                      </w:rPr>
                    </w:pPr>
                    <w:r w:rsidRPr="0089287C">
                      <w:rPr>
                        <w:rFonts w:ascii="Arial Narrow" w:eastAsiaTheme="minorEastAsia" w:hAnsi="Arial Narrow" w:cs="Arial"/>
                        <w:b/>
                        <w:color w:val="00788A"/>
                        <w:spacing w:val="-2"/>
                        <w:sz w:val="18"/>
                        <w:szCs w:val="18"/>
                        <w:lang w:val="en-US" w:eastAsia="en-ZA"/>
                      </w:rPr>
                      <w:t xml:space="preserve">Product </w:t>
                    </w:r>
                  </w:p>
                </w:tc>
              </w:tr>
              <w:tr w:rsidR="00023C5B" w:rsidRPr="0089287C" w14:paraId="5BD603F2" w14:textId="77777777" w:rsidTr="009950AB">
                <w:trPr>
                  <w:gridAfter w:val="1"/>
                  <w:wAfter w:w="568" w:type="dxa"/>
                </w:trPr>
                <w:tc>
                  <w:tcPr>
                    <w:tcW w:w="1467" w:type="dxa"/>
                    <w:shd w:val="clear" w:color="auto" w:fill="auto"/>
                    <w:vAlign w:val="center"/>
                  </w:tcPr>
                  <w:p w14:paraId="167AC959" w14:textId="02D9B154" w:rsidR="00023C5B" w:rsidRPr="0089287C" w:rsidRDefault="00EE442B" w:rsidP="007415F4">
                    <w:pPr>
                      <w:pStyle w:val="-SFPTableHeader"/>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Product provider</w:t>
                    </w:r>
                    <w:r w:rsidRPr="0089287C">
                      <w:rPr>
                        <w:color w:val="auto"/>
                        <w:szCs w:val="18"/>
                        <w:lang w:val="en-US"/>
                      </w:rPr>
                      <w:fldChar w:fldCharType="end"/>
                    </w:r>
                  </w:p>
                </w:tc>
                <w:bookmarkStart w:id="7" w:name="productprovider" w:displacedByCustomXml="next"/>
                <w:sdt>
                  <w:sdtPr>
                    <w:rPr>
                      <w:rStyle w:val="ROA"/>
                    </w:rPr>
                    <w:id w:val="1512339472"/>
                    <w:lock w:val="sdtLocked"/>
                    <w:placeholder>
                      <w:docPart w:val="CBE4E753328240128D84CC07A33419DE"/>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vAlign w:val="center"/>
                      </w:tcPr>
                      <w:p w14:paraId="7F8B28E1" w14:textId="77777777" w:rsidR="00023C5B" w:rsidRPr="0089287C" w:rsidRDefault="00BF6709" w:rsidP="00BF6709">
                        <w:pPr>
                          <w:keepNext/>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18AC3FDE" w14:textId="22DFD83C" w:rsidR="00023C5B" w:rsidRPr="0089287C" w:rsidRDefault="00831596" w:rsidP="007415F4">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Policy no.</w:t>
                    </w:r>
                    <w:r w:rsidRPr="0089287C">
                      <w:rPr>
                        <w:color w:val="auto"/>
                        <w:szCs w:val="18"/>
                        <w:lang w:val="en-US"/>
                      </w:rPr>
                      <w:fldChar w:fldCharType="end"/>
                    </w:r>
                  </w:p>
                </w:tc>
                <w:bookmarkEnd w:id="7" w:displacedByCustomXml="next"/>
                <w:sdt>
                  <w:sdtPr>
                    <w:rPr>
                      <w:rStyle w:val="ROA"/>
                    </w:rPr>
                    <w:id w:val="990523776"/>
                    <w:lock w:val="sdtLocked"/>
                    <w:placeholder>
                      <w:docPart w:val="D61F1DEEC1664571B2D39C8A4DFA9471"/>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vAlign w:val="center"/>
                      </w:tcPr>
                      <w:p w14:paraId="231AF281" w14:textId="77777777" w:rsidR="00023C5B" w:rsidRPr="0089287C" w:rsidRDefault="00023C5B" w:rsidP="007415F4">
                        <w:pPr>
                          <w:keepNext/>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023C5B" w:rsidRPr="0089287C" w14:paraId="2FDDC70A" w14:textId="77777777" w:rsidTr="009950AB">
                <w:trPr>
                  <w:gridAfter w:val="1"/>
                  <w:wAfter w:w="568" w:type="dxa"/>
                </w:trPr>
                <w:tc>
                  <w:tcPr>
                    <w:tcW w:w="1467" w:type="dxa"/>
                    <w:shd w:val="clear" w:color="auto" w:fill="auto"/>
                    <w:vAlign w:val="center"/>
                  </w:tcPr>
                  <w:p w14:paraId="3C6246E3" w14:textId="717C4BE6" w:rsidR="00023C5B" w:rsidRPr="0089287C" w:rsidRDefault="00831596" w:rsidP="007415F4">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Product name</w:t>
                    </w:r>
                    <w:r w:rsidRPr="0089287C">
                      <w:rPr>
                        <w:color w:val="auto"/>
                        <w:szCs w:val="18"/>
                        <w:lang w:val="en-US"/>
                      </w:rPr>
                      <w:fldChar w:fldCharType="end"/>
                    </w:r>
                  </w:p>
                </w:tc>
                <w:sdt>
                  <w:sdtPr>
                    <w:rPr>
                      <w:rStyle w:val="ROA"/>
                    </w:rPr>
                    <w:id w:val="449209801"/>
                    <w:lock w:val="sdtLocked"/>
                    <w:placeholder>
                      <w:docPart w:val="40EA0E8491F148119405A691DE67706B"/>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tcPr>
                      <w:p w14:paraId="2146427E" w14:textId="77777777" w:rsidR="00023C5B" w:rsidRPr="0089287C" w:rsidRDefault="00BF6709" w:rsidP="00BF6709">
                        <w:pPr>
                          <w:keepNext/>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1F718EF4" w14:textId="0F0C283F" w:rsidR="00023C5B" w:rsidRPr="0089287C" w:rsidRDefault="00831596" w:rsidP="007415F4">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and frequency"   \* MERGEFORMAT </w:instrText>
                    </w:r>
                    <w:r w:rsidRPr="0089287C">
                      <w:rPr>
                        <w:color w:val="auto"/>
                        <w:szCs w:val="18"/>
                        <w:lang w:val="en-US"/>
                      </w:rPr>
                      <w:fldChar w:fldCharType="separate"/>
                    </w:r>
                    <w:r w:rsidRPr="0089287C">
                      <w:rPr>
                        <w:color w:val="auto"/>
                        <w:szCs w:val="18"/>
                        <w:lang w:val="en-US"/>
                      </w:rPr>
                      <w:t>Premium</w:t>
                    </w:r>
                    <w:r w:rsidRPr="0089287C">
                      <w:rPr>
                        <w:color w:val="auto"/>
                        <w:szCs w:val="18"/>
                        <w:lang w:val="en-US"/>
                      </w:rPr>
                      <w:fldChar w:fldCharType="end"/>
                    </w:r>
                  </w:p>
                </w:tc>
                <w:tc>
                  <w:tcPr>
                    <w:tcW w:w="1531" w:type="dxa"/>
                    <w:gridSpan w:val="5"/>
                    <w:shd w:val="clear" w:color="auto" w:fill="auto"/>
                    <w:vAlign w:val="center"/>
                  </w:tcPr>
                  <w:p w14:paraId="6285DC70" w14:textId="26F3D6F2" w:rsidR="00023C5B" w:rsidRPr="0089287C" w:rsidRDefault="00F037B1" w:rsidP="007415F4">
                    <w:pPr>
                      <w:keepNext/>
                      <w:spacing w:after="0"/>
                      <w:rPr>
                        <w:rFonts w:ascii="Arial Narrow" w:hAnsi="Arial Narrow" w:cs="Arial"/>
                        <w:color w:val="414042"/>
                        <w:sz w:val="18"/>
                        <w:szCs w:val="18"/>
                        <w:lang w:val="en-US"/>
                      </w:rPr>
                    </w:pPr>
                    <w:sdt>
                      <w:sdtPr>
                        <w:rPr>
                          <w:rStyle w:val="ROA"/>
                        </w:rPr>
                        <w:id w:val="1616095148"/>
                        <w:lock w:val="sdtLocked"/>
                        <w:placeholder>
                          <w:docPart w:val="8A84A4D4CD2F42F0944937121658B2ED"/>
                        </w:placeholder>
                        <w:showingPlcHdr/>
                        <w:text/>
                      </w:sdtPr>
                      <w:sdtEndPr>
                        <w:rPr>
                          <w:rStyle w:val="DefaultParagraphFont"/>
                          <w:rFonts w:asciiTheme="minorHAnsi" w:hAnsiTheme="minorHAnsi" w:cs="Arial"/>
                          <w:color w:val="414042"/>
                          <w:sz w:val="22"/>
                          <w:szCs w:val="18"/>
                          <w:lang w:val="en-US"/>
                        </w:rPr>
                      </w:sdtEndPr>
                      <w:sdtContent>
                        <w:r w:rsidR="00830930" w:rsidRPr="0089287C">
                          <w:rPr>
                            <w:rStyle w:val="PlaceholderText"/>
                            <w:rFonts w:ascii="Arial Narrow" w:hAnsi="Arial Narrow"/>
                            <w:sz w:val="18"/>
                            <w:szCs w:val="18"/>
                            <w:lang w:val="en-US"/>
                          </w:rPr>
                          <w:t>R0.00.</w:t>
                        </w:r>
                      </w:sdtContent>
                    </w:sdt>
                  </w:p>
                </w:tc>
                <w:sdt>
                  <w:sdtPr>
                    <w:rPr>
                      <w:rStyle w:val="ROA"/>
                    </w:rPr>
                    <w:id w:val="264438437"/>
                    <w:lock w:val="sdtLocked"/>
                    <w:placeholder>
                      <w:docPart w:val="F21FA210842B4F7BA5E6ED58DAC0F367"/>
                    </w:placeholder>
                    <w:showingPlcHdr/>
                    <w:dropDownList>
                      <w:listItem w:value="Select the frequency of payment(s)"/>
                      <w:listItem w:displayText="Monthly" w:value="Monthly"/>
                      <w:listItem w:displayText="Quarterly" w:value="Quarterly"/>
                      <w:listItem w:displayText="Annually" w:value="Annually"/>
                      <w:listItem w:displayText="Once off" w:value="Once off"/>
                    </w:dropDownList>
                  </w:sdtPr>
                  <w:sdtEndPr>
                    <w:rPr>
                      <w:rStyle w:val="-SFPFormCharacter"/>
                      <w:color w:val="9D9E9F"/>
                      <w:lang w:val="en-US" w:eastAsia="en-ZA"/>
                    </w:rPr>
                  </w:sdtEndPr>
                  <w:sdtContent>
                    <w:tc>
                      <w:tcPr>
                        <w:tcW w:w="2296" w:type="dxa"/>
                        <w:gridSpan w:val="5"/>
                        <w:shd w:val="clear" w:color="auto" w:fill="auto"/>
                        <w:vAlign w:val="center"/>
                      </w:tcPr>
                      <w:p w14:paraId="44669E90" w14:textId="77777777" w:rsidR="00023C5B" w:rsidRPr="0089287C" w:rsidRDefault="00464796" w:rsidP="007415F4">
                        <w:pPr>
                          <w:keepNext/>
                          <w:spacing w:after="0"/>
                          <w:rPr>
                            <w:rFonts w:ascii="Arial Narrow" w:hAnsi="Arial Narrow" w:cs="Arial"/>
                            <w:color w:val="414042"/>
                            <w:sz w:val="18"/>
                            <w:szCs w:val="18"/>
                            <w:lang w:val="en-US"/>
                          </w:rPr>
                        </w:pPr>
                        <w:r w:rsidRPr="0089287C">
                          <w:rPr>
                            <w:rStyle w:val="-SFPFormCharacter"/>
                            <w:lang w:val="en-US"/>
                          </w:rPr>
                          <w:t>Frequency</w:t>
                        </w:r>
                      </w:p>
                    </w:tc>
                  </w:sdtContent>
                </w:sdt>
              </w:tr>
              <w:tr w:rsidR="00023C5B" w:rsidRPr="0089287C" w14:paraId="3120447D" w14:textId="77777777" w:rsidTr="009950AB">
                <w:trPr>
                  <w:gridAfter w:val="1"/>
                  <w:wAfter w:w="568" w:type="dxa"/>
                </w:trPr>
                <w:tc>
                  <w:tcPr>
                    <w:tcW w:w="1467" w:type="dxa"/>
                    <w:shd w:val="clear" w:color="auto" w:fill="auto"/>
                    <w:vAlign w:val="center"/>
                  </w:tcPr>
                  <w:p w14:paraId="6A29A478" w14:textId="3591D752"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Escalation</w:t>
                    </w:r>
                    <w:r w:rsidRPr="0089287C">
                      <w:rPr>
                        <w:color w:val="auto"/>
                        <w:szCs w:val="18"/>
                        <w:lang w:val="en-US"/>
                      </w:rPr>
                      <w:fldChar w:fldCharType="end"/>
                    </w:r>
                  </w:p>
                </w:tc>
                <w:sdt>
                  <w:sdtPr>
                    <w:rPr>
                      <w:rStyle w:val="ROA"/>
                    </w:rPr>
                    <w:id w:val="-100729642"/>
                    <w:lock w:val="sdtLocked"/>
                    <w:placeholder>
                      <w:docPart w:val="CE31831C99F14048A6FB5DB074466B93"/>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vAlign w:val="center"/>
                      </w:tcPr>
                      <w:p w14:paraId="5A9787A1" w14:textId="77777777" w:rsidR="00023C5B" w:rsidRPr="0089287C" w:rsidRDefault="00BF6709" w:rsidP="00BF6709">
                        <w:pPr>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023B04E2" w14:textId="08CA0C78"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Total estimated annual cost (EAC)</w:t>
                    </w:r>
                    <w:r w:rsidRPr="0089287C">
                      <w:rPr>
                        <w:color w:val="auto"/>
                        <w:szCs w:val="18"/>
                        <w:lang w:val="en-US"/>
                      </w:rPr>
                      <w:fldChar w:fldCharType="end"/>
                    </w:r>
                  </w:p>
                </w:tc>
                <w:sdt>
                  <w:sdtPr>
                    <w:rPr>
                      <w:rStyle w:val="ROA"/>
                    </w:rPr>
                    <w:id w:val="-1197925760"/>
                    <w:lock w:val="sdtLocked"/>
                    <w:placeholder>
                      <w:docPart w:val="9F4EE1E8E91B4724A72CA2B419C927B6"/>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vAlign w:val="center"/>
                      </w:tcPr>
                      <w:p w14:paraId="2D36F9F7" w14:textId="77777777" w:rsidR="00023C5B" w:rsidRPr="0089287C" w:rsidRDefault="00023C5B" w:rsidP="007415F4">
                        <w:pPr>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023C5B" w:rsidRPr="0089287C" w14:paraId="0DF0C20B" w14:textId="77777777" w:rsidTr="009950AB">
                <w:trPr>
                  <w:gridAfter w:val="1"/>
                  <w:wAfter w:w="568" w:type="dxa"/>
                </w:trPr>
                <w:tc>
                  <w:tcPr>
                    <w:tcW w:w="1467" w:type="dxa"/>
                    <w:shd w:val="clear" w:color="auto" w:fill="auto"/>
                    <w:vAlign w:val="center"/>
                  </w:tcPr>
                  <w:p w14:paraId="3DF02C07" w14:textId="39925F27"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Contracting party</w:t>
                    </w:r>
                    <w:r w:rsidRPr="0089287C">
                      <w:rPr>
                        <w:color w:val="auto"/>
                        <w:szCs w:val="18"/>
                        <w:lang w:val="en-US"/>
                      </w:rPr>
                      <w:fldChar w:fldCharType="end"/>
                    </w:r>
                  </w:p>
                </w:tc>
                <w:sdt>
                  <w:sdtPr>
                    <w:rPr>
                      <w:rStyle w:val="ROA"/>
                    </w:rPr>
                    <w:id w:val="-851803231"/>
                    <w:lock w:val="sdtLocked"/>
                    <w:placeholder>
                      <w:docPart w:val="E7CC5D0002984B11A1077813A1BB9AC0"/>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tcPr>
                      <w:p w14:paraId="41D5E05C" w14:textId="77777777" w:rsidR="00023C5B" w:rsidRPr="0089287C" w:rsidRDefault="00BF6709" w:rsidP="00BF6709">
                        <w:pPr>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450CFEC4" w14:textId="0FAF2F9E"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Life / Lives assured</w:t>
                    </w:r>
                    <w:r w:rsidRPr="0089287C">
                      <w:rPr>
                        <w:color w:val="auto"/>
                        <w:szCs w:val="18"/>
                        <w:lang w:val="en-US"/>
                      </w:rPr>
                      <w:fldChar w:fldCharType="end"/>
                    </w:r>
                  </w:p>
                </w:tc>
                <w:sdt>
                  <w:sdtPr>
                    <w:rPr>
                      <w:rStyle w:val="ROA"/>
                    </w:rPr>
                    <w:id w:val="376129724"/>
                    <w:lock w:val="sdtLocked"/>
                    <w:placeholder>
                      <w:docPart w:val="FBD5ED72CC7D40D89AE44B0558A66FAB"/>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tcPr>
                      <w:p w14:paraId="1E967AC6" w14:textId="77777777" w:rsidR="00023C5B" w:rsidRPr="0089287C" w:rsidRDefault="00023C5B" w:rsidP="007415F4">
                        <w:pPr>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023C5B" w:rsidRPr="0089287C" w14:paraId="4CD6A304" w14:textId="77777777" w:rsidTr="009950AB">
                <w:trPr>
                  <w:gridAfter w:val="1"/>
                  <w:wAfter w:w="568" w:type="dxa"/>
                </w:trPr>
                <w:tc>
                  <w:tcPr>
                    <w:tcW w:w="1467" w:type="dxa"/>
                    <w:shd w:val="clear" w:color="auto" w:fill="auto"/>
                    <w:vAlign w:val="center"/>
                  </w:tcPr>
                  <w:p w14:paraId="6850D7BE" w14:textId="08B1D026"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Premium payer</w:t>
                    </w:r>
                    <w:r w:rsidRPr="0089287C">
                      <w:rPr>
                        <w:color w:val="auto"/>
                        <w:szCs w:val="18"/>
                        <w:lang w:val="en-US"/>
                      </w:rPr>
                      <w:fldChar w:fldCharType="end"/>
                    </w:r>
                  </w:p>
                </w:tc>
                <w:sdt>
                  <w:sdtPr>
                    <w:rPr>
                      <w:rStyle w:val="ROA"/>
                    </w:rPr>
                    <w:id w:val="1561821573"/>
                    <w:lock w:val="sdtLocked"/>
                    <w:placeholder>
                      <w:docPart w:val="41F17CFAA689495AAF462A7BFFB292EC"/>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tcPr>
                      <w:p w14:paraId="00717343" w14:textId="77777777" w:rsidR="00023C5B" w:rsidRPr="0089287C" w:rsidRDefault="00BF6709" w:rsidP="00BF6709">
                        <w:pPr>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1B5F7FA6" w14:textId="6BB6D915"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Beneficiary / nominee</w:t>
                    </w:r>
                    <w:r w:rsidRPr="0089287C">
                      <w:rPr>
                        <w:color w:val="auto"/>
                        <w:szCs w:val="18"/>
                        <w:lang w:val="en-US"/>
                      </w:rPr>
                      <w:fldChar w:fldCharType="end"/>
                    </w:r>
                  </w:p>
                </w:tc>
                <w:sdt>
                  <w:sdtPr>
                    <w:rPr>
                      <w:rStyle w:val="ROA"/>
                    </w:rPr>
                    <w:id w:val="2073308892"/>
                    <w:lock w:val="sdtLocked"/>
                    <w:placeholder>
                      <w:docPart w:val="A8193B3EA66D4111BD9C057A8193B570"/>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tcPr>
                      <w:p w14:paraId="39B0C086" w14:textId="77777777" w:rsidR="00023C5B" w:rsidRPr="0089287C" w:rsidRDefault="00023C5B" w:rsidP="007415F4">
                        <w:pPr>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2A5001" w:rsidRPr="0089287C" w14:paraId="2A501DA4" w14:textId="77777777" w:rsidTr="002A5001">
                <w:tc>
                  <w:tcPr>
                    <w:tcW w:w="1467" w:type="dxa"/>
                    <w:shd w:val="clear" w:color="auto" w:fill="auto"/>
                    <w:vAlign w:val="center"/>
                  </w:tcPr>
                  <w:p w14:paraId="6138B9CD" w14:textId="29EDB75A" w:rsidR="002A5001" w:rsidRPr="0089287C" w:rsidRDefault="003D02AC"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text on the following space"   \* MERGEFORMAT </w:instrText>
                    </w:r>
                    <w:r w:rsidRPr="0089287C">
                      <w:rPr>
                        <w:color w:val="auto"/>
                        <w:szCs w:val="18"/>
                        <w:lang w:val="en-US"/>
                      </w:rPr>
                      <w:fldChar w:fldCharType="separate"/>
                    </w:r>
                    <w:r w:rsidRPr="0089287C">
                      <w:rPr>
                        <w:color w:val="auto"/>
                        <w:szCs w:val="18"/>
                        <w:lang w:val="en-US"/>
                      </w:rPr>
                      <w:t>I</w:t>
                    </w:r>
                    <w:r w:rsidR="009612D5" w:rsidRPr="0089287C">
                      <w:rPr>
                        <w:color w:val="auto"/>
                        <w:szCs w:val="18"/>
                        <w:lang w:val="en-US"/>
                      </w:rPr>
                      <w:fldChar w:fldCharType="begin"/>
                    </w:r>
                    <w:r w:rsidR="009612D5" w:rsidRPr="0089287C">
                      <w:rPr>
                        <w:color w:val="auto"/>
                        <w:szCs w:val="18"/>
                        <w:lang w:val="en-US"/>
                      </w:rPr>
                      <w:instrText xml:space="preserve"> AUTOTEXTLIST  \s "NoStyle" \t "Click on the following space to enter amount"  \* MERGEFORMAT </w:instrText>
                    </w:r>
                    <w:r w:rsidR="009612D5" w:rsidRPr="0089287C">
                      <w:rPr>
                        <w:color w:val="auto"/>
                        <w:szCs w:val="18"/>
                        <w:lang w:val="en-US"/>
                      </w:rPr>
                      <w:fldChar w:fldCharType="separate"/>
                    </w:r>
                    <w:r w:rsidR="009612D5" w:rsidRPr="0089287C">
                      <w:rPr>
                        <w:color w:val="auto"/>
                        <w:szCs w:val="18"/>
                        <w:lang w:val="en-US"/>
                      </w:rPr>
                      <w:t>Initial commission</w:t>
                    </w:r>
                    <w:r w:rsidR="009612D5" w:rsidRPr="0089287C">
                      <w:rPr>
                        <w:color w:val="auto"/>
                        <w:szCs w:val="18"/>
                        <w:lang w:val="en-US"/>
                      </w:rPr>
                      <w:fldChar w:fldCharType="end"/>
                    </w:r>
                    <w:r w:rsidRPr="0089287C">
                      <w:rPr>
                        <w:color w:val="auto"/>
                        <w:szCs w:val="18"/>
                        <w:lang w:val="en-US"/>
                      </w:rPr>
                      <w:fldChar w:fldCharType="end"/>
                    </w:r>
                  </w:p>
                </w:tc>
                <w:tc>
                  <w:tcPr>
                    <w:tcW w:w="1513" w:type="dxa"/>
                    <w:shd w:val="clear" w:color="auto" w:fill="auto"/>
                    <w:vAlign w:val="center"/>
                  </w:tcPr>
                  <w:p w14:paraId="583CD625" w14:textId="31DFDBA7" w:rsidR="002A5001" w:rsidRPr="0089287C" w:rsidRDefault="00F037B1" w:rsidP="00475E6A">
                    <w:pPr>
                      <w:spacing w:after="0"/>
                      <w:rPr>
                        <w:rFonts w:ascii="Arial Narrow" w:eastAsiaTheme="minorEastAsia" w:hAnsi="Arial Narrow" w:cs="Arial"/>
                        <w:caps/>
                        <w:color w:val="D1D3D4"/>
                        <w:sz w:val="18"/>
                        <w:szCs w:val="18"/>
                        <w:lang w:val="en-US" w:eastAsia="en-ZA"/>
                      </w:rPr>
                    </w:pPr>
                    <w:sdt>
                      <w:sdtPr>
                        <w:rPr>
                          <w:rStyle w:val="ROA"/>
                        </w:rPr>
                        <w:id w:val="1183774539"/>
                        <w:lock w:val="sdtLocked"/>
                        <w:placeholder>
                          <w:docPart w:val="29516BE6F6B14BE396E83EF295E1EAF7"/>
                        </w:placeholder>
                        <w:showingPlcHdr/>
                        <w:text/>
                      </w:sdtPr>
                      <w:sdtEndPr>
                        <w:rPr>
                          <w:rStyle w:val="DefaultParagraphFont"/>
                          <w:rFonts w:asciiTheme="minorHAnsi" w:eastAsiaTheme="minorEastAsia" w:hAnsiTheme="minorHAnsi" w:cs="Arial"/>
                          <w:caps/>
                          <w:color w:val="D1D3D4"/>
                          <w:sz w:val="22"/>
                          <w:szCs w:val="18"/>
                          <w:lang w:val="en-US" w:eastAsia="en-ZA"/>
                        </w:rPr>
                      </w:sdtEndPr>
                      <w:sdtContent>
                        <w:r w:rsidR="00830930" w:rsidRPr="0089287C">
                          <w:rPr>
                            <w:rStyle w:val="PlaceholderText"/>
                            <w:rFonts w:ascii="Arial Narrow" w:hAnsi="Arial Narrow"/>
                            <w:sz w:val="18"/>
                            <w:szCs w:val="18"/>
                            <w:lang w:val="en-US"/>
                          </w:rPr>
                          <w:t>R0.00.</w:t>
                        </w:r>
                      </w:sdtContent>
                    </w:sdt>
                  </w:p>
                </w:tc>
                <w:tc>
                  <w:tcPr>
                    <w:tcW w:w="1415" w:type="dxa"/>
                    <w:shd w:val="clear" w:color="auto" w:fill="auto"/>
                    <w:vAlign w:val="center"/>
                  </w:tcPr>
                  <w:p w14:paraId="30F04021" w14:textId="4770D8A7" w:rsidR="002A5001" w:rsidRPr="0089287C" w:rsidRDefault="00F037B1" w:rsidP="00475E6A">
                    <w:pPr>
                      <w:spacing w:after="0"/>
                      <w:rPr>
                        <w:rFonts w:ascii="Arial Narrow" w:eastAsiaTheme="minorEastAsia" w:hAnsi="Arial Narrow" w:cs="Arial"/>
                        <w:caps/>
                        <w:color w:val="D1D3D4"/>
                        <w:sz w:val="18"/>
                        <w:szCs w:val="18"/>
                        <w:lang w:val="en-US" w:eastAsia="en-ZA"/>
                      </w:rPr>
                    </w:pPr>
                    <w:sdt>
                      <w:sdtPr>
                        <w:rPr>
                          <w:rStyle w:val="ROA"/>
                        </w:rPr>
                        <w:id w:val="-1743092"/>
                        <w:lock w:val="sdtLocked"/>
                        <w:placeholder>
                          <w:docPart w:val="07E63671EC8A4C6AB1323285B3BF32B6"/>
                        </w:placeholder>
                        <w:showingPlcHdr/>
                        <w:text/>
                      </w:sdtPr>
                      <w:sdtEndPr>
                        <w:rPr>
                          <w:rStyle w:val="-SFPFilledinform"/>
                          <w:color w:val="000000" w:themeColor="text1"/>
                          <w:szCs w:val="18"/>
                          <w:lang w:val="en-US"/>
                        </w:rPr>
                      </w:sdtEndPr>
                      <w:sdtContent>
                        <w:r w:rsidR="00830930" w:rsidRPr="0089287C">
                          <w:rPr>
                            <w:rStyle w:val="PlaceholderText"/>
                            <w:rFonts w:ascii="Arial Narrow" w:hAnsi="Arial Narrow"/>
                            <w:sz w:val="18"/>
                            <w:szCs w:val="18"/>
                            <w:lang w:val="en-US"/>
                          </w:rPr>
                          <w:t>R0.00.</w:t>
                        </w:r>
                      </w:sdtContent>
                    </w:sdt>
                    <w:r w:rsidR="00830930" w:rsidRPr="0089287C">
                      <w:rPr>
                        <w:rStyle w:val="-SFPFilledinform"/>
                        <w:szCs w:val="18"/>
                        <w:lang w:val="en-US"/>
                      </w:rPr>
                      <w:t>%</w:t>
                    </w:r>
                  </w:p>
                </w:tc>
                <w:tc>
                  <w:tcPr>
                    <w:tcW w:w="1701" w:type="dxa"/>
                    <w:shd w:val="clear" w:color="auto" w:fill="auto"/>
                    <w:vAlign w:val="center"/>
                  </w:tcPr>
                  <w:p w14:paraId="0BD9010B" w14:textId="16882EB4" w:rsidR="002A5001"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 MERGEFORMAT </w:instrText>
                    </w:r>
                    <w:r w:rsidRPr="0089287C">
                      <w:rPr>
                        <w:color w:val="auto"/>
                        <w:szCs w:val="18"/>
                        <w:lang w:val="en-US"/>
                      </w:rPr>
                      <w:fldChar w:fldCharType="separate"/>
                    </w:r>
                    <w:r w:rsidRPr="0089287C">
                      <w:rPr>
                        <w:color w:val="auto"/>
                        <w:szCs w:val="18"/>
                        <w:lang w:val="en-US"/>
                      </w:rPr>
                      <w:t>Ongoing commission</w:t>
                    </w:r>
                    <w:r w:rsidRPr="0089287C">
                      <w:rPr>
                        <w:color w:val="auto"/>
                        <w:szCs w:val="18"/>
                        <w:lang w:val="en-US"/>
                      </w:rPr>
                      <w:fldChar w:fldCharType="end"/>
                    </w:r>
                  </w:p>
                </w:tc>
                <w:tc>
                  <w:tcPr>
                    <w:tcW w:w="1415" w:type="dxa"/>
                    <w:gridSpan w:val="4"/>
                    <w:shd w:val="clear" w:color="auto" w:fill="auto"/>
                    <w:vAlign w:val="center"/>
                  </w:tcPr>
                  <w:p w14:paraId="1F09A850" w14:textId="30B04908" w:rsidR="002A5001" w:rsidRPr="0089287C" w:rsidRDefault="00F037B1" w:rsidP="007415F4">
                    <w:pPr>
                      <w:spacing w:after="0"/>
                      <w:rPr>
                        <w:rFonts w:ascii="Arial Narrow" w:eastAsiaTheme="minorEastAsia" w:hAnsi="Arial Narrow" w:cs="Arial"/>
                        <w:caps/>
                        <w:color w:val="D1D3D4"/>
                        <w:sz w:val="18"/>
                        <w:szCs w:val="18"/>
                        <w:lang w:val="en-US" w:eastAsia="en-ZA"/>
                      </w:rPr>
                    </w:pPr>
                    <w:sdt>
                      <w:sdtPr>
                        <w:rPr>
                          <w:rStyle w:val="ROA"/>
                        </w:rPr>
                        <w:id w:val="1043716631"/>
                        <w:lock w:val="sdtLocked"/>
                        <w:placeholder>
                          <w:docPart w:val="C07812BE3E054CB78D2C2C829ADD8DB4"/>
                        </w:placeholder>
                        <w:showingPlcHdr/>
                        <w:text/>
                      </w:sdtPr>
                      <w:sdtEndPr>
                        <w:rPr>
                          <w:rStyle w:val="DefaultParagraphFont"/>
                          <w:rFonts w:asciiTheme="minorHAnsi" w:eastAsiaTheme="minorEastAsia" w:hAnsiTheme="minorHAnsi" w:cs="Arial"/>
                          <w:caps/>
                          <w:color w:val="D1D3D4"/>
                          <w:sz w:val="22"/>
                          <w:szCs w:val="18"/>
                          <w:lang w:val="en-US" w:eastAsia="en-ZA"/>
                        </w:rPr>
                      </w:sdtEndPr>
                      <w:sdtContent>
                        <w:r w:rsidR="00830930" w:rsidRPr="0089287C">
                          <w:rPr>
                            <w:rStyle w:val="PlaceholderText"/>
                            <w:rFonts w:ascii="Arial Narrow" w:hAnsi="Arial Narrow"/>
                            <w:sz w:val="18"/>
                            <w:szCs w:val="18"/>
                            <w:lang w:val="en-US"/>
                          </w:rPr>
                          <w:t>R0.00</w:t>
                        </w:r>
                        <w:r w:rsidR="00830930" w:rsidRPr="0089287C">
                          <w:rPr>
                            <w:rStyle w:val="PlaceholderText"/>
                            <w:lang w:val="en-US"/>
                          </w:rPr>
                          <w:t>.</w:t>
                        </w:r>
                      </w:sdtContent>
                    </w:sdt>
                  </w:p>
                </w:tc>
                <w:tc>
                  <w:tcPr>
                    <w:tcW w:w="641" w:type="dxa"/>
                    <w:gridSpan w:val="2"/>
                    <w:shd w:val="clear" w:color="auto" w:fill="auto"/>
                    <w:vAlign w:val="center"/>
                  </w:tcPr>
                  <w:p w14:paraId="508ACA12" w14:textId="40CF301F" w:rsidR="002A5001" w:rsidRPr="0089287C" w:rsidRDefault="00F037B1" w:rsidP="0087487E">
                    <w:pPr>
                      <w:spacing w:after="0"/>
                      <w:rPr>
                        <w:rFonts w:ascii="Arial Narrow" w:eastAsiaTheme="minorEastAsia" w:hAnsi="Arial Narrow" w:cs="Arial"/>
                        <w:caps/>
                        <w:color w:val="D1D3D4"/>
                        <w:sz w:val="18"/>
                        <w:szCs w:val="18"/>
                        <w:lang w:val="en-US" w:eastAsia="en-ZA"/>
                      </w:rPr>
                    </w:pPr>
                    <w:sdt>
                      <w:sdtPr>
                        <w:rPr>
                          <w:rStyle w:val="ROA"/>
                        </w:rPr>
                        <w:id w:val="-2145648274"/>
                        <w:lock w:val="sdtLocked"/>
                        <w:placeholder>
                          <w:docPart w:val="04C6B4D009A0412ABFA87C5AAF19C617"/>
                        </w:placeholder>
                        <w:showingPlcHdr/>
                        <w:text/>
                      </w:sdtPr>
                      <w:sdtEndPr>
                        <w:rPr>
                          <w:rStyle w:val="-SFPFilledinform"/>
                          <w:color w:val="000000" w:themeColor="text1"/>
                          <w:szCs w:val="18"/>
                          <w:lang w:val="en-US"/>
                        </w:rPr>
                      </w:sdtEndPr>
                      <w:sdtContent>
                        <w:r w:rsidR="00830930" w:rsidRPr="0089287C">
                          <w:rPr>
                            <w:rStyle w:val="PlaceholderText"/>
                            <w:rFonts w:ascii="Arial Narrow" w:hAnsi="Arial Narrow"/>
                            <w:sz w:val="18"/>
                            <w:szCs w:val="18"/>
                            <w:lang w:val="en-US"/>
                          </w:rPr>
                          <w:t>R0.00</w:t>
                        </w:r>
                        <w:r w:rsidR="00830930" w:rsidRPr="0089287C">
                          <w:rPr>
                            <w:rStyle w:val="PlaceholderText"/>
                            <w:lang w:val="en-US"/>
                          </w:rPr>
                          <w:t>.</w:t>
                        </w:r>
                      </w:sdtContent>
                    </w:sdt>
                    <w:r w:rsidR="00F75122" w:rsidRPr="0089287C">
                      <w:rPr>
                        <w:rStyle w:val="-SFPFilledinform"/>
                        <w:szCs w:val="18"/>
                        <w:lang w:val="en-US"/>
                      </w:rPr>
                      <w:t>%</w:t>
                    </w:r>
                  </w:p>
                </w:tc>
                <w:tc>
                  <w:tcPr>
                    <w:tcW w:w="1701" w:type="dxa"/>
                    <w:gridSpan w:val="5"/>
                    <w:shd w:val="clear" w:color="auto" w:fill="auto"/>
                    <w:vAlign w:val="center"/>
                  </w:tcPr>
                  <w:p w14:paraId="7776F98A" w14:textId="2683E51B" w:rsidR="002A5001" w:rsidRPr="0089287C" w:rsidRDefault="002A5001" w:rsidP="002A5001">
                    <w:pPr>
                      <w:spacing w:after="0"/>
                      <w:rPr>
                        <w:rFonts w:ascii="Arial Narrow" w:eastAsiaTheme="minorEastAsia" w:hAnsi="Arial Narrow" w:cs="Arial"/>
                        <w:caps/>
                        <w:sz w:val="18"/>
                        <w:szCs w:val="18"/>
                        <w:lang w:val="en-US" w:eastAsia="en-ZA"/>
                      </w:rPr>
                    </w:pPr>
                    <w:r w:rsidRPr="0089287C">
                      <w:rPr>
                        <w:rFonts w:ascii="Arial Narrow" w:eastAsiaTheme="minorEastAsia" w:hAnsi="Arial Narrow" w:cs="Arial"/>
                        <w:caps/>
                        <w:sz w:val="18"/>
                        <w:szCs w:val="18"/>
                        <w:lang w:val="en-US" w:eastAsia="en-ZA"/>
                      </w:rPr>
                      <w:t xml:space="preserve">      T</w:t>
                    </w:r>
                    <w:r w:rsidRPr="0089287C">
                      <w:rPr>
                        <w:rFonts w:ascii="Arial Narrow" w:eastAsiaTheme="minorEastAsia" w:hAnsi="Arial Narrow" w:cs="Arial"/>
                        <w:sz w:val="18"/>
                        <w:szCs w:val="18"/>
                        <w:lang w:val="en-US" w:eastAsia="en-ZA"/>
                      </w:rPr>
                      <w:t>otal   *R</w:t>
                    </w:r>
                    <w:r w:rsidRPr="0089287C">
                      <w:rPr>
                        <w:rFonts w:ascii="Arial Narrow" w:eastAsiaTheme="minorEastAsia" w:hAnsi="Arial Narrow" w:cs="Arial"/>
                        <w:sz w:val="18"/>
                        <w:szCs w:val="18"/>
                        <w:lang w:val="en-US" w:eastAsia="en-ZA"/>
                      </w:rPr>
                      <w:fldChar w:fldCharType="begin"/>
                    </w:r>
                    <w:r w:rsidRPr="0089287C">
                      <w:rPr>
                        <w:rFonts w:ascii="Arial Narrow" w:eastAsiaTheme="minorEastAsia" w:hAnsi="Arial Narrow" w:cs="Arial"/>
                        <w:sz w:val="18"/>
                        <w:szCs w:val="18"/>
                        <w:lang w:val="en-US" w:eastAsia="en-ZA"/>
                      </w:rPr>
                      <w:instrText xml:space="preserve"> =InvestmentOngoingComm+InvestmentInitialComm \# "#,##0.00" </w:instrText>
                    </w:r>
                    <w:r w:rsidRPr="0089287C">
                      <w:rPr>
                        <w:rFonts w:ascii="Arial Narrow" w:eastAsiaTheme="minorEastAsia" w:hAnsi="Arial Narrow" w:cs="Arial"/>
                        <w:sz w:val="18"/>
                        <w:szCs w:val="18"/>
                        <w:lang w:val="en-US" w:eastAsia="en-ZA"/>
                      </w:rPr>
                      <w:fldChar w:fldCharType="separate"/>
                    </w:r>
                    <w:r w:rsidRPr="0089287C">
                      <w:rPr>
                        <w:rFonts w:ascii="Arial Narrow" w:eastAsiaTheme="minorEastAsia" w:hAnsi="Arial Narrow" w:cs="Arial"/>
                        <w:sz w:val="18"/>
                        <w:szCs w:val="18"/>
                        <w:lang w:val="en-US" w:eastAsia="en-ZA"/>
                      </w:rPr>
                      <w:t xml:space="preserve">  </w:t>
                    </w:r>
                    <w:r w:rsidRPr="0089287C">
                      <w:rPr>
                        <w:rFonts w:ascii="Arial Narrow" w:eastAsiaTheme="minorEastAsia" w:hAnsi="Arial Narrow" w:cs="Arial"/>
                        <w:sz w:val="18"/>
                        <w:szCs w:val="18"/>
                        <w:lang w:val="en-US" w:eastAsia="en-ZA"/>
                      </w:rPr>
                      <w:fldChar w:fldCharType="end"/>
                    </w:r>
                    <w:sdt>
                      <w:sdtPr>
                        <w:rPr>
                          <w:rStyle w:val="ROA"/>
                        </w:rPr>
                        <w:id w:val="-9922349"/>
                        <w:placeholder>
                          <w:docPart w:val="617043677F2241788A24DE828E9D4D2F"/>
                        </w:placeholder>
                        <w:showingPlcHdr/>
                        <w:text/>
                      </w:sdtPr>
                      <w:sdtEndPr>
                        <w:rPr>
                          <w:rStyle w:val="-SFPFilledinform"/>
                          <w:color w:val="000000" w:themeColor="text1"/>
                          <w:szCs w:val="18"/>
                          <w:lang w:val="en-US"/>
                        </w:rPr>
                      </w:sdtEndPr>
                      <w:sdtContent>
                        <w:r w:rsidR="003A3ADA" w:rsidRPr="0089287C">
                          <w:rPr>
                            <w:rStyle w:val="PlaceholderText"/>
                            <w:rFonts w:ascii="Arial Narrow" w:hAnsi="Arial Narrow"/>
                            <w:sz w:val="18"/>
                            <w:szCs w:val="18"/>
                            <w:lang w:val="en-US"/>
                          </w:rPr>
                          <w:t>0.00</w:t>
                        </w:r>
                        <w:r w:rsidR="003A3ADA" w:rsidRPr="0089287C">
                          <w:rPr>
                            <w:rStyle w:val="PlaceholderText"/>
                            <w:lang w:val="en-US"/>
                          </w:rPr>
                          <w:t>.</w:t>
                        </w:r>
                      </w:sdtContent>
                    </w:sdt>
                  </w:p>
                </w:tc>
              </w:tr>
              <w:tr w:rsidR="005C270C" w:rsidRPr="0089287C" w14:paraId="1B452212" w14:textId="77777777" w:rsidTr="00CC0DF5">
                <w:tblPrEx>
                  <w:tblBorders>
                    <w:bottom w:val="none" w:sz="0" w:space="0" w:color="auto"/>
                    <w:insideH w:val="none" w:sz="0" w:space="0" w:color="auto"/>
                  </w:tblBorders>
                </w:tblPrEx>
                <w:trPr>
                  <w:gridAfter w:val="1"/>
                  <w:wAfter w:w="568" w:type="dxa"/>
                  <w:trHeight w:val="298"/>
                </w:trPr>
                <w:tc>
                  <w:tcPr>
                    <w:tcW w:w="7404" w:type="dxa"/>
                    <w:gridSpan w:val="7"/>
                    <w:shd w:val="clear" w:color="auto" w:fill="auto"/>
                    <w:vAlign w:val="center"/>
                  </w:tcPr>
                  <w:p w14:paraId="5E8DF5D1" w14:textId="1C605C2F" w:rsidR="005C270C" w:rsidRPr="0089287C" w:rsidRDefault="002A25C4" w:rsidP="007415F4">
                    <w:pPr>
                      <w:spacing w:after="0"/>
                      <w:rPr>
                        <w:rFonts w:ascii="Arial Narrow" w:hAnsi="Arial Narrow" w:cs="Arial"/>
                        <w:b/>
                        <w:color w:val="414042"/>
                        <w:sz w:val="18"/>
                        <w:szCs w:val="18"/>
                        <w:lang w:val="en-US"/>
                      </w:rPr>
                    </w:pPr>
                    <w:r w:rsidRPr="0089287C">
                      <w:rPr>
                        <w:rFonts w:ascii="Arial Narrow" w:hAnsi="Arial Narrow" w:cs="Arial"/>
                        <w:b/>
                        <w:sz w:val="18"/>
                        <w:szCs w:val="18"/>
                        <w:lang w:val="en-US"/>
                      </w:rPr>
                      <w:fldChar w:fldCharType="begin"/>
                    </w:r>
                    <w:r w:rsidRPr="0089287C">
                      <w:rPr>
                        <w:rFonts w:ascii="Arial Narrow" w:hAnsi="Arial Narrow" w:cs="Arial"/>
                        <w:b/>
                        <w:sz w:val="18"/>
                        <w:szCs w:val="18"/>
                        <w:lang w:val="en-US"/>
                      </w:rPr>
                      <w:instrText xml:space="preserve"> AUTOTEXTLIST  \s "NoStyle" \t "If checked no, please motivate your answer"   \* MERGEFORMAT </w:instrText>
                    </w:r>
                    <w:r w:rsidRPr="0089287C">
                      <w:rPr>
                        <w:rFonts w:ascii="Arial Narrow" w:hAnsi="Arial Narrow" w:cs="Arial"/>
                        <w:b/>
                        <w:sz w:val="18"/>
                        <w:szCs w:val="18"/>
                        <w:lang w:val="en-US"/>
                      </w:rPr>
                      <w:fldChar w:fldCharType="separate"/>
                    </w:r>
                    <w:r w:rsidRPr="0089287C">
                      <w:rPr>
                        <w:rFonts w:ascii="Arial Narrow" w:hAnsi="Arial Narrow" w:cs="Arial"/>
                        <w:b/>
                        <w:sz w:val="18"/>
                        <w:szCs w:val="18"/>
                        <w:lang w:val="en-US"/>
                      </w:rPr>
                      <w:t>Were the SFP Solution Funds (multi-managed wrap funds) considered?</w:t>
                    </w:r>
                    <w:r w:rsidRPr="0089287C">
                      <w:rPr>
                        <w:rFonts w:ascii="Arial Narrow" w:hAnsi="Arial Narrow" w:cs="Arial"/>
                        <w:b/>
                        <w:sz w:val="18"/>
                        <w:szCs w:val="18"/>
                        <w:lang w:val="en-US"/>
                      </w:rPr>
                      <w:fldChar w:fldCharType="end"/>
                    </w:r>
                  </w:p>
                </w:tc>
                <w:tc>
                  <w:tcPr>
                    <w:tcW w:w="1263" w:type="dxa"/>
                    <w:gridSpan w:val="5"/>
                    <w:shd w:val="clear" w:color="auto" w:fill="auto"/>
                    <w:vAlign w:val="center"/>
                  </w:tcPr>
                  <w:p w14:paraId="071C3995" w14:textId="2DA07420" w:rsidR="005C270C" w:rsidRPr="0089287C" w:rsidRDefault="00F037B1" w:rsidP="003C5ABB">
                    <w:pPr>
                      <w:spacing w:after="0"/>
                      <w:jc w:val="center"/>
                      <w:rPr>
                        <w:rFonts w:ascii="Arial Narrow" w:hAnsi="Arial Narrow" w:cs="Arial"/>
                        <w:color w:val="414042"/>
                        <w:sz w:val="18"/>
                        <w:szCs w:val="18"/>
                        <w:lang w:val="en-US"/>
                      </w:rPr>
                    </w:pPr>
                    <w:sdt>
                      <w:sdtPr>
                        <w:rPr>
                          <w:rFonts w:ascii="Arial Narrow" w:hAnsi="Arial Narrow" w:cs="Arial"/>
                          <w:color w:val="414042"/>
                          <w:sz w:val="18"/>
                          <w:szCs w:val="18"/>
                          <w:lang w:val="en-US"/>
                        </w:rPr>
                        <w:id w:val="1371493900"/>
                        <w14:checkbox>
                          <w14:checked w14:val="0"/>
                          <w14:checkedState w14:val="2612" w14:font="MS Gothic"/>
                          <w14:uncheckedState w14:val="2610" w14:font="MS Gothic"/>
                        </w14:checkbox>
                      </w:sdtPr>
                      <w:sdtEndPr/>
                      <w:sdtContent>
                        <w:r w:rsidR="00F75122" w:rsidRPr="0089287C">
                          <w:rPr>
                            <w:rFonts w:ascii="MS Gothic" w:eastAsia="MS Gothic" w:hAnsi="MS Gothic" w:cs="Arial" w:hint="eastAsia"/>
                            <w:color w:val="414042"/>
                            <w:sz w:val="18"/>
                            <w:szCs w:val="18"/>
                            <w:lang w:val="en-US"/>
                          </w:rPr>
                          <w:t>☐</w:t>
                        </w:r>
                      </w:sdtContent>
                    </w:sdt>
                    <w:r w:rsidR="00F75122" w:rsidRPr="0089287C">
                      <w:rPr>
                        <w:rFonts w:ascii="Arial Narrow" w:hAnsi="Arial Narrow" w:cs="Arial"/>
                        <w:color w:val="414042"/>
                        <w:sz w:val="18"/>
                        <w:szCs w:val="18"/>
                        <w:lang w:val="en-US"/>
                      </w:rPr>
                      <w:t>Yes</w:t>
                    </w:r>
                  </w:p>
                </w:tc>
                <w:tc>
                  <w:tcPr>
                    <w:tcW w:w="1256" w:type="dxa"/>
                    <w:gridSpan w:val="2"/>
                    <w:shd w:val="clear" w:color="auto" w:fill="auto"/>
                    <w:vAlign w:val="center"/>
                  </w:tcPr>
                  <w:p w14:paraId="60D9B6C2" w14:textId="1693B7AA" w:rsidR="005C270C" w:rsidRPr="0089287C" w:rsidRDefault="00F037B1" w:rsidP="00F75122">
                    <w:pPr>
                      <w:spacing w:after="0"/>
                      <w:rPr>
                        <w:rFonts w:ascii="Arial Narrow" w:hAnsi="Arial Narrow" w:cs="Arial"/>
                        <w:color w:val="414042"/>
                        <w:sz w:val="18"/>
                        <w:szCs w:val="18"/>
                        <w:lang w:val="en-US"/>
                      </w:rPr>
                    </w:pPr>
                    <w:sdt>
                      <w:sdtPr>
                        <w:rPr>
                          <w:rFonts w:ascii="Arial Narrow" w:hAnsi="Arial Narrow" w:cs="Arial"/>
                          <w:color w:val="414042"/>
                          <w:sz w:val="18"/>
                          <w:szCs w:val="18"/>
                          <w:lang w:val="en-US"/>
                        </w:rPr>
                        <w:id w:val="881826648"/>
                        <w14:checkbox>
                          <w14:checked w14:val="0"/>
                          <w14:checkedState w14:val="2612" w14:font="MS Gothic"/>
                          <w14:uncheckedState w14:val="2610" w14:font="MS Gothic"/>
                        </w14:checkbox>
                      </w:sdtPr>
                      <w:sdtEndPr/>
                      <w:sdtContent>
                        <w:r w:rsidR="00F75122" w:rsidRPr="0089287C">
                          <w:rPr>
                            <w:rFonts w:ascii="MS Gothic" w:eastAsia="MS Gothic" w:hAnsi="MS Gothic" w:cs="Arial" w:hint="eastAsia"/>
                            <w:color w:val="414042"/>
                            <w:sz w:val="18"/>
                            <w:szCs w:val="18"/>
                            <w:lang w:val="en-US"/>
                          </w:rPr>
                          <w:t>☐</w:t>
                        </w:r>
                      </w:sdtContent>
                    </w:sdt>
                    <w:r w:rsidR="00F75122" w:rsidRPr="0089287C">
                      <w:rPr>
                        <w:rFonts w:ascii="Arial Narrow" w:hAnsi="Arial Narrow" w:cs="Arial"/>
                        <w:color w:val="414042"/>
                        <w:sz w:val="18"/>
                        <w:szCs w:val="18"/>
                        <w:lang w:val="en-US"/>
                      </w:rPr>
                      <w:t>No</w:t>
                    </w:r>
                  </w:p>
                </w:tc>
              </w:tr>
              <w:tr w:rsidR="009950AB" w:rsidRPr="0089287C" w14:paraId="0C4792D1" w14:textId="77777777" w:rsidTr="00CC0DF5">
                <w:tblPrEx>
                  <w:tblBorders>
                    <w:bottom w:val="none" w:sz="0" w:space="0" w:color="auto"/>
                    <w:insideH w:val="none" w:sz="0" w:space="0" w:color="auto"/>
                  </w:tblBorders>
                </w:tblPrEx>
                <w:trPr>
                  <w:gridAfter w:val="2"/>
                  <w:wAfter w:w="153" w:type="dxa"/>
                  <w:trHeight w:val="20"/>
                </w:trPr>
                <w:tc>
                  <w:tcPr>
                    <w:tcW w:w="9770" w:type="dxa"/>
                    <w:gridSpan w:val="13"/>
                    <w:tcBorders>
                      <w:bottom w:val="single" w:sz="4" w:space="0" w:color="D1D3D4"/>
                    </w:tcBorders>
                    <w:shd w:val="clear" w:color="auto" w:fill="auto"/>
                    <w:tcMar>
                      <w:top w:w="0" w:type="dxa"/>
                    </w:tcMar>
                  </w:tcPr>
                  <w:p w14:paraId="4638CE1A" w14:textId="63B87332" w:rsidR="009950AB" w:rsidRPr="0089287C" w:rsidRDefault="00F037B1" w:rsidP="00BF6709">
                    <w:pPr>
                      <w:pStyle w:val="Header"/>
                      <w:tabs>
                        <w:tab w:val="clear" w:pos="4513"/>
                        <w:tab w:val="clear" w:pos="9026"/>
                        <w:tab w:val="left" w:pos="1530"/>
                        <w:tab w:val="left" w:pos="3535"/>
                      </w:tabs>
                      <w:spacing w:line="276" w:lineRule="auto"/>
                      <w:rPr>
                        <w:rFonts w:ascii="Arial Narrow" w:hAnsi="Arial Narrow" w:cs="Calibri"/>
                        <w:sz w:val="18"/>
                        <w:szCs w:val="18"/>
                        <w:lang w:val="en-US"/>
                      </w:rPr>
                    </w:pPr>
                    <w:sdt>
                      <w:sdtPr>
                        <w:rPr>
                          <w:rStyle w:val="ROA"/>
                        </w:rPr>
                        <w:id w:val="-576516640"/>
                        <w:lock w:val="sdtLocked"/>
                        <w:placeholder>
                          <w:docPart w:val="32DF78EDDAA1435683F7A699A5B853F1"/>
                        </w:placeholder>
                        <w:showingPlcHdr/>
                        <w:text/>
                      </w:sdtPr>
                      <w:sdtEndPr>
                        <w:rPr>
                          <w:rStyle w:val="DefaultParagraphFont"/>
                          <w:rFonts w:asciiTheme="minorHAnsi" w:hAnsiTheme="minorHAnsi" w:cs="Calibri"/>
                          <w:sz w:val="22"/>
                          <w:szCs w:val="18"/>
                          <w:lang w:val="en-US"/>
                        </w:rPr>
                      </w:sdtEndPr>
                      <w:sdtContent>
                        <w:r w:rsidR="00F75122" w:rsidRPr="0089287C">
                          <w:rPr>
                            <w:rStyle w:val="PlaceholderText"/>
                            <w:rFonts w:ascii="Arial Narrow" w:hAnsi="Arial Narrow"/>
                            <w:sz w:val="18"/>
                            <w:szCs w:val="18"/>
                            <w:lang w:val="en-US"/>
                          </w:rPr>
                          <w:t>If checked “No”, please motivate your answer.</w:t>
                        </w:r>
                      </w:sdtContent>
                    </w:sdt>
                  </w:p>
                </w:tc>
              </w:tr>
              <w:tr w:rsidR="00023C5B" w:rsidRPr="0089287C" w14:paraId="0A88D757" w14:textId="77777777" w:rsidTr="00CC0DF5">
                <w:tblPrEx>
                  <w:tblBorders>
                    <w:bottom w:val="none" w:sz="0" w:space="0" w:color="auto"/>
                    <w:insideH w:val="none" w:sz="0" w:space="0" w:color="auto"/>
                  </w:tblBorders>
                </w:tblPrEx>
                <w:trPr>
                  <w:gridAfter w:val="1"/>
                  <w:wAfter w:w="568" w:type="dxa"/>
                  <w:trHeight w:val="20"/>
                </w:trPr>
                <w:tc>
                  <w:tcPr>
                    <w:tcW w:w="9923" w:type="dxa"/>
                    <w:gridSpan w:val="14"/>
                    <w:shd w:val="clear" w:color="auto" w:fill="auto"/>
                    <w:tcMar>
                      <w:top w:w="0" w:type="dxa"/>
                      <w:bottom w:w="0" w:type="dxa"/>
                    </w:tcMar>
                    <w:vAlign w:val="center"/>
                  </w:tcPr>
                  <w:p w14:paraId="30D80776" w14:textId="77777777" w:rsidR="009950AB" w:rsidRPr="0089287C" w:rsidRDefault="009950AB" w:rsidP="007415F4">
                    <w:pPr>
                      <w:spacing w:after="0"/>
                      <w:rPr>
                        <w:rFonts w:ascii="Arial Narrow" w:eastAsiaTheme="minorEastAsia" w:hAnsi="Arial Narrow" w:cs="Arial"/>
                        <w:b/>
                        <w:color w:val="00788A"/>
                        <w:spacing w:val="-2"/>
                        <w:sz w:val="18"/>
                        <w:szCs w:val="18"/>
                        <w:lang w:val="en-US" w:eastAsia="en-ZA"/>
                      </w:rPr>
                    </w:pPr>
                  </w:p>
                  <w:p w14:paraId="6AA301CC" w14:textId="77777777" w:rsidR="00023C5B" w:rsidRPr="0089287C" w:rsidRDefault="00023C5B" w:rsidP="007415F4">
                    <w:pPr>
                      <w:spacing w:after="0"/>
                      <w:rPr>
                        <w:rFonts w:ascii="Arial Narrow" w:eastAsiaTheme="minorEastAsia" w:hAnsi="Arial Narrow" w:cs="Arial"/>
                        <w:b/>
                        <w:color w:val="00788A"/>
                        <w:spacing w:val="-2"/>
                        <w:sz w:val="18"/>
                        <w:szCs w:val="18"/>
                        <w:lang w:val="en-US" w:eastAsia="en-ZA"/>
                      </w:rPr>
                    </w:pPr>
                    <w:r w:rsidRPr="0089287C">
                      <w:rPr>
                        <w:rFonts w:ascii="Arial Narrow" w:eastAsiaTheme="minorEastAsia" w:hAnsi="Arial Narrow" w:cs="Arial"/>
                        <w:b/>
                        <w:color w:val="00788A"/>
                        <w:spacing w:val="-2"/>
                        <w:sz w:val="18"/>
                        <w:szCs w:val="18"/>
                        <w:lang w:val="en-US" w:eastAsia="en-ZA"/>
                      </w:rPr>
                      <w:t>Investment portfolio</w:t>
                    </w:r>
                  </w:p>
                </w:tc>
              </w:tr>
              <w:tr w:rsidR="00023C5B" w:rsidRPr="0089287C" w14:paraId="714720AE" w14:textId="77777777" w:rsidTr="009950AB">
                <w:tblPrEx>
                  <w:tblBorders>
                    <w:bottom w:val="none" w:sz="0" w:space="0" w:color="auto"/>
                    <w:insideH w:val="none" w:sz="0" w:space="0" w:color="auto"/>
                  </w:tblBorders>
                </w:tblPrEx>
                <w:trPr>
                  <w:gridAfter w:val="1"/>
                  <w:wAfter w:w="568" w:type="dxa"/>
                  <w:trHeight w:val="20"/>
                </w:trPr>
                <w:tc>
                  <w:tcPr>
                    <w:tcW w:w="9923" w:type="dxa"/>
                    <w:gridSpan w:val="14"/>
                    <w:tcBorders>
                      <w:bottom w:val="single" w:sz="4" w:space="0" w:color="BCBEC0"/>
                    </w:tcBorders>
                    <w:shd w:val="clear" w:color="auto" w:fill="auto"/>
                    <w:vAlign w:val="center"/>
                  </w:tcPr>
                  <w:sdt>
                    <w:sdtPr>
                      <w:rPr>
                        <w:rStyle w:val="ROA"/>
                      </w:rPr>
                      <w:id w:val="-731302428"/>
                      <w:lock w:val="sdtLocked"/>
                      <w:placeholder>
                        <w:docPart w:val="7E8409F8913A4775967C1951AABA9C55"/>
                      </w:placeholder>
                      <w:showingPlcHdr/>
                    </w:sdtPr>
                    <w:sdtEndPr>
                      <w:rPr>
                        <w:rStyle w:val="-SFPFilledinform"/>
                        <w:color w:val="000000" w:themeColor="text1"/>
                        <w:lang w:val="en-US"/>
                      </w:rPr>
                    </w:sdtEndPr>
                    <w:sdtContent>
                      <w:p w14:paraId="3EB9CB1E"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When a wrap fund or a selection of wrap funds is used, motivate and explain. </w:t>
                        </w:r>
                      </w:p>
                      <w:p w14:paraId="78B225AC"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Where you have constructed your own portfolio from a selection of funds contained in the SFP Approved Fund List, an analysis (ICE analysis or similar) must be provided: </w:t>
                        </w:r>
                      </w:p>
                      <w:p w14:paraId="655C2747"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illustrating the alignment of the risk profile of the constructed portfolio and that of the investor,</w:t>
                        </w:r>
                      </w:p>
                      <w:p w14:paraId="1B5BA8EF"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motivating the constructed portfolio with reference to the following aspects:</w:t>
                        </w:r>
                      </w:p>
                      <w:p w14:paraId="266CA002" w14:textId="77777777" w:rsidR="00EC1FD3" w:rsidRPr="0089287C" w:rsidRDefault="00EC1FD3" w:rsidP="00EC1FD3">
                        <w:pPr>
                          <w:pStyle w:val="-SFPTableQuestions"/>
                          <w:numPr>
                            <w:ilvl w:val="0"/>
                            <w:numId w:val="9"/>
                          </w:numPr>
                          <w:spacing w:line="276" w:lineRule="auto"/>
                          <w:rPr>
                            <w:rFonts w:eastAsiaTheme="minorEastAsia"/>
                            <w:color w:val="9D9E9F"/>
                            <w:lang w:val="en-US" w:eastAsia="en-ZA"/>
                          </w:rPr>
                        </w:pPr>
                        <w:r w:rsidRPr="0089287C">
                          <w:rPr>
                            <w:rFonts w:eastAsiaTheme="minorEastAsia"/>
                            <w:color w:val="9D9E9F"/>
                            <w:lang w:val="en-US" w:eastAsia="en-ZA"/>
                          </w:rPr>
                          <w:t>correlation;</w:t>
                        </w:r>
                      </w:p>
                      <w:p w14:paraId="304335A2" w14:textId="77777777" w:rsidR="00EC1FD3" w:rsidRPr="0089287C" w:rsidRDefault="00EC1FD3" w:rsidP="00EC1FD3">
                        <w:pPr>
                          <w:pStyle w:val="-SFPTableQuestions"/>
                          <w:numPr>
                            <w:ilvl w:val="0"/>
                            <w:numId w:val="9"/>
                          </w:numPr>
                          <w:spacing w:line="276" w:lineRule="auto"/>
                          <w:rPr>
                            <w:rFonts w:eastAsiaTheme="minorEastAsia"/>
                            <w:color w:val="9D9E9F"/>
                            <w:lang w:val="en-US" w:eastAsia="en-ZA"/>
                          </w:rPr>
                        </w:pPr>
                        <w:r w:rsidRPr="0089287C">
                          <w:rPr>
                            <w:rFonts w:eastAsiaTheme="minorEastAsia"/>
                            <w:color w:val="9D9E9F"/>
                            <w:lang w:val="en-US" w:eastAsia="en-ZA"/>
                          </w:rPr>
                          <w:t>drawdown;</w:t>
                        </w:r>
                      </w:p>
                      <w:p w14:paraId="1D6D5794" w14:textId="77777777" w:rsidR="00EC1FD3" w:rsidRPr="0089287C" w:rsidRDefault="00EC1FD3" w:rsidP="00EC1FD3">
                        <w:pPr>
                          <w:pStyle w:val="-SFPTableQuestions"/>
                          <w:numPr>
                            <w:ilvl w:val="0"/>
                            <w:numId w:val="9"/>
                          </w:numPr>
                          <w:spacing w:line="276" w:lineRule="auto"/>
                          <w:rPr>
                            <w:rFonts w:eastAsiaTheme="minorEastAsia"/>
                            <w:color w:val="9D9E9F"/>
                            <w:lang w:val="en-US" w:eastAsia="en-ZA"/>
                          </w:rPr>
                        </w:pPr>
                        <w:r w:rsidRPr="0089287C">
                          <w:rPr>
                            <w:rFonts w:eastAsiaTheme="minorEastAsia"/>
                            <w:color w:val="9D9E9F"/>
                            <w:lang w:val="en-US" w:eastAsia="en-ZA"/>
                          </w:rPr>
                          <w:t>portfolio return;</w:t>
                        </w:r>
                      </w:p>
                      <w:p w14:paraId="06C5866F" w14:textId="77777777" w:rsidR="00EC1FD3" w:rsidRPr="0089287C" w:rsidRDefault="00EC1FD3" w:rsidP="00EC1FD3">
                        <w:pPr>
                          <w:pStyle w:val="-SFPTableQuestions"/>
                          <w:numPr>
                            <w:ilvl w:val="0"/>
                            <w:numId w:val="9"/>
                          </w:numPr>
                          <w:spacing w:line="276" w:lineRule="auto"/>
                          <w:rPr>
                            <w:rStyle w:val="-SFPFilledinform"/>
                            <w:rFonts w:eastAsiaTheme="minorEastAsia"/>
                            <w:color w:val="9D9E9F"/>
                            <w:lang w:val="en-US" w:eastAsia="en-ZA"/>
                          </w:rPr>
                        </w:pPr>
                        <w:r w:rsidRPr="0089287C">
                          <w:rPr>
                            <w:rFonts w:eastAsiaTheme="minorEastAsia"/>
                            <w:color w:val="9D9E9F"/>
                            <w:lang w:val="en-US" w:eastAsia="en-ZA"/>
                          </w:rPr>
                          <w:t>meeting the investment objectives of the client</w:t>
                        </w:r>
                        <w:r w:rsidRPr="0089287C">
                          <w:rPr>
                            <w:rStyle w:val="-SFPFormSentencecase"/>
                            <w:lang w:val="en-US"/>
                          </w:rPr>
                          <w:t>s</w:t>
                        </w:r>
                      </w:p>
                    </w:sdtContent>
                  </w:sdt>
                  <w:p w14:paraId="62C3169B" w14:textId="77777777" w:rsidR="00023C5B" w:rsidRPr="0089287C" w:rsidRDefault="00023C5B" w:rsidP="00EC1FD3">
                    <w:pPr>
                      <w:spacing w:after="0" w:line="259" w:lineRule="auto"/>
                      <w:rPr>
                        <w:lang w:val="en-US"/>
                      </w:rPr>
                    </w:pPr>
                  </w:p>
                </w:tc>
              </w:tr>
              <w:tr w:rsidR="00023C5B" w:rsidRPr="0089287C" w14:paraId="214A9F4F" w14:textId="77777777" w:rsidTr="00CC0DF5">
                <w:tblPrEx>
                  <w:tblBorders>
                    <w:bottom w:val="none" w:sz="0" w:space="0" w:color="auto"/>
                    <w:insideH w:val="none" w:sz="0" w:space="0" w:color="auto"/>
                  </w:tblBorders>
                </w:tblPrEx>
                <w:trPr>
                  <w:gridAfter w:val="1"/>
                  <w:wAfter w:w="568" w:type="dxa"/>
                  <w:trHeight w:val="20"/>
                </w:trPr>
                <w:tc>
                  <w:tcPr>
                    <w:tcW w:w="6197" w:type="dxa"/>
                    <w:gridSpan w:val="5"/>
                    <w:vMerge w:val="restart"/>
                    <w:shd w:val="clear" w:color="auto" w:fill="auto"/>
                    <w:vAlign w:val="bottom"/>
                  </w:tcPr>
                  <w:p w14:paraId="50BDB463" w14:textId="75F3DA86" w:rsidR="00023C5B" w:rsidRPr="0089287C" w:rsidRDefault="00113982" w:rsidP="00CC0DF5">
                    <w:pPr>
                      <w:spacing w:after="0" w:line="240" w:lineRule="auto"/>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fldChar w:fldCharType="begin"/>
                    </w:r>
                    <w:r w:rsidRPr="0089287C">
                      <w:rPr>
                        <w:rFonts w:ascii="Arial Narrow" w:eastAsiaTheme="minorEastAsia" w:hAnsi="Arial Narrow" w:cs="Arial"/>
                        <w:b/>
                        <w:spacing w:val="-4"/>
                        <w:sz w:val="18"/>
                        <w:szCs w:val="18"/>
                        <w:lang w:val="en-US" w:eastAsia="en-ZA"/>
                      </w:rPr>
                      <w:instrText xml:space="preserve"> AUTOTEXTLIST  \s "NoStyle" \t "Fund name"   \* MERGEFORMAT </w:instrText>
                    </w:r>
                    <w:r w:rsidRPr="0089287C">
                      <w:rPr>
                        <w:rFonts w:ascii="Arial Narrow" w:eastAsiaTheme="minorEastAsia" w:hAnsi="Arial Narrow" w:cs="Arial"/>
                        <w:b/>
                        <w:spacing w:val="-4"/>
                        <w:sz w:val="18"/>
                        <w:szCs w:val="18"/>
                        <w:lang w:val="en-US" w:eastAsia="en-ZA"/>
                      </w:rPr>
                      <w:fldChar w:fldCharType="separate"/>
                    </w:r>
                    <w:r w:rsidRPr="0089287C">
                      <w:rPr>
                        <w:rFonts w:ascii="Arial Narrow" w:eastAsiaTheme="minorEastAsia" w:hAnsi="Arial Narrow" w:cs="Arial"/>
                        <w:b/>
                        <w:spacing w:val="-4"/>
                        <w:sz w:val="18"/>
                        <w:szCs w:val="18"/>
                        <w:lang w:val="en-US" w:eastAsia="en-ZA"/>
                      </w:rPr>
                      <w:t>Funds</w:t>
                    </w:r>
                    <w:r w:rsidRPr="0089287C">
                      <w:rPr>
                        <w:rFonts w:ascii="Arial Narrow" w:eastAsiaTheme="minorEastAsia" w:hAnsi="Arial Narrow" w:cs="Arial"/>
                        <w:b/>
                        <w:spacing w:val="-4"/>
                        <w:sz w:val="18"/>
                        <w:szCs w:val="18"/>
                        <w:lang w:val="en-US" w:eastAsia="en-ZA"/>
                      </w:rPr>
                      <w:fldChar w:fldCharType="end"/>
                    </w:r>
                  </w:p>
                </w:tc>
                <w:tc>
                  <w:tcPr>
                    <w:tcW w:w="945" w:type="dxa"/>
                    <w:vMerge w:val="restart"/>
                    <w:shd w:val="clear" w:color="auto" w:fill="auto"/>
                    <w:vAlign w:val="bottom"/>
                  </w:tcPr>
                  <w:p w14:paraId="18BE1980" w14:textId="77777777" w:rsidR="00023C5B" w:rsidRPr="0089287C" w:rsidRDefault="00F408FD" w:rsidP="00CC0DF5">
                    <w:pPr>
                      <w:spacing w:after="0" w:line="240" w:lineRule="auto"/>
                      <w:jc w:val="center"/>
                      <w:rPr>
                        <w:rFonts w:ascii="Arial Narrow" w:eastAsiaTheme="minorEastAsia" w:hAnsi="Arial Narrow" w:cs="Arial"/>
                        <w:b/>
                        <w:spacing w:val="-4"/>
                        <w:sz w:val="18"/>
                        <w:szCs w:val="18"/>
                        <w:lang w:val="en-US" w:eastAsia="en-ZA"/>
                      </w:rPr>
                    </w:pPr>
                    <w:r w:rsidRPr="0089287C">
                      <w:rPr>
                        <w:lang w:val="en-US"/>
                      </w:rPr>
                      <w:t xml:space="preserve">   </w:t>
                    </w:r>
                    <w:r w:rsidR="00023C5B" w:rsidRPr="0089287C">
                      <w:rPr>
                        <w:rFonts w:ascii="Arial Narrow" w:eastAsiaTheme="minorEastAsia" w:hAnsi="Arial Narrow" w:cs="Arial"/>
                        <w:b/>
                        <w:spacing w:val="-4"/>
                        <w:sz w:val="18"/>
                        <w:szCs w:val="18"/>
                        <w:lang w:val="en-US" w:eastAsia="en-ZA"/>
                      </w:rPr>
                      <w:t>%</w:t>
                    </w:r>
                  </w:p>
                </w:tc>
                <w:tc>
                  <w:tcPr>
                    <w:tcW w:w="2781" w:type="dxa"/>
                    <w:gridSpan w:val="8"/>
                    <w:shd w:val="clear" w:color="auto" w:fill="auto"/>
                    <w:tcMar>
                      <w:top w:w="102" w:type="dxa"/>
                      <w:bottom w:w="0" w:type="dxa"/>
                    </w:tcMar>
                    <w:vAlign w:val="center"/>
                  </w:tcPr>
                  <w:p w14:paraId="4FE50DAE" w14:textId="77777777" w:rsidR="00023C5B" w:rsidRPr="0089287C" w:rsidRDefault="00B51C16" w:rsidP="00CC0DF5">
                    <w:pPr>
                      <w:spacing w:after="0" w:line="240" w:lineRule="auto"/>
                      <w:jc w:val="center"/>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t>Fund</w:t>
                    </w:r>
                    <w:r w:rsidR="00023C5B" w:rsidRPr="0089287C">
                      <w:rPr>
                        <w:rFonts w:ascii="Arial Narrow" w:eastAsiaTheme="minorEastAsia" w:hAnsi="Arial Narrow" w:cs="Arial"/>
                        <w:b/>
                        <w:spacing w:val="-4"/>
                        <w:sz w:val="18"/>
                        <w:szCs w:val="18"/>
                        <w:lang w:val="en-US" w:eastAsia="en-ZA"/>
                      </w:rPr>
                      <w:t xml:space="preserve"> fact sheets to client:</w:t>
                    </w:r>
                  </w:p>
                </w:tc>
              </w:tr>
              <w:tr w:rsidR="00023C5B" w:rsidRPr="0089287C" w14:paraId="37517534" w14:textId="77777777" w:rsidTr="00CC0DF5">
                <w:tblPrEx>
                  <w:tblBorders>
                    <w:bottom w:val="none" w:sz="0" w:space="0" w:color="auto"/>
                    <w:insideH w:val="none" w:sz="0" w:space="0" w:color="auto"/>
                  </w:tblBorders>
                </w:tblPrEx>
                <w:trPr>
                  <w:gridAfter w:val="1"/>
                  <w:wAfter w:w="568" w:type="dxa"/>
                  <w:trHeight w:val="20"/>
                </w:trPr>
                <w:tc>
                  <w:tcPr>
                    <w:tcW w:w="6197" w:type="dxa"/>
                    <w:gridSpan w:val="5"/>
                    <w:vMerge/>
                    <w:tcBorders>
                      <w:bottom w:val="single" w:sz="4" w:space="0" w:color="BCBEC0"/>
                    </w:tcBorders>
                    <w:shd w:val="clear" w:color="auto" w:fill="auto"/>
                    <w:vAlign w:val="center"/>
                  </w:tcPr>
                  <w:p w14:paraId="46CE5E09" w14:textId="77777777" w:rsidR="00023C5B" w:rsidRPr="0089287C" w:rsidRDefault="00023C5B" w:rsidP="00CC0DF5">
                    <w:pPr>
                      <w:spacing w:after="0" w:line="240" w:lineRule="auto"/>
                      <w:rPr>
                        <w:rFonts w:ascii="Arial Narrow" w:eastAsiaTheme="minorEastAsia" w:hAnsi="Arial Narrow" w:cs="Arial"/>
                        <w:b/>
                        <w:spacing w:val="-4"/>
                        <w:sz w:val="18"/>
                        <w:szCs w:val="18"/>
                        <w:lang w:val="en-US" w:eastAsia="en-ZA"/>
                      </w:rPr>
                    </w:pPr>
                  </w:p>
                </w:tc>
                <w:tc>
                  <w:tcPr>
                    <w:tcW w:w="945" w:type="dxa"/>
                    <w:vMerge/>
                    <w:tcBorders>
                      <w:bottom w:val="single" w:sz="4" w:space="0" w:color="BCBEC0"/>
                    </w:tcBorders>
                    <w:shd w:val="clear" w:color="auto" w:fill="auto"/>
                    <w:vAlign w:val="center"/>
                  </w:tcPr>
                  <w:p w14:paraId="75FA4BEB" w14:textId="77777777" w:rsidR="00023C5B" w:rsidRPr="0089287C" w:rsidRDefault="00023C5B" w:rsidP="00CC0DF5">
                    <w:pPr>
                      <w:spacing w:after="0" w:line="240" w:lineRule="auto"/>
                      <w:rPr>
                        <w:rFonts w:ascii="Arial Narrow" w:eastAsiaTheme="minorEastAsia" w:hAnsi="Arial Narrow" w:cs="Arial"/>
                        <w:b/>
                        <w:spacing w:val="-4"/>
                        <w:sz w:val="18"/>
                        <w:szCs w:val="18"/>
                        <w:lang w:val="en-US" w:eastAsia="en-ZA"/>
                      </w:rPr>
                    </w:pPr>
                  </w:p>
                </w:tc>
                <w:tc>
                  <w:tcPr>
                    <w:tcW w:w="1229" w:type="dxa"/>
                    <w:gridSpan w:val="5"/>
                    <w:tcBorders>
                      <w:bottom w:val="single" w:sz="4" w:space="0" w:color="BCBEC0"/>
                    </w:tcBorders>
                    <w:shd w:val="clear" w:color="auto" w:fill="auto"/>
                    <w:vAlign w:val="center"/>
                  </w:tcPr>
                  <w:p w14:paraId="1E3F6F9C" w14:textId="77777777" w:rsidR="00023C5B" w:rsidRPr="0089287C" w:rsidRDefault="00023C5B" w:rsidP="00CC0DF5">
                    <w:pPr>
                      <w:spacing w:after="0" w:line="240" w:lineRule="auto"/>
                      <w:jc w:val="center"/>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t>Provided</w:t>
                    </w:r>
                  </w:p>
                </w:tc>
                <w:tc>
                  <w:tcPr>
                    <w:tcW w:w="1552" w:type="dxa"/>
                    <w:gridSpan w:val="3"/>
                    <w:tcBorders>
                      <w:bottom w:val="single" w:sz="4" w:space="0" w:color="BCBEC0"/>
                    </w:tcBorders>
                    <w:shd w:val="clear" w:color="auto" w:fill="auto"/>
                    <w:vAlign w:val="center"/>
                  </w:tcPr>
                  <w:p w14:paraId="02A96341" w14:textId="77777777" w:rsidR="00023C5B" w:rsidRPr="0089287C" w:rsidRDefault="00023C5B" w:rsidP="00CC0DF5">
                    <w:pPr>
                      <w:spacing w:after="0" w:line="240" w:lineRule="auto"/>
                      <w:jc w:val="center"/>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t>Discussed</w:t>
                    </w:r>
                  </w:p>
                </w:tc>
              </w:tr>
              <w:tr w:rsidR="003C5ABB" w:rsidRPr="0089287C" w14:paraId="6538212C" w14:textId="77777777" w:rsidTr="006A58F5">
                <w:tblPrEx>
                  <w:tblBorders>
                    <w:bottom w:val="none" w:sz="0" w:space="0" w:color="auto"/>
                    <w:insideH w:val="none" w:sz="0" w:space="0" w:color="auto"/>
                  </w:tblBorders>
                </w:tblPrEx>
                <w:trPr>
                  <w:gridAfter w:val="1"/>
                  <w:wAfter w:w="568" w:type="dxa"/>
                  <w:trHeight w:val="20"/>
                </w:trPr>
                <w:sdt>
                  <w:sdtPr>
                    <w:rPr>
                      <w:rStyle w:val="ROA"/>
                    </w:rPr>
                    <w:id w:val="-831527248"/>
                    <w:lock w:val="sdtLocked"/>
                    <w:placeholder>
                      <w:docPart w:val="06B4DF7AF5FB47ACAB216B1A2CCD5E57"/>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4B0A1566" w14:textId="77777777" w:rsidR="003C5ABB" w:rsidRPr="0089287C" w:rsidRDefault="003C5ABB" w:rsidP="003C5ABB">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5CE3BBCD" w14:textId="77777777" w:rsidR="003C5ABB" w:rsidRPr="0089287C" w:rsidRDefault="00F037B1" w:rsidP="003C5ABB">
                    <w:pPr>
                      <w:spacing w:after="0"/>
                      <w:jc w:val="center"/>
                      <w:rPr>
                        <w:rFonts w:ascii="Arial Narrow" w:eastAsiaTheme="minorEastAsia" w:hAnsi="Arial Narrow" w:cs="Arial"/>
                        <w:caps/>
                        <w:color w:val="D1D3D4"/>
                        <w:sz w:val="18"/>
                        <w:szCs w:val="18"/>
                        <w:lang w:val="en-US" w:eastAsia="en-ZA"/>
                      </w:rPr>
                    </w:pPr>
                    <w:sdt>
                      <w:sdtPr>
                        <w:rPr>
                          <w:rStyle w:val="ROA"/>
                        </w:rPr>
                        <w:id w:val="-1626918410"/>
                        <w:lock w:val="sdtLocked"/>
                        <w:placeholder>
                          <w:docPart w:val="2F1CC266B44F4EF09F8C1CFFF28902AD"/>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3C5ABB" w:rsidRPr="0089287C">
                      <w:rPr>
                        <w:rStyle w:val="-SFPFilledinform"/>
                        <w:szCs w:val="18"/>
                        <w:lang w:val="en-US"/>
                      </w:rPr>
                      <w:t xml:space="preserve"> %</w:t>
                    </w:r>
                  </w:p>
                </w:tc>
                <w:tc>
                  <w:tcPr>
                    <w:tcW w:w="1229" w:type="dxa"/>
                    <w:gridSpan w:val="5"/>
                    <w:tcBorders>
                      <w:top w:val="single" w:sz="4" w:space="0" w:color="BCBEC0"/>
                    </w:tcBorders>
                    <w:shd w:val="clear" w:color="auto" w:fill="auto"/>
                    <w:vAlign w:val="center"/>
                  </w:tcPr>
                  <w:p w14:paraId="27A887D5" w14:textId="77777777" w:rsidR="003C5ABB" w:rsidRPr="0089287C" w:rsidRDefault="00F037B1" w:rsidP="003C5ABB">
                    <w:pPr>
                      <w:spacing w:after="0"/>
                      <w:jc w:val="center"/>
                      <w:rPr>
                        <w:rFonts w:ascii="Arial Narrow" w:hAnsi="Arial Narrow" w:cs="Arial"/>
                        <w:sz w:val="18"/>
                        <w:szCs w:val="18"/>
                        <w:lang w:val="en-US"/>
                      </w:rPr>
                    </w:pPr>
                    <w:sdt>
                      <w:sdtPr>
                        <w:rPr>
                          <w:rFonts w:ascii="Arial Narrow" w:hAnsi="Arial Narrow" w:cs="Arial"/>
                          <w:sz w:val="18"/>
                          <w:szCs w:val="18"/>
                          <w:lang w:val="en-US"/>
                        </w:rPr>
                        <w:id w:val="522363775"/>
                        <w14:checkbox>
                          <w14:checked w14:val="0"/>
                          <w14:checkedState w14:val="2612" w14:font="MS Gothic"/>
                          <w14:uncheckedState w14:val="2610" w14:font="MS Gothic"/>
                        </w14:checkbox>
                      </w:sdtPr>
                      <w:sdtEndPr/>
                      <w:sdtContent>
                        <w:r w:rsidR="00BD1EDF"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c>
                  <w:tcPr>
                    <w:tcW w:w="1552" w:type="dxa"/>
                    <w:gridSpan w:val="3"/>
                    <w:tcBorders>
                      <w:top w:val="single" w:sz="4" w:space="0" w:color="BCBEC0"/>
                    </w:tcBorders>
                    <w:shd w:val="clear" w:color="auto" w:fill="auto"/>
                  </w:tcPr>
                  <w:p w14:paraId="076FC07D" w14:textId="77777777" w:rsidR="003C5ABB" w:rsidRPr="0089287C" w:rsidRDefault="00F037B1" w:rsidP="003C5ABB">
                    <w:pPr>
                      <w:spacing w:after="0"/>
                      <w:jc w:val="center"/>
                      <w:rPr>
                        <w:rFonts w:ascii="Arial Narrow" w:hAnsi="Arial Narrow" w:cs="Arial"/>
                        <w:sz w:val="18"/>
                        <w:szCs w:val="18"/>
                        <w:lang w:val="en-US"/>
                      </w:rPr>
                    </w:pPr>
                    <w:sdt>
                      <w:sdtPr>
                        <w:rPr>
                          <w:rFonts w:ascii="Arial Narrow" w:hAnsi="Arial Narrow" w:cs="Arial"/>
                          <w:sz w:val="18"/>
                          <w:szCs w:val="18"/>
                          <w:lang w:val="en-US"/>
                        </w:rPr>
                        <w:id w:val="119726038"/>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r>
              <w:tr w:rsidR="00471354" w:rsidRPr="0089287C" w14:paraId="14FE3D48" w14:textId="77777777" w:rsidTr="006A58F5">
                <w:tblPrEx>
                  <w:tblBorders>
                    <w:bottom w:val="none" w:sz="0" w:space="0" w:color="auto"/>
                    <w:insideH w:val="none" w:sz="0" w:space="0" w:color="auto"/>
                  </w:tblBorders>
                </w:tblPrEx>
                <w:trPr>
                  <w:gridAfter w:val="1"/>
                  <w:wAfter w:w="568" w:type="dxa"/>
                  <w:trHeight w:val="20"/>
                </w:trPr>
                <w:sdt>
                  <w:sdtPr>
                    <w:rPr>
                      <w:rStyle w:val="ROA"/>
                    </w:rPr>
                    <w:id w:val="1302662574"/>
                    <w:lock w:val="sdtLocked"/>
                    <w:placeholder>
                      <w:docPart w:val="677DAB0DAFD942EFB9A34049F5F792B7"/>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355D83CE"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5F96421D" w14:textId="77777777"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594220949"/>
                        <w:lock w:val="sdtLocked"/>
                        <w:placeholder>
                          <w:docPart w:val="11A0606366574103970F5BBE06EBFD1B"/>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p>
                </w:tc>
                <w:tc>
                  <w:tcPr>
                    <w:tcW w:w="1229" w:type="dxa"/>
                    <w:gridSpan w:val="5"/>
                    <w:shd w:val="clear" w:color="auto" w:fill="auto"/>
                  </w:tcPr>
                  <w:p w14:paraId="227328EE"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44576225"/>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36F5F67F"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786509432"/>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3989C8B6" w14:textId="77777777" w:rsidTr="006A58F5">
                <w:tblPrEx>
                  <w:tblBorders>
                    <w:bottom w:val="none" w:sz="0" w:space="0" w:color="auto"/>
                    <w:insideH w:val="none" w:sz="0" w:space="0" w:color="auto"/>
                  </w:tblBorders>
                </w:tblPrEx>
                <w:trPr>
                  <w:gridAfter w:val="1"/>
                  <w:wAfter w:w="568" w:type="dxa"/>
                  <w:trHeight w:val="20"/>
                </w:trPr>
                <w:sdt>
                  <w:sdtPr>
                    <w:rPr>
                      <w:rStyle w:val="ROA"/>
                    </w:rPr>
                    <w:id w:val="-1690670878"/>
                    <w:lock w:val="sdtLocked"/>
                    <w:placeholder>
                      <w:docPart w:val="5EA35D15BFAA4F71AE3A4ABD80AFC48D"/>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7881B025"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224F761A" w14:textId="77777777"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954712151"/>
                        <w:lock w:val="sdtLocked"/>
                        <w:placeholder>
                          <w:docPart w:val="A22E0DA446EB4498B414C43C5EB12875"/>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p>
                </w:tc>
                <w:tc>
                  <w:tcPr>
                    <w:tcW w:w="1229" w:type="dxa"/>
                    <w:gridSpan w:val="5"/>
                    <w:shd w:val="clear" w:color="auto" w:fill="auto"/>
                  </w:tcPr>
                  <w:p w14:paraId="5D728442"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051197605"/>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0D48B664"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238286352"/>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383368F8" w14:textId="77777777" w:rsidTr="006A58F5">
                <w:tblPrEx>
                  <w:tblBorders>
                    <w:bottom w:val="none" w:sz="0" w:space="0" w:color="auto"/>
                    <w:insideH w:val="none" w:sz="0" w:space="0" w:color="auto"/>
                  </w:tblBorders>
                </w:tblPrEx>
                <w:trPr>
                  <w:gridAfter w:val="1"/>
                  <w:wAfter w:w="568" w:type="dxa"/>
                  <w:trHeight w:val="20"/>
                </w:trPr>
                <w:sdt>
                  <w:sdtPr>
                    <w:rPr>
                      <w:rStyle w:val="ROA"/>
                    </w:rPr>
                    <w:id w:val="463927230"/>
                    <w:lock w:val="sdtLocked"/>
                    <w:placeholder>
                      <w:docPart w:val="4B35C832DD8040A0ACC9AF204392D4EE"/>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75E5B24D"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07F6190E" w14:textId="5235A76C"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594787777"/>
                        <w:lock w:val="sdtLocked"/>
                        <w:placeholder>
                          <w:docPart w:val="9E6B390ECA1A4370ACBFEBE7595F30C8"/>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D3711E"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072BE2EA"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20840357"/>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39ACE0A8"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586969591"/>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1A3F46D6" w14:textId="77777777" w:rsidTr="006A58F5">
                <w:tblPrEx>
                  <w:tblBorders>
                    <w:bottom w:val="none" w:sz="0" w:space="0" w:color="auto"/>
                    <w:insideH w:val="none" w:sz="0" w:space="0" w:color="auto"/>
                  </w:tblBorders>
                </w:tblPrEx>
                <w:trPr>
                  <w:gridAfter w:val="1"/>
                  <w:wAfter w:w="568" w:type="dxa"/>
                  <w:trHeight w:val="20"/>
                </w:trPr>
                <w:sdt>
                  <w:sdtPr>
                    <w:rPr>
                      <w:rStyle w:val="ROA"/>
                    </w:rPr>
                    <w:id w:val="1160664555"/>
                    <w:lock w:val="sdtLocked"/>
                    <w:placeholder>
                      <w:docPart w:val="98A5D82E701F45A296DD7204F56A5AB4"/>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274EC710"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143789E8" w14:textId="3F89AE7E"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2114011787"/>
                        <w:lock w:val="sdtLocked"/>
                        <w:placeholder>
                          <w:docPart w:val="E74B472330604C7E9E3BFE5C8205B6FB"/>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D3711E"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31B23BA2"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96584702"/>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1DA69217"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270402227"/>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7B63E578" w14:textId="77777777" w:rsidTr="006A58F5">
                <w:tblPrEx>
                  <w:tblBorders>
                    <w:bottom w:val="none" w:sz="0" w:space="0" w:color="auto"/>
                    <w:insideH w:val="none" w:sz="0" w:space="0" w:color="auto"/>
                  </w:tblBorders>
                </w:tblPrEx>
                <w:trPr>
                  <w:gridAfter w:val="1"/>
                  <w:wAfter w:w="568" w:type="dxa"/>
                  <w:trHeight w:val="20"/>
                </w:trPr>
                <w:sdt>
                  <w:sdtPr>
                    <w:rPr>
                      <w:rStyle w:val="ROA"/>
                    </w:rPr>
                    <w:id w:val="-1097947871"/>
                    <w:lock w:val="sdtLocked"/>
                    <w:placeholder>
                      <w:docPart w:val="1D4CE51A72CF4EB8950CE24F335A8B91"/>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088D485A"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2F1D588C" w14:textId="03F77064"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58405824"/>
                        <w:lock w:val="sdtLocked"/>
                        <w:placeholder>
                          <w:docPart w:val="9255853EA69C405C945EF84FC6288DC9"/>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13DAC103"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730763856"/>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4A2B54E0"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377597838"/>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4700D516" w14:textId="77777777" w:rsidTr="006A58F5">
                <w:tblPrEx>
                  <w:tblBorders>
                    <w:bottom w:val="none" w:sz="0" w:space="0" w:color="auto"/>
                    <w:insideH w:val="none" w:sz="0" w:space="0" w:color="auto"/>
                  </w:tblBorders>
                </w:tblPrEx>
                <w:trPr>
                  <w:gridAfter w:val="1"/>
                  <w:wAfter w:w="568" w:type="dxa"/>
                  <w:trHeight w:val="20"/>
                </w:trPr>
                <w:sdt>
                  <w:sdtPr>
                    <w:rPr>
                      <w:rStyle w:val="ROA"/>
                    </w:rPr>
                    <w:id w:val="1227570333"/>
                    <w:lock w:val="sdtLocked"/>
                    <w:placeholder>
                      <w:docPart w:val="4E5E85A8AFF54C53BBEE2E3C1214D923"/>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42673377"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0C2E3446" w14:textId="5EAD8320"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2002393137"/>
                        <w:lock w:val="sdtLocked"/>
                        <w:placeholder>
                          <w:docPart w:val="AB62171E102944658C7AD32E8C61A4E8"/>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63982550"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363901976"/>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5EDC5DA1"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217016757"/>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46466A99" w14:textId="77777777" w:rsidTr="00D3711E">
                <w:tblPrEx>
                  <w:tblBorders>
                    <w:bottom w:val="none" w:sz="0" w:space="0" w:color="auto"/>
                    <w:insideH w:val="none" w:sz="0" w:space="0" w:color="auto"/>
                  </w:tblBorders>
                </w:tblPrEx>
                <w:trPr>
                  <w:gridAfter w:val="1"/>
                  <w:wAfter w:w="568" w:type="dxa"/>
                  <w:trHeight w:val="20"/>
                </w:trPr>
                <w:sdt>
                  <w:sdtPr>
                    <w:rPr>
                      <w:rStyle w:val="ROA"/>
                    </w:rPr>
                    <w:id w:val="-1224665494"/>
                    <w:lock w:val="sdtLocked"/>
                    <w:placeholder>
                      <w:docPart w:val="75FB496A80F54BF8806B6BBFF290721F"/>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05FB808B"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1C7EF5EB" w14:textId="76E90A16"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1486240999"/>
                        <w:lock w:val="sdtLocked"/>
                        <w:placeholder>
                          <w:docPart w:val="BB765A92C9514A2197850F1247668527"/>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4DACEC4C"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373537551"/>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7DF1F4B9"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741489484"/>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D3711E" w:rsidRPr="0089287C" w14:paraId="0C66621E" w14:textId="77777777" w:rsidTr="006A58F5">
                <w:tblPrEx>
                  <w:tblBorders>
                    <w:bottom w:val="none" w:sz="0" w:space="0" w:color="auto"/>
                    <w:insideH w:val="none" w:sz="0" w:space="0" w:color="auto"/>
                  </w:tblBorders>
                </w:tblPrEx>
                <w:trPr>
                  <w:gridAfter w:val="1"/>
                  <w:wAfter w:w="568" w:type="dxa"/>
                  <w:trHeight w:val="20"/>
                </w:trPr>
                <w:tc>
                  <w:tcPr>
                    <w:tcW w:w="6197" w:type="dxa"/>
                    <w:gridSpan w:val="5"/>
                    <w:tcBorders>
                      <w:top w:val="single" w:sz="4" w:space="0" w:color="BCBEC0"/>
                      <w:bottom w:val="single" w:sz="4" w:space="0" w:color="BCBEC0"/>
                    </w:tcBorders>
                    <w:shd w:val="clear" w:color="auto" w:fill="auto"/>
                    <w:vAlign w:val="center"/>
                  </w:tcPr>
                  <w:p w14:paraId="16744022" w14:textId="77777777" w:rsidR="00D3711E" w:rsidRPr="0089287C" w:rsidRDefault="00D3711E" w:rsidP="00471354">
                    <w:pPr>
                      <w:spacing w:after="0"/>
                      <w:rPr>
                        <w:rStyle w:val="Style3"/>
                        <w:lang w:val="en-US"/>
                      </w:rPr>
                    </w:pPr>
                  </w:p>
                </w:tc>
                <w:tc>
                  <w:tcPr>
                    <w:tcW w:w="945" w:type="dxa"/>
                    <w:tcBorders>
                      <w:top w:val="single" w:sz="4" w:space="0" w:color="BCBEC0"/>
                      <w:bottom w:val="single" w:sz="4" w:space="0" w:color="BCBEC0"/>
                    </w:tcBorders>
                    <w:shd w:val="clear" w:color="auto" w:fill="auto"/>
                    <w:vAlign w:val="center"/>
                  </w:tcPr>
                  <w:p w14:paraId="04CD15F2" w14:textId="7775F7D9" w:rsidR="00D3711E" w:rsidRPr="0089287C" w:rsidRDefault="002A5001" w:rsidP="00471354">
                    <w:pPr>
                      <w:spacing w:after="0"/>
                      <w:jc w:val="center"/>
                      <w:rPr>
                        <w:rStyle w:val="Style3"/>
                        <w:lang w:val="en-US"/>
                      </w:rPr>
                    </w:pPr>
                    <w:r w:rsidRPr="0089287C">
                      <w:rPr>
                        <w:rStyle w:val="Style3"/>
                        <w:lang w:val="en-US"/>
                      </w:rPr>
                      <w:t>*</w:t>
                    </w:r>
                    <w:r w:rsidR="00E977F5" w:rsidRPr="003A3ADA">
                      <w:rPr>
                        <w:rStyle w:val="Heading3Char"/>
                      </w:rPr>
                      <w:t xml:space="preserve"> </w:t>
                    </w:r>
                    <w:sdt>
                      <w:sdtPr>
                        <w:rPr>
                          <w:rStyle w:val="ROA"/>
                        </w:rPr>
                        <w:id w:val="-2022459570"/>
                        <w:placeholder>
                          <w:docPart w:val="B0C439CDC895473F9E9705E841954105"/>
                        </w:placeholder>
                        <w:showingPlcHdr/>
                        <w:text/>
                      </w:sdtPr>
                      <w:sdtEndPr>
                        <w:rPr>
                          <w:rStyle w:val="-SFPFilledinform"/>
                          <w:color w:val="000000" w:themeColor="text1"/>
                          <w:szCs w:val="18"/>
                          <w:lang w:val="en-US"/>
                        </w:rPr>
                      </w:sdtEndPr>
                      <w:sdtContent>
                        <w:r w:rsidR="00E977F5" w:rsidRPr="0089287C">
                          <w:rPr>
                            <w:rStyle w:val="PlaceholderText"/>
                            <w:rFonts w:ascii="Arial Narrow" w:hAnsi="Arial Narrow"/>
                            <w:sz w:val="18"/>
                            <w:szCs w:val="18"/>
                            <w:lang w:val="en-US"/>
                          </w:rPr>
                          <w:t>0.00</w:t>
                        </w:r>
                        <w:r w:rsidR="00E977F5" w:rsidRPr="0089287C">
                          <w:rPr>
                            <w:rStyle w:val="PlaceholderText"/>
                            <w:lang w:val="en-US"/>
                          </w:rPr>
                          <w:t>.</w:t>
                        </w:r>
                      </w:sdtContent>
                    </w:sdt>
                    <w:r w:rsidRPr="0089287C">
                      <w:rPr>
                        <w:rStyle w:val="Style3"/>
                        <w:lang w:val="en-US"/>
                      </w:rPr>
                      <w:t xml:space="preserve"> %</w:t>
                    </w:r>
                  </w:p>
                </w:tc>
                <w:tc>
                  <w:tcPr>
                    <w:tcW w:w="1229" w:type="dxa"/>
                    <w:gridSpan w:val="5"/>
                    <w:tcBorders>
                      <w:bottom w:val="single" w:sz="4" w:space="0" w:color="BCBEC0"/>
                    </w:tcBorders>
                    <w:shd w:val="clear" w:color="auto" w:fill="auto"/>
                  </w:tcPr>
                  <w:p w14:paraId="4ACFA43A" w14:textId="77777777" w:rsidR="00BE4C3B" w:rsidRPr="0089287C" w:rsidRDefault="00BE4C3B" w:rsidP="00BE4C3B">
                    <w:pPr>
                      <w:spacing w:after="0"/>
                      <w:rPr>
                        <w:rFonts w:ascii="MS Gothic" w:eastAsia="MS Gothic" w:hAnsi="MS Gothic" w:cs="Arial"/>
                        <w:sz w:val="18"/>
                        <w:szCs w:val="18"/>
                        <w:lang w:val="en-US"/>
                      </w:rPr>
                    </w:pPr>
                  </w:p>
                </w:tc>
                <w:tc>
                  <w:tcPr>
                    <w:tcW w:w="1552" w:type="dxa"/>
                    <w:gridSpan w:val="3"/>
                    <w:tcBorders>
                      <w:bottom w:val="single" w:sz="4" w:space="0" w:color="BCBEC0"/>
                    </w:tcBorders>
                    <w:shd w:val="clear" w:color="auto" w:fill="auto"/>
                  </w:tcPr>
                  <w:p w14:paraId="1ADC3192" w14:textId="77777777" w:rsidR="00D3711E" w:rsidRPr="0089287C" w:rsidRDefault="00D3711E" w:rsidP="00471354">
                    <w:pPr>
                      <w:spacing w:after="0"/>
                      <w:jc w:val="center"/>
                      <w:rPr>
                        <w:rFonts w:ascii="MS Gothic" w:eastAsia="MS Gothic" w:hAnsi="MS Gothic" w:cs="Arial"/>
                        <w:sz w:val="18"/>
                        <w:szCs w:val="18"/>
                        <w:lang w:val="en-US"/>
                      </w:rPr>
                    </w:pPr>
                  </w:p>
                </w:tc>
              </w:tr>
            </w:tbl>
            <w:p w14:paraId="4ECED597" w14:textId="000E6163" w:rsidR="00023C5B" w:rsidRPr="0089287C" w:rsidRDefault="00D3711E" w:rsidP="007415F4">
              <w:pPr>
                <w:spacing w:after="0"/>
                <w:rPr>
                  <w:rFonts w:ascii="Arial Narrow" w:hAnsi="Arial Narrow" w:cs="Arial"/>
                  <w:color w:val="414042"/>
                  <w:sz w:val="18"/>
                  <w:szCs w:val="18"/>
                  <w:lang w:val="en-US"/>
                </w:rPr>
              </w:pP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p>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023C5B" w:rsidRPr="0089287C" w14:paraId="3A8AC4CD" w14:textId="77777777" w:rsidTr="00FA565B">
                <w:tc>
                  <w:tcPr>
                    <w:tcW w:w="9923" w:type="dxa"/>
                    <w:shd w:val="clear" w:color="auto" w:fill="auto"/>
                    <w:vAlign w:val="center"/>
                  </w:tcPr>
                  <w:p w14:paraId="6FE4E0A3" w14:textId="36C3CCF9" w:rsidR="00023C5B" w:rsidRPr="0089287C" w:rsidRDefault="002A25C4" w:rsidP="007415F4">
                    <w:pPr>
                      <w:spacing w:after="0"/>
                      <w:rPr>
                        <w:rFonts w:ascii="Arial Narrow" w:hAnsi="Arial Narrow" w:cs="Arial"/>
                        <w:sz w:val="18"/>
                        <w:szCs w:val="18"/>
                        <w:lang w:val="en-US"/>
                      </w:rPr>
                    </w:pPr>
                    <w:r w:rsidRPr="0089287C">
                      <w:rPr>
                        <w:rFonts w:ascii="Arial Narrow" w:hAnsi="Arial Narrow" w:cs="Arial"/>
                        <w:sz w:val="18"/>
                        <w:szCs w:val="18"/>
                        <w:lang w:val="en-US"/>
                      </w:rPr>
                      <w:fldChar w:fldCharType="begin"/>
                    </w:r>
                    <w:r w:rsidRPr="0089287C">
                      <w:rPr>
                        <w:rFonts w:ascii="Arial Narrow" w:hAnsi="Arial Narrow" w:cs="Arial"/>
                        <w:sz w:val="18"/>
                        <w:szCs w:val="18"/>
                        <w:lang w:val="en-US"/>
                      </w:rPr>
                      <w:instrText xml:space="preserve"> AUTOTEXTLIST  \s "NoStyle" \t "Motivate why the chosen product was recommended to best suit your client's needs"   \* MERGEFORMAT </w:instrText>
                    </w:r>
                    <w:r w:rsidRPr="0089287C">
                      <w:rPr>
                        <w:rFonts w:ascii="Arial Narrow" w:hAnsi="Arial Narrow" w:cs="Arial"/>
                        <w:sz w:val="18"/>
                        <w:szCs w:val="18"/>
                        <w:lang w:val="en-US"/>
                      </w:rPr>
                      <w:fldChar w:fldCharType="separate"/>
                    </w:r>
                    <w:r w:rsidRPr="0089287C">
                      <w:rPr>
                        <w:rFonts w:ascii="Arial Narrow" w:hAnsi="Arial Narrow" w:cs="Arial"/>
                        <w:sz w:val="18"/>
                        <w:szCs w:val="18"/>
                        <w:lang w:val="en-US"/>
                      </w:rPr>
                      <w:t>The following are reasons why the abovementioned product best suits your needs and objectives</w:t>
                    </w:r>
                    <w:r w:rsidRPr="0089287C">
                      <w:rPr>
                        <w:rFonts w:ascii="Arial Narrow" w:hAnsi="Arial Narrow" w:cs="Arial"/>
                        <w:sz w:val="18"/>
                        <w:szCs w:val="18"/>
                        <w:lang w:val="en-US"/>
                      </w:rPr>
                      <w:fldChar w:fldCharType="end"/>
                    </w:r>
                    <w:r w:rsidR="00023C5B" w:rsidRPr="0089287C">
                      <w:rPr>
                        <w:rFonts w:ascii="Arial Narrow" w:hAnsi="Arial Narrow" w:cs="Arial"/>
                        <w:sz w:val="18"/>
                        <w:szCs w:val="18"/>
                        <w:lang w:val="en-US"/>
                      </w:rPr>
                      <w:t>:</w:t>
                    </w:r>
                  </w:p>
                </w:tc>
              </w:tr>
              <w:tr w:rsidR="00023C5B" w:rsidRPr="0089287C" w14:paraId="16AB4376" w14:textId="77777777" w:rsidTr="00FA565B">
                <w:tc>
                  <w:tcPr>
                    <w:tcW w:w="9923" w:type="dxa"/>
                    <w:shd w:val="clear" w:color="auto" w:fill="auto"/>
                    <w:vAlign w:val="center"/>
                  </w:tcPr>
                  <w:sdt>
                    <w:sdtPr>
                      <w:rPr>
                        <w:rStyle w:val="ROA"/>
                      </w:rPr>
                      <w:id w:val="1780907871"/>
                      <w:lock w:val="sdtLocked"/>
                      <w:placeholder>
                        <w:docPart w:val="D8153387093C44D7962D2DB96D82E440"/>
                      </w:placeholder>
                      <w:showingPlcHdr/>
                    </w:sdtPr>
                    <w:sdtEndPr>
                      <w:rPr>
                        <w:rStyle w:val="DefaultParagraphFont"/>
                        <w:rFonts w:asciiTheme="minorHAnsi" w:hAnsiTheme="minorHAnsi" w:cs="Arial"/>
                        <w:color w:val="414042"/>
                        <w:sz w:val="22"/>
                        <w:szCs w:val="18"/>
                        <w:lang w:val="en-US"/>
                      </w:rPr>
                    </w:sdtEndPr>
                    <w:sdtContent>
                      <w:p w14:paraId="78ACC26A" w14:textId="77777777" w:rsidR="00023C5B" w:rsidRPr="0089287C" w:rsidRDefault="00BF6709" w:rsidP="00BF6709">
                        <w:pPr>
                          <w:spacing w:after="0"/>
                          <w:rPr>
                            <w:rFonts w:ascii="Arial Narrow" w:hAnsi="Arial Narrow" w:cs="Arial"/>
                            <w:color w:val="414042"/>
                            <w:sz w:val="18"/>
                            <w:szCs w:val="18"/>
                            <w:lang w:val="en-US"/>
                          </w:rPr>
                        </w:pPr>
                        <w:r w:rsidRPr="0089287C">
                          <w:rPr>
                            <w:rStyle w:val="-SFPFormSentencecase"/>
                            <w:lang w:val="en-US"/>
                          </w:rPr>
                          <w:t>Motivate why the chosen product was recommended to best suit your client's needs.</w:t>
                        </w:r>
                      </w:p>
                    </w:sdtContent>
                  </w:sdt>
                </w:tc>
              </w:tr>
              <w:tr w:rsidR="00023C5B" w:rsidRPr="0089287C" w14:paraId="34F1105C" w14:textId="77777777" w:rsidTr="00AA6576">
                <w:trPr>
                  <w:trHeight w:val="409"/>
                </w:trPr>
                <w:tc>
                  <w:tcPr>
                    <w:tcW w:w="9923" w:type="dxa"/>
                    <w:shd w:val="clear" w:color="auto" w:fill="auto"/>
                    <w:vAlign w:val="center"/>
                  </w:tcPr>
                  <w:p w14:paraId="4347CF86" w14:textId="12F367E1" w:rsidR="00023C5B" w:rsidRPr="0089287C" w:rsidRDefault="00113982" w:rsidP="007415F4">
                    <w:pPr>
                      <w:spacing w:after="0"/>
                      <w:rPr>
                        <w:rFonts w:ascii="Arial Narrow" w:hAnsi="Arial Narrow" w:cs="Arial"/>
                        <w:color w:val="000000" w:themeColor="text1"/>
                        <w:sz w:val="18"/>
                        <w:szCs w:val="18"/>
                        <w:lang w:val="en-US"/>
                      </w:rPr>
                    </w:pPr>
                    <w:r w:rsidRPr="0089287C">
                      <w:rPr>
                        <w:rFonts w:ascii="Arial Narrow" w:hAnsi="Arial Narrow" w:cs="Arial"/>
                        <w:sz w:val="18"/>
                        <w:szCs w:val="18"/>
                        <w:lang w:val="en-US"/>
                      </w:rPr>
                      <w:fldChar w:fldCharType="begin"/>
                    </w:r>
                    <w:r w:rsidRPr="0089287C">
                      <w:rPr>
                        <w:rFonts w:ascii="Arial Narrow" w:hAnsi="Arial Narrow" w:cs="Arial"/>
                        <w:sz w:val="18"/>
                        <w:szCs w:val="18"/>
                        <w:lang w:val="en-US"/>
                      </w:rPr>
                      <w:instrText xml:space="preserve"> AUTOTEXTLIST  \s "NoStyle" \t "Disclose and explain the tax implications. Record client's instructions, deviations and implications thereof" \* MERGEFORMAT </w:instrText>
                    </w:r>
                    <w:r w:rsidRPr="0089287C">
                      <w:rPr>
                        <w:rFonts w:ascii="Arial Narrow" w:hAnsi="Arial Narrow" w:cs="Arial"/>
                        <w:sz w:val="18"/>
                        <w:szCs w:val="18"/>
                        <w:lang w:val="en-US"/>
                      </w:rPr>
                      <w:fldChar w:fldCharType="separate"/>
                    </w:r>
                    <w:r w:rsidRPr="0089287C">
                      <w:rPr>
                        <w:rFonts w:ascii="Arial Narrow" w:hAnsi="Arial Narrow" w:cs="Arial"/>
                        <w:sz w:val="18"/>
                        <w:szCs w:val="18"/>
                        <w:lang w:val="en-US"/>
                      </w:rPr>
                      <w:t>The details of the material aspects of the selected product that were discussed with you are outlined below:</w:t>
                    </w:r>
                    <w:r w:rsidRPr="0089287C">
                      <w:rPr>
                        <w:rFonts w:ascii="Arial Narrow" w:hAnsi="Arial Narrow" w:cs="Arial"/>
                        <w:sz w:val="18"/>
                        <w:szCs w:val="18"/>
                        <w:lang w:val="en-US"/>
                      </w:rPr>
                      <w:fldChar w:fldCharType="end"/>
                    </w:r>
                  </w:p>
                </w:tc>
              </w:tr>
              <w:tr w:rsidR="00023C5B" w:rsidRPr="0089287C" w14:paraId="5AEC87C7" w14:textId="77777777" w:rsidTr="003A0961">
                <w:trPr>
                  <w:trHeight w:val="20"/>
                </w:trPr>
                <w:tc>
                  <w:tcPr>
                    <w:tcW w:w="9923" w:type="dxa"/>
                    <w:tcBorders>
                      <w:bottom w:val="single" w:sz="4" w:space="0" w:color="D1D3D4"/>
                    </w:tcBorders>
                    <w:shd w:val="clear" w:color="auto" w:fill="auto"/>
                    <w:vAlign w:val="center"/>
                  </w:tcPr>
                  <w:sdt>
                    <w:sdtPr>
                      <w:rPr>
                        <w:rStyle w:val="ROA"/>
                      </w:rPr>
                      <w:id w:val="1478878262"/>
                      <w:lock w:val="sdtLocked"/>
                      <w:placeholder>
                        <w:docPart w:val="60BE56A0E9D446AA8501AC37CD5DB6A6"/>
                      </w:placeholder>
                      <w:showingPlcHdr/>
                    </w:sdtPr>
                    <w:sdtEndPr>
                      <w:rPr>
                        <w:rStyle w:val="Style3"/>
                        <w:lang w:val="en-US"/>
                      </w:rPr>
                    </w:sdtEndPr>
                    <w:sdtContent>
                      <w:p w14:paraId="1F0D7A9B" w14:textId="77777777" w:rsidR="00D3711E" w:rsidRPr="0089287C" w:rsidRDefault="00D3711E" w:rsidP="00D3711E">
                        <w:pPr>
                          <w:spacing w:after="0"/>
                          <w:rPr>
                            <w:rStyle w:val="-SFPFormSentencecase"/>
                            <w:szCs w:val="18"/>
                            <w:lang w:val="en-US"/>
                          </w:rPr>
                        </w:pPr>
                        <w:r w:rsidRPr="0089287C">
                          <w:rPr>
                            <w:rStyle w:val="-SFPFormSentencecase"/>
                            <w:szCs w:val="18"/>
                            <w:lang w:val="en-US"/>
                          </w:rPr>
                          <w:t>Disclose and explain the following:</w:t>
                        </w:r>
                      </w:p>
                      <w:p w14:paraId="63255656" w14:textId="77777777" w:rsidR="00D3711E" w:rsidRPr="0089287C" w:rsidRDefault="00D3711E" w:rsidP="00D3711E">
                        <w:pPr>
                          <w:spacing w:after="0"/>
                          <w:rPr>
                            <w:rStyle w:val="Style3"/>
                            <w:lang w:val="en-US"/>
                          </w:rPr>
                        </w:pPr>
                        <w:r w:rsidRPr="0089287C">
                          <w:rPr>
                            <w:rStyle w:val="-SFPFormSentencecase"/>
                            <w:szCs w:val="18"/>
                            <w:lang w:val="en-US"/>
                          </w:rPr>
                          <w:t>The tax implications, i.e. estate duty, income tax (e.g. RA premium deductions, interest received), CGT</w:t>
                        </w:r>
                      </w:p>
                    </w:sdtContent>
                  </w:sdt>
                  <w:sdt>
                    <w:sdtPr>
                      <w:rPr>
                        <w:rStyle w:val="Style3"/>
                        <w:lang w:val="en-US"/>
                      </w:rPr>
                      <w:id w:val="165837278"/>
                      <w:lock w:val="sdtLocked"/>
                      <w:placeholder>
                        <w:docPart w:val="D46EEAB979514A8D82B33DDC260EEBEF"/>
                      </w:placeholder>
                      <w:showingPlcHdr/>
                    </w:sdtPr>
                    <w:sdtEndPr>
                      <w:rPr>
                        <w:rStyle w:val="DefaultParagraphFont"/>
                        <w:rFonts w:asciiTheme="minorHAnsi" w:hAnsiTheme="minorHAnsi" w:cs="Calibri"/>
                        <w:sz w:val="22"/>
                        <w:szCs w:val="18"/>
                      </w:rPr>
                    </w:sdtEndPr>
                    <w:sdtContent>
                      <w:p w14:paraId="2A6E0CC4" w14:textId="77777777" w:rsidR="00023C5B" w:rsidRPr="0089287C" w:rsidRDefault="00AA6576" w:rsidP="00AA6576">
                        <w:pPr>
                          <w:spacing w:after="0"/>
                          <w:rPr>
                            <w:rFonts w:ascii="Arial Narrow" w:hAnsi="Arial Narrow"/>
                            <w:color w:val="9D9E9F"/>
                            <w:sz w:val="18"/>
                            <w:szCs w:val="18"/>
                            <w:lang w:val="en-US" w:eastAsia="en-ZA"/>
                          </w:rPr>
                        </w:pPr>
                        <w:r w:rsidRPr="0089287C">
                          <w:rPr>
                            <w:rStyle w:val="-SFPFormSentencecase"/>
                            <w:szCs w:val="18"/>
                            <w:lang w:val="en-US"/>
                          </w:rPr>
                          <w:t>Executor’s fees?</w:t>
                        </w:r>
                      </w:p>
                    </w:sdtContent>
                  </w:sdt>
                </w:tc>
              </w:tr>
              <w:tr w:rsidR="00023C5B" w:rsidRPr="0089287C" w14:paraId="7A2D5342" w14:textId="77777777" w:rsidTr="003A0961">
                <w:trPr>
                  <w:trHeight w:val="20"/>
                </w:trPr>
                <w:tc>
                  <w:tcPr>
                    <w:tcW w:w="9923" w:type="dxa"/>
                    <w:tcBorders>
                      <w:top w:val="single" w:sz="4" w:space="0" w:color="D1D3D4"/>
                      <w:bottom w:val="single" w:sz="4" w:space="0" w:color="D1D3D4"/>
                    </w:tcBorders>
                    <w:shd w:val="clear" w:color="auto" w:fill="auto"/>
                  </w:tcPr>
                  <w:sdt>
                    <w:sdtPr>
                      <w:rPr>
                        <w:rStyle w:val="ROA"/>
                      </w:rPr>
                      <w:id w:val="-1640111016"/>
                      <w:lock w:val="sdtLocked"/>
                      <w:placeholder>
                        <w:docPart w:val="1987802FA8A64717B429DE537E6F4578"/>
                      </w:placeholder>
                      <w:showingPlcHdr/>
                    </w:sdtPr>
                    <w:sdtEndPr>
                      <w:rPr>
                        <w:rStyle w:val="-SFPFormSentencecase"/>
                        <w:color w:val="9D9E9F"/>
                        <w:lang w:val="en-US" w:eastAsia="en-ZA"/>
                      </w:rPr>
                    </w:sdtEndPr>
                    <w:sdtContent>
                      <w:p w14:paraId="3F21CF8F" w14:textId="77777777" w:rsidR="00D3711E" w:rsidRPr="0089287C" w:rsidRDefault="00023C5B" w:rsidP="007415F4">
                        <w:pPr>
                          <w:spacing w:after="0"/>
                          <w:rPr>
                            <w:rStyle w:val="-SFPFormSentencecase"/>
                            <w:szCs w:val="18"/>
                            <w:lang w:val="en-US"/>
                          </w:rPr>
                        </w:pPr>
                        <w:r w:rsidRPr="0089287C">
                          <w:rPr>
                            <w:rStyle w:val="-SFPFormSentencecase"/>
                            <w:szCs w:val="18"/>
                            <w:lang w:val="en-US"/>
                          </w:rPr>
                          <w:t>Record the client's instructions, deviations and implications thereof</w:t>
                        </w:r>
                      </w:p>
                      <w:p w14:paraId="0F247ADE" w14:textId="77777777" w:rsidR="00D3711E" w:rsidRPr="0089287C" w:rsidRDefault="00D3711E" w:rsidP="00D3711E">
                        <w:pPr>
                          <w:rPr>
                            <w:rStyle w:val="-SFPFormSentencecase"/>
                            <w:lang w:val="en-US" w:eastAsia="en-US"/>
                          </w:rPr>
                        </w:pPr>
                        <w:r w:rsidRPr="0089287C">
                          <w:rPr>
                            <w:rStyle w:val="-SFPFormSentencecase"/>
                            <w:lang w:val="en-US"/>
                          </w:rPr>
                          <w:t>Discuss the product details:</w:t>
                        </w:r>
                      </w:p>
                      <w:p w14:paraId="058A48EE" w14:textId="77777777" w:rsidR="00023C5B" w:rsidRPr="0089287C" w:rsidRDefault="00D3711E" w:rsidP="00D3711E">
                        <w:pPr>
                          <w:rPr>
                            <w:rStyle w:val="-SFPFormSentencecase"/>
                            <w:lang w:val="en-US"/>
                          </w:rPr>
                        </w:pPr>
                        <w:r w:rsidRPr="0089287C">
                          <w:rPr>
                            <w:rStyle w:val="-SFPFormSentencecase"/>
                            <w:lang w:val="en-US"/>
                          </w:rPr>
                          <w:t>Liquidity</w:t>
                        </w:r>
                      </w:p>
                    </w:sdtContent>
                  </w:sdt>
                  <w:sdt>
                    <w:sdtPr>
                      <w:rPr>
                        <w:rStyle w:val="ROA"/>
                      </w:rPr>
                      <w:id w:val="1830084329"/>
                      <w:lock w:val="sdtLocked"/>
                      <w:placeholder>
                        <w:docPart w:val="B9D60D9B3ED5448BBF828112A7B32193"/>
                      </w:placeholder>
                      <w:showingPlcHdr/>
                    </w:sdtPr>
                    <w:sdtEndPr>
                      <w:rPr>
                        <w:rStyle w:val="-SFPFormSentencecase"/>
                        <w:color w:val="9D9E9F"/>
                        <w:lang w:val="en-US" w:eastAsia="en-ZA"/>
                      </w:rPr>
                    </w:sdtEndPr>
                    <w:sdtContent>
                      <w:p w14:paraId="251C815E" w14:textId="77777777" w:rsidR="00D3711E" w:rsidRPr="0089287C" w:rsidRDefault="00D3711E" w:rsidP="00D3711E">
                        <w:pPr>
                          <w:rPr>
                            <w:rStyle w:val="-SFPFormSentencecase"/>
                            <w:lang w:val="en-US"/>
                          </w:rPr>
                        </w:pPr>
                        <w:r w:rsidRPr="0089287C">
                          <w:rPr>
                            <w:rStyle w:val="-SFPFormSentencecase"/>
                            <w:lang w:val="en-US"/>
                          </w:rPr>
                          <w:t>Termination penalties</w:t>
                        </w:r>
                      </w:p>
                    </w:sdtContent>
                  </w:sdt>
                  <w:sdt>
                    <w:sdtPr>
                      <w:rPr>
                        <w:rStyle w:val="ROA"/>
                      </w:rPr>
                      <w:id w:val="413980803"/>
                      <w:lock w:val="sdtLocked"/>
                      <w:placeholder>
                        <w:docPart w:val="3603AB3EEE0F42BCBDF375A8F103BA65"/>
                      </w:placeholder>
                      <w:showingPlcHdr/>
                    </w:sdtPr>
                    <w:sdtEndPr>
                      <w:rPr>
                        <w:rStyle w:val="-SFPFormSentencecase"/>
                        <w:color w:val="9D9E9F"/>
                        <w:lang w:val="en-US" w:eastAsia="en-ZA"/>
                      </w:rPr>
                    </w:sdtEndPr>
                    <w:sdtContent>
                      <w:p w14:paraId="519BC1BF" w14:textId="77777777" w:rsidR="00D3711E" w:rsidRPr="0089287C" w:rsidRDefault="00D3711E" w:rsidP="00D3711E">
                        <w:pPr>
                          <w:rPr>
                            <w:rStyle w:val="-SFPFormSentencecase"/>
                            <w:lang w:val="en-US"/>
                          </w:rPr>
                        </w:pPr>
                        <w:r w:rsidRPr="0089287C">
                          <w:rPr>
                            <w:rStyle w:val="-SFPFormSentencecase"/>
                            <w:lang w:val="en-US"/>
                          </w:rPr>
                          <w:t>Guarantees, if any</w:t>
                        </w:r>
                      </w:p>
                    </w:sdtContent>
                  </w:sdt>
                  <w:sdt>
                    <w:sdtPr>
                      <w:rPr>
                        <w:rStyle w:val="ROA"/>
                      </w:rPr>
                      <w:id w:val="674462802"/>
                      <w:lock w:val="sdtLocked"/>
                      <w:placeholder>
                        <w:docPart w:val="BB2E11373D5A4B5C958E8B3B4B729670"/>
                      </w:placeholder>
                      <w:showingPlcHdr/>
                    </w:sdtPr>
                    <w:sdtEndPr>
                      <w:rPr>
                        <w:rStyle w:val="-SFPFormSentencecase"/>
                        <w:color w:val="9D9E9F"/>
                        <w:lang w:val="en-US" w:eastAsia="en-ZA"/>
                      </w:rPr>
                    </w:sdtEndPr>
                    <w:sdtContent>
                      <w:p w14:paraId="5F64AAFB" w14:textId="77777777" w:rsidR="00D3711E" w:rsidRPr="0089287C" w:rsidRDefault="00D3711E" w:rsidP="00D3711E">
                        <w:pPr>
                          <w:rPr>
                            <w:rStyle w:val="-SFPFormSentencecase"/>
                            <w:lang w:val="en-US"/>
                          </w:rPr>
                        </w:pPr>
                        <w:r w:rsidRPr="0089287C">
                          <w:rPr>
                            <w:rStyle w:val="-SFPFormSentencecase"/>
                            <w:lang w:val="en-US"/>
                          </w:rPr>
                          <w:t>Implications of fees &amp; costs</w:t>
                        </w:r>
                      </w:p>
                    </w:sdtContent>
                  </w:sdt>
                  <w:sdt>
                    <w:sdtPr>
                      <w:rPr>
                        <w:rStyle w:val="ROA"/>
                      </w:rPr>
                      <w:id w:val="-1362588199"/>
                      <w:lock w:val="sdtLocked"/>
                      <w:placeholder>
                        <w:docPart w:val="5D8511F932BE442084D62C933DC53BD8"/>
                      </w:placeholder>
                      <w:showingPlcHdr/>
                    </w:sdtPr>
                    <w:sdtEndPr>
                      <w:rPr>
                        <w:rStyle w:val="-SFPFormSentencecase"/>
                        <w:color w:val="9D9E9F"/>
                        <w:lang w:val="en-US" w:eastAsia="en-ZA"/>
                      </w:rPr>
                    </w:sdtEndPr>
                    <w:sdtContent>
                      <w:p w14:paraId="34003CEC" w14:textId="77777777" w:rsidR="00D3711E" w:rsidRPr="0089287C" w:rsidRDefault="00D3711E" w:rsidP="00D3711E">
                        <w:pPr>
                          <w:rPr>
                            <w:rStyle w:val="-SFPFormSentencecase"/>
                            <w:lang w:val="en-US"/>
                          </w:rPr>
                        </w:pPr>
                        <w:r w:rsidRPr="0089287C">
                          <w:rPr>
                            <w:rStyle w:val="-SFPFormSentencecase"/>
                            <w:lang w:val="en-US"/>
                          </w:rPr>
                          <w:t>Legislative restrictions</w:t>
                        </w:r>
                      </w:p>
                    </w:sdtContent>
                  </w:sdt>
                  <w:sdt>
                    <w:sdtPr>
                      <w:rPr>
                        <w:rStyle w:val="ROA"/>
                      </w:rPr>
                      <w:id w:val="-548614626"/>
                      <w:lock w:val="sdtLocked"/>
                      <w:placeholder>
                        <w:docPart w:val="50DC968A157841ED8A1CDD7740DCD1A9"/>
                      </w:placeholder>
                      <w:showingPlcHdr/>
                    </w:sdtPr>
                    <w:sdtEndPr>
                      <w:rPr>
                        <w:rStyle w:val="-SFPFormSentencecase"/>
                        <w:color w:val="9D9E9F"/>
                        <w:szCs w:val="18"/>
                        <w:lang w:val="en-US" w:eastAsia="en-ZA"/>
                      </w:rPr>
                    </w:sdtEndPr>
                    <w:sdtContent>
                      <w:p w14:paraId="082DE621" w14:textId="77777777" w:rsidR="00FB01D5" w:rsidRPr="0089287C" w:rsidRDefault="00FB01D5" w:rsidP="00FB01D5">
                        <w:pPr>
                          <w:rPr>
                            <w:rStyle w:val="-SFPFormSentencecase"/>
                            <w:lang w:val="en-US"/>
                          </w:rPr>
                        </w:pPr>
                        <w:r w:rsidRPr="0089287C">
                          <w:rPr>
                            <w:rStyle w:val="-SFPFormSentencecase"/>
                            <w:lang w:val="en-US"/>
                          </w:rPr>
                          <w:t>Special terms &amp; conditions</w:t>
                        </w:r>
                      </w:p>
                      <w:p w14:paraId="63E242E6" w14:textId="77777777" w:rsidR="00FB01D5" w:rsidRPr="0089287C" w:rsidRDefault="00FB01D5" w:rsidP="00FB01D5">
                        <w:pPr>
                          <w:rPr>
                            <w:rStyle w:val="-SFPFormSentencecase"/>
                            <w:szCs w:val="18"/>
                            <w:lang w:val="en-US"/>
                          </w:rPr>
                        </w:pPr>
                        <w:r w:rsidRPr="0089287C">
                          <w:rPr>
                            <w:rStyle w:val="-SFPFormSentencecase"/>
                            <w:lang w:val="en-US"/>
                          </w:rPr>
                          <w:t>Other relevant information</w:t>
                        </w:r>
                      </w:p>
                    </w:sdtContent>
                  </w:sdt>
                </w:tc>
              </w:tr>
              <w:tr w:rsidR="00023C5B" w:rsidRPr="0089287C" w14:paraId="284ABEC5" w14:textId="77777777" w:rsidTr="003A0961">
                <w:trPr>
                  <w:cantSplit/>
                  <w:trHeight w:val="20"/>
                </w:trPr>
                <w:tc>
                  <w:tcPr>
                    <w:tcW w:w="9923" w:type="dxa"/>
                    <w:tcBorders>
                      <w:top w:val="single" w:sz="4" w:space="0" w:color="D1D3D4"/>
                      <w:bottom w:val="single" w:sz="4" w:space="0" w:color="D1D3D4"/>
                    </w:tcBorders>
                    <w:shd w:val="clear" w:color="auto" w:fill="auto"/>
                    <w:vAlign w:val="center"/>
                  </w:tcPr>
                  <w:sdt>
                    <w:sdtPr>
                      <w:rPr>
                        <w:rStyle w:val="-SFPFilledinform"/>
                        <w:szCs w:val="18"/>
                        <w:lang w:val="en-US"/>
                      </w:rPr>
                      <w:id w:val="-228310276"/>
                      <w:placeholder>
                        <w:docPart w:val="1A5A2E0F955B4EABBF1B3D592B8F25A1"/>
                      </w:placeholder>
                    </w:sdtPr>
                    <w:sdtEndPr>
                      <w:rPr>
                        <w:rStyle w:val="DefaultParagraphFont"/>
                        <w:rFonts w:asciiTheme="minorHAnsi" w:eastAsiaTheme="minorEastAsia" w:hAnsiTheme="minorHAnsi"/>
                        <w:color w:val="D1D3D4"/>
                        <w:sz w:val="22"/>
                        <w:lang w:eastAsia="en-ZA"/>
                      </w:rPr>
                    </w:sdtEndPr>
                    <w:sdtContent>
                      <w:sdt>
                        <w:sdtPr>
                          <w:rPr>
                            <w:rStyle w:val="ROA"/>
                          </w:rPr>
                          <w:id w:val="388225983"/>
                          <w:lock w:val="sdtLocked"/>
                          <w:placeholder>
                            <w:docPart w:val="295254A47BDE408CAECE4CDFA0CF4E0A"/>
                          </w:placeholder>
                          <w:showingPlcHdr/>
                        </w:sdtPr>
                        <w:sdtEndPr>
                          <w:rPr>
                            <w:rStyle w:val="DefaultParagraphFont"/>
                            <w:rFonts w:asciiTheme="minorHAnsi" w:eastAsiaTheme="minorEastAsia" w:hAnsiTheme="minorHAnsi"/>
                            <w:color w:val="D1D3D4"/>
                            <w:sz w:val="22"/>
                            <w:szCs w:val="18"/>
                            <w:lang w:val="en-US" w:eastAsia="en-ZA"/>
                          </w:rPr>
                        </w:sdtEndPr>
                        <w:sdtContent>
                          <w:p w14:paraId="37E005C9" w14:textId="77777777" w:rsidR="00023C5B" w:rsidRPr="0089287C" w:rsidRDefault="00BB6BB1" w:rsidP="00AA6576">
                            <w:pPr>
                              <w:spacing w:after="0"/>
                              <w:rPr>
                                <w:rFonts w:ascii="Arial Narrow" w:hAnsi="Arial Narrow"/>
                                <w:color w:val="000000" w:themeColor="text1"/>
                                <w:sz w:val="18"/>
                                <w:szCs w:val="18"/>
                                <w:lang w:val="en-US"/>
                              </w:rPr>
                            </w:pPr>
                            <w:r w:rsidRPr="0089287C">
                              <w:rPr>
                                <w:rStyle w:val="-SFPFormSentencecase"/>
                                <w:szCs w:val="18"/>
                                <w:lang w:val="en-US"/>
                              </w:rPr>
                              <w:t>Record discussion with regard to nomination of beneficiaries, beneficiary for ownership or cessionaries.</w:t>
                            </w:r>
                          </w:p>
                        </w:sdtContent>
                      </w:sdt>
                    </w:sdtContent>
                  </w:sdt>
                </w:tc>
              </w:tr>
              <w:bookmarkEnd w:id="2"/>
            </w:tbl>
          </w:sdtContent>
        </w:sdt>
      </w:sdtContent>
    </w:sdt>
    <w:p w14:paraId="2372D66E" w14:textId="77777777" w:rsidR="00757DB3" w:rsidRDefault="00757DB3" w:rsidP="00E977F5">
      <w:pPr>
        <w:pStyle w:val="-SFPMainHeader"/>
        <w:outlineLvl w:val="9"/>
        <w:rPr>
          <w:rFonts w:ascii="Arial Narrow" w:hAnsi="Arial Narrow"/>
          <w:b/>
          <w:color w:val="auto"/>
          <w:sz w:val="22"/>
          <w:lang w:val="en-US"/>
        </w:rPr>
      </w:pPr>
    </w:p>
    <w:p w14:paraId="568561BC" w14:textId="4B1944D7" w:rsidR="006A67D7" w:rsidRPr="0089287C" w:rsidRDefault="006A67D7" w:rsidP="00E977F5">
      <w:pPr>
        <w:pStyle w:val="-SFPMainHeader"/>
        <w:outlineLvl w:val="9"/>
        <w:rPr>
          <w:rFonts w:ascii="Arial Narrow" w:hAnsi="Arial Narrow"/>
          <w:b/>
          <w:color w:val="auto"/>
          <w:sz w:val="22"/>
          <w:lang w:val="en-US"/>
        </w:rPr>
      </w:pPr>
      <w:r w:rsidRPr="0089287C">
        <w:rPr>
          <w:rFonts w:ascii="Arial Narrow" w:hAnsi="Arial Narrow"/>
          <w:b/>
          <w:color w:val="auto"/>
          <w:sz w:val="22"/>
          <w:lang w:val="en-US"/>
        </w:rPr>
        <w:t>SECTION F:</w:t>
      </w:r>
    </w:p>
    <w:p w14:paraId="56033ECA" w14:textId="2BF1332F" w:rsidR="006A67D7" w:rsidRPr="0089287C" w:rsidRDefault="006A67D7" w:rsidP="006A67D7">
      <w:pPr>
        <w:pStyle w:val="-SFPHeadernospacebefore"/>
        <w:keepNext/>
        <w:spacing w:line="276" w:lineRule="auto"/>
        <w:rPr>
          <w:noProof w:val="0"/>
          <w:lang w:val="en-US"/>
        </w:rPr>
      </w:pPr>
      <w:r w:rsidRPr="0089287C">
        <w:rPr>
          <w:rStyle w:val="-SFPHEADERChar"/>
          <w:b/>
          <w:bCs/>
          <w:noProof w:val="0"/>
          <w:lang w:val="en-US"/>
        </w:rPr>
        <w:t>Replacements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7404"/>
        <w:gridCol w:w="1263"/>
        <w:gridCol w:w="1256"/>
      </w:tblGrid>
      <w:tr w:rsidR="003C5ABB" w:rsidRPr="0089287C" w14:paraId="55DC80AA" w14:textId="77777777" w:rsidTr="003C5ABB">
        <w:trPr>
          <w:cantSplit/>
        </w:trPr>
        <w:tc>
          <w:tcPr>
            <w:tcW w:w="7404" w:type="dxa"/>
            <w:shd w:val="clear" w:color="auto" w:fill="auto"/>
            <w:vAlign w:val="center"/>
          </w:tcPr>
          <w:p w14:paraId="014DA7D6" w14:textId="251E3319" w:rsidR="003C5ABB" w:rsidRPr="0089287C" w:rsidRDefault="003C5ABB" w:rsidP="003C5ABB">
            <w:pPr>
              <w:keepNext/>
              <w:spacing w:after="0" w:line="200" w:lineRule="exact"/>
              <w:rPr>
                <w:rFonts w:ascii="Arial Narrow" w:hAnsi="Arial Narrow" w:cs="Arial"/>
                <w:sz w:val="18"/>
                <w:szCs w:val="18"/>
                <w:lang w:val="en-US"/>
              </w:rPr>
            </w:pPr>
            <w:r w:rsidRPr="0089287C">
              <w:rPr>
                <w:rFonts w:ascii="Arial Narrow" w:hAnsi="Arial Narrow" w:cs="Arial"/>
                <w:sz w:val="18"/>
                <w:szCs w:val="18"/>
                <w:lang w:val="en-US"/>
              </w:rPr>
              <w:t>If “Yes” (above), the Financial Adviser confirms that all disclosures on the Replacement Product Comparison document have been explained to the client.</w:t>
            </w:r>
          </w:p>
        </w:tc>
        <w:tc>
          <w:tcPr>
            <w:tcW w:w="1263" w:type="dxa"/>
            <w:shd w:val="clear" w:color="auto" w:fill="auto"/>
          </w:tcPr>
          <w:p w14:paraId="1B2C7DB5"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1628469321"/>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c>
          <w:tcPr>
            <w:tcW w:w="1256" w:type="dxa"/>
            <w:shd w:val="clear" w:color="auto" w:fill="auto"/>
          </w:tcPr>
          <w:p w14:paraId="14DF4EBE"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256826526"/>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No</w:t>
            </w:r>
          </w:p>
        </w:tc>
      </w:tr>
      <w:tr w:rsidR="005919F6" w:rsidRPr="0089287C" w14:paraId="521E292B" w14:textId="77777777" w:rsidTr="003C5ABB">
        <w:trPr>
          <w:cantSplit/>
          <w:trHeight w:val="298"/>
        </w:trPr>
        <w:tc>
          <w:tcPr>
            <w:tcW w:w="7404" w:type="dxa"/>
            <w:shd w:val="clear" w:color="auto" w:fill="auto"/>
            <w:vAlign w:val="center"/>
          </w:tcPr>
          <w:p w14:paraId="60A47AA5" w14:textId="77777777" w:rsidR="005919F6" w:rsidRDefault="005919F6" w:rsidP="003C5ABB">
            <w:pPr>
              <w:keepNext/>
              <w:spacing w:after="0" w:line="200" w:lineRule="exact"/>
              <w:rPr>
                <w:rFonts w:ascii="Arial Narrow" w:hAnsi="Arial Narrow" w:cs="Arial"/>
                <w:sz w:val="18"/>
                <w:szCs w:val="18"/>
                <w:lang w:val="en-US"/>
              </w:rPr>
            </w:pPr>
          </w:p>
          <w:p w14:paraId="2101F7C4" w14:textId="77777777" w:rsidR="005919F6" w:rsidRPr="0089287C" w:rsidRDefault="005919F6" w:rsidP="003C5ABB">
            <w:pPr>
              <w:keepNext/>
              <w:spacing w:after="0" w:line="200" w:lineRule="exact"/>
              <w:rPr>
                <w:rFonts w:ascii="Arial Narrow" w:hAnsi="Arial Narrow" w:cs="Arial"/>
                <w:sz w:val="18"/>
                <w:szCs w:val="18"/>
                <w:lang w:val="en-US"/>
              </w:rPr>
            </w:pPr>
            <w:r w:rsidRPr="0089287C">
              <w:rPr>
                <w:rFonts w:ascii="Arial Narrow" w:hAnsi="Arial Narrow" w:cs="Arial"/>
                <w:sz w:val="18"/>
                <w:szCs w:val="18"/>
                <w:lang w:val="en-US"/>
              </w:rPr>
              <w:t>Does/Do the product(s) taken replace an existing product(s)?</w:t>
            </w:r>
          </w:p>
        </w:tc>
        <w:tc>
          <w:tcPr>
            <w:tcW w:w="1263" w:type="dxa"/>
            <w:shd w:val="clear" w:color="auto" w:fill="auto"/>
          </w:tcPr>
          <w:p w14:paraId="638ADC4A" w14:textId="77777777" w:rsidR="005919F6"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2116548237"/>
                <w14:checkbox>
                  <w14:checked w14:val="0"/>
                  <w14:checkedState w14:val="2612" w14:font="MS Gothic"/>
                  <w14:uncheckedState w14:val="2610" w14:font="MS Gothic"/>
                </w14:checkbox>
              </w:sdtPr>
              <w:sdtEndPr/>
              <w:sdtContent>
                <w:r w:rsidR="005919F6" w:rsidRPr="0089287C">
                  <w:rPr>
                    <w:rFonts w:ascii="MS Gothic" w:eastAsia="MS Gothic" w:hAnsi="MS Gothic" w:cs="Arial" w:hint="eastAsia"/>
                    <w:sz w:val="18"/>
                    <w:szCs w:val="18"/>
                    <w:lang w:val="en-US"/>
                  </w:rPr>
                  <w:t>☐</w:t>
                </w:r>
              </w:sdtContent>
            </w:sdt>
            <w:r w:rsidR="005919F6" w:rsidRPr="0089287C">
              <w:rPr>
                <w:rFonts w:ascii="Arial Narrow" w:hAnsi="Arial Narrow" w:cs="Arial"/>
                <w:sz w:val="18"/>
                <w:szCs w:val="18"/>
                <w:lang w:val="en-US"/>
              </w:rPr>
              <w:t>Yes</w:t>
            </w:r>
          </w:p>
        </w:tc>
        <w:tc>
          <w:tcPr>
            <w:tcW w:w="1256" w:type="dxa"/>
            <w:shd w:val="clear" w:color="auto" w:fill="auto"/>
          </w:tcPr>
          <w:p w14:paraId="6131E4AA" w14:textId="77777777" w:rsidR="005919F6"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396364528"/>
                <w14:checkbox>
                  <w14:checked w14:val="0"/>
                  <w14:checkedState w14:val="2612" w14:font="MS Gothic"/>
                  <w14:uncheckedState w14:val="2610" w14:font="MS Gothic"/>
                </w14:checkbox>
              </w:sdtPr>
              <w:sdtEndPr/>
              <w:sdtContent>
                <w:r w:rsidR="005919F6" w:rsidRPr="0089287C">
                  <w:rPr>
                    <w:rFonts w:ascii="MS Gothic" w:eastAsia="MS Gothic" w:hAnsi="MS Gothic" w:cs="Arial" w:hint="eastAsia"/>
                    <w:sz w:val="18"/>
                    <w:szCs w:val="18"/>
                    <w:lang w:val="en-US"/>
                  </w:rPr>
                  <w:t>☐</w:t>
                </w:r>
              </w:sdtContent>
            </w:sdt>
            <w:r w:rsidR="005919F6" w:rsidRPr="0089287C">
              <w:rPr>
                <w:rFonts w:ascii="Arial Narrow" w:hAnsi="Arial Narrow" w:cs="Arial"/>
                <w:sz w:val="18"/>
                <w:szCs w:val="18"/>
                <w:lang w:val="en-US"/>
              </w:rPr>
              <w:t>No</w:t>
            </w:r>
          </w:p>
        </w:tc>
      </w:tr>
      <w:tr w:rsidR="003C5ABB" w:rsidRPr="0089287C" w14:paraId="285487B7" w14:textId="77777777" w:rsidTr="003C5ABB">
        <w:trPr>
          <w:cantSplit/>
        </w:trPr>
        <w:tc>
          <w:tcPr>
            <w:tcW w:w="7404" w:type="dxa"/>
            <w:shd w:val="clear" w:color="auto" w:fill="auto"/>
            <w:vAlign w:val="center"/>
          </w:tcPr>
          <w:p w14:paraId="0740CD58" w14:textId="496C9D1D" w:rsidR="003C5ABB" w:rsidRPr="0089287C" w:rsidRDefault="003C5ABB" w:rsidP="003C5ABB">
            <w:pPr>
              <w:keepNext/>
              <w:spacing w:after="0" w:line="200" w:lineRule="exact"/>
              <w:rPr>
                <w:rFonts w:ascii="Arial Narrow" w:hAnsi="Arial Narrow" w:cs="Arial"/>
                <w:sz w:val="18"/>
                <w:szCs w:val="18"/>
                <w:lang w:val="en-US"/>
              </w:rPr>
            </w:pPr>
            <w:r w:rsidRPr="0089287C">
              <w:rPr>
                <w:rFonts w:ascii="Arial Narrow" w:hAnsi="Arial Narrow" w:cs="Arial"/>
                <w:sz w:val="18"/>
                <w:szCs w:val="18"/>
                <w:lang w:val="en-US"/>
              </w:rPr>
              <w:t xml:space="preserve">The client has confirmed that no financial products were cancelled in the 6 months </w:t>
            </w:r>
            <w:r w:rsidR="0086659E" w:rsidRPr="0089287C">
              <w:rPr>
                <w:rFonts w:ascii="Arial Narrow" w:hAnsi="Arial Narrow" w:cs="Arial"/>
                <w:sz w:val="18"/>
                <w:szCs w:val="18"/>
                <w:lang w:val="en-US"/>
              </w:rPr>
              <w:t>preceding and</w:t>
            </w:r>
            <w:r w:rsidRPr="0089287C">
              <w:rPr>
                <w:rFonts w:ascii="Arial Narrow" w:hAnsi="Arial Narrow" w:cs="Arial"/>
                <w:sz w:val="18"/>
                <w:szCs w:val="18"/>
                <w:lang w:val="en-US"/>
              </w:rPr>
              <w:t xml:space="preserve"> does not intend to cancel a financial product in the next 6 months.</w:t>
            </w:r>
          </w:p>
        </w:tc>
        <w:tc>
          <w:tcPr>
            <w:tcW w:w="1263" w:type="dxa"/>
            <w:shd w:val="clear" w:color="auto" w:fill="auto"/>
          </w:tcPr>
          <w:p w14:paraId="5C126104"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1091590837"/>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c>
          <w:tcPr>
            <w:tcW w:w="1256" w:type="dxa"/>
            <w:shd w:val="clear" w:color="auto" w:fill="auto"/>
          </w:tcPr>
          <w:p w14:paraId="4820AB32"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568420113"/>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No</w:t>
            </w:r>
          </w:p>
        </w:tc>
      </w:tr>
    </w:tbl>
    <w:p w14:paraId="4DE73632" w14:textId="77777777" w:rsidR="006A67D7" w:rsidRPr="0089287C" w:rsidRDefault="006A67D7" w:rsidP="006A67D7">
      <w:pPr>
        <w:keepNext/>
        <w:spacing w:after="0" w:line="240" w:lineRule="auto"/>
        <w:rPr>
          <w:rFonts w:ascii="Arial Narrow" w:hAnsi="Arial Narrow" w:cs="Arial"/>
          <w:sz w:val="18"/>
          <w:szCs w:val="18"/>
          <w:lang w:val="en-US"/>
        </w:rPr>
      </w:pPr>
    </w:p>
    <w:p w14:paraId="3A16F747" w14:textId="7A728771" w:rsidR="006A67D7" w:rsidRPr="0089287C" w:rsidRDefault="006A67D7" w:rsidP="006A67D7">
      <w:pPr>
        <w:keepNext/>
        <w:spacing w:after="100" w:line="200" w:lineRule="exact"/>
        <w:rPr>
          <w:rFonts w:ascii="Arial Narrow" w:hAnsi="Arial Narrow" w:cs="Arial"/>
          <w:sz w:val="18"/>
          <w:szCs w:val="20"/>
          <w:lang w:val="en-US"/>
        </w:rPr>
      </w:pPr>
      <w:r w:rsidRPr="0089287C">
        <w:rPr>
          <w:rFonts w:ascii="Arial Narrow" w:hAnsi="Arial Narrow" w:cs="Arial"/>
          <w:sz w:val="18"/>
          <w:szCs w:val="20"/>
          <w:lang w:val="en-US"/>
        </w:rPr>
        <w:t>I hereby acknowledge receipt of a copy of the Record of Advice and Letter of Introduction. I understand that I have an obligation to familiari</w:t>
      </w:r>
      <w:r w:rsidR="008A780A" w:rsidRPr="0089287C">
        <w:rPr>
          <w:rFonts w:ascii="Arial Narrow" w:hAnsi="Arial Narrow" w:cs="Arial"/>
          <w:sz w:val="18"/>
          <w:szCs w:val="20"/>
          <w:lang w:val="en-US"/>
        </w:rPr>
        <w:t>z</w:t>
      </w:r>
      <w:r w:rsidRPr="0089287C">
        <w:rPr>
          <w:rFonts w:ascii="Arial Narrow" w:hAnsi="Arial Narrow" w:cs="Arial"/>
          <w:sz w:val="18"/>
          <w:szCs w:val="20"/>
          <w:lang w:val="en-US"/>
        </w:rPr>
        <w:t>e myself with the terms and conditions of the product(s) that I have purchased.</w:t>
      </w:r>
    </w:p>
    <w:p w14:paraId="1E1933D7" w14:textId="41AC1494" w:rsidR="006A67D7" w:rsidRDefault="006A67D7" w:rsidP="006A67D7">
      <w:pPr>
        <w:keepNext/>
        <w:spacing w:after="100" w:line="200" w:lineRule="exact"/>
        <w:rPr>
          <w:rFonts w:ascii="Arial Narrow" w:hAnsi="Arial Narrow" w:cs="Arial"/>
          <w:sz w:val="18"/>
          <w:szCs w:val="20"/>
          <w:lang w:val="en-US"/>
        </w:rPr>
      </w:pPr>
      <w:r w:rsidRPr="0089287C">
        <w:rPr>
          <w:rFonts w:ascii="Arial Narrow" w:hAnsi="Arial Narrow" w:cs="Arial"/>
          <w:sz w:val="18"/>
          <w:szCs w:val="20"/>
          <w:lang w:val="en-US"/>
        </w:rPr>
        <w:t>I have been advised that should I have any queries concerning the content I must contact the Financial Adviser or SFP directly.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240"/>
        <w:gridCol w:w="4860"/>
      </w:tblGrid>
      <w:tr w:rsidR="006A67D7" w:rsidRPr="0089287C" w14:paraId="45BEE157" w14:textId="77777777" w:rsidTr="00D813F1">
        <w:trPr>
          <w:cantSplit/>
        </w:trPr>
        <w:tc>
          <w:tcPr>
            <w:tcW w:w="4873" w:type="dxa"/>
            <w:tcBorders>
              <w:bottom w:val="single" w:sz="4" w:space="0" w:color="BCBEC0"/>
            </w:tcBorders>
            <w:shd w:val="clear" w:color="auto" w:fill="auto"/>
            <w:noWrap/>
            <w:tcMar>
              <w:left w:w="0" w:type="dxa"/>
            </w:tcMar>
          </w:tcPr>
          <w:p w14:paraId="47E678CD" w14:textId="77777777" w:rsidR="006A67D7" w:rsidRPr="0089287C" w:rsidRDefault="00F037B1" w:rsidP="00D813F1">
            <w:pPr>
              <w:keepNext/>
              <w:tabs>
                <w:tab w:val="left" w:pos="3101"/>
              </w:tabs>
              <w:spacing w:before="360" w:after="0" w:line="240" w:lineRule="auto"/>
              <w:rPr>
                <w:rFonts w:ascii="Arial Narrow" w:hAnsi="Arial Narrow" w:cs="Arial"/>
                <w:color w:val="414042"/>
                <w:sz w:val="16"/>
                <w:szCs w:val="16"/>
                <w:lang w:val="en-US"/>
              </w:rPr>
            </w:pPr>
            <w:sdt>
              <w:sdtPr>
                <w:rPr>
                  <w:rStyle w:val="ROA"/>
                </w:rPr>
                <w:id w:val="-391572218"/>
                <w:lock w:val="sdtLocked"/>
                <w:placeholder>
                  <w:docPart w:val="800F0B66AA3E49BF969296656DAFFF3A"/>
                </w:placeholder>
                <w:showingPlcHdr/>
              </w:sdtPr>
              <w:sdtEndPr>
                <w:rPr>
                  <w:rStyle w:val="DefaultParagraphFont"/>
                  <w:rFonts w:asciiTheme="minorHAnsi" w:hAnsiTheme="minorHAnsi" w:cs="Arial"/>
                  <w:color w:val="414042"/>
                  <w:sz w:val="22"/>
                  <w:szCs w:val="16"/>
                  <w:lang w:val="en-US"/>
                </w:rPr>
              </w:sdtEndPr>
              <w:sdtContent>
                <w:r w:rsidR="006A67D7" w:rsidRPr="0089287C">
                  <w:rPr>
                    <w:rStyle w:val="-SFPFormSentencecase"/>
                    <w:lang w:val="en-US"/>
                  </w:rPr>
                  <w:t>Sign here</w:t>
                </w:r>
              </w:sdtContent>
            </w:sdt>
          </w:p>
        </w:tc>
        <w:tc>
          <w:tcPr>
            <w:tcW w:w="240" w:type="dxa"/>
            <w:shd w:val="clear" w:color="auto" w:fill="auto"/>
          </w:tcPr>
          <w:p w14:paraId="6FB52510" w14:textId="77777777" w:rsidR="006A67D7" w:rsidRPr="0089287C" w:rsidRDefault="006A67D7" w:rsidP="00D813F1">
            <w:pPr>
              <w:keepNext/>
              <w:spacing w:before="360" w:after="100" w:line="200" w:lineRule="exact"/>
              <w:rPr>
                <w:rFonts w:ascii="Arial Narrow" w:hAnsi="Arial Narrow" w:cs="Arial"/>
                <w:color w:val="414042"/>
                <w:sz w:val="16"/>
                <w:szCs w:val="16"/>
                <w:lang w:val="en-US"/>
              </w:rPr>
            </w:pPr>
          </w:p>
        </w:tc>
        <w:tc>
          <w:tcPr>
            <w:tcW w:w="4917" w:type="dxa"/>
            <w:tcBorders>
              <w:bottom w:val="single" w:sz="4" w:space="0" w:color="BCBEC0"/>
            </w:tcBorders>
            <w:shd w:val="clear" w:color="auto" w:fill="auto"/>
          </w:tcPr>
          <w:p w14:paraId="135BD9CA" w14:textId="311CEAC0" w:rsidR="006A67D7" w:rsidRPr="0089287C" w:rsidRDefault="004A082F" w:rsidP="00D813F1">
            <w:pPr>
              <w:keepNext/>
              <w:tabs>
                <w:tab w:val="left" w:pos="851"/>
              </w:tabs>
              <w:spacing w:before="360" w:after="0" w:line="240" w:lineRule="auto"/>
              <w:rPr>
                <w:rFonts w:ascii="Arial Narrow" w:hAnsi="Arial Narrow" w:cs="Arial"/>
                <w:color w:val="414042"/>
                <w:sz w:val="16"/>
                <w:szCs w:val="16"/>
                <w:lang w:val="en-US"/>
              </w:rPr>
            </w:pPr>
            <w:r w:rsidRPr="0089287C">
              <w:rPr>
                <w:rFonts w:ascii="Arial Narrow" w:hAnsi="Arial Narrow" w:cs="Arial"/>
                <w:sz w:val="18"/>
                <w:szCs w:val="18"/>
                <w:lang w:val="en-US"/>
              </w:rPr>
              <w:fldChar w:fldCharType="begin"/>
            </w:r>
            <w:r w:rsidRPr="0089287C">
              <w:rPr>
                <w:rFonts w:ascii="Arial Narrow" w:hAnsi="Arial Narrow" w:cs="Arial"/>
                <w:sz w:val="18"/>
                <w:szCs w:val="18"/>
                <w:lang w:val="en-US"/>
              </w:rPr>
              <w:instrText xml:space="preserve"> AUTOTEXTLIST  \s "NoStyle" \t "Click to enter date"   \* MERGEFORMAT </w:instrText>
            </w:r>
            <w:r w:rsidRPr="0089287C">
              <w:rPr>
                <w:rFonts w:ascii="Arial Narrow" w:hAnsi="Arial Narrow" w:cs="Arial"/>
                <w:sz w:val="18"/>
                <w:szCs w:val="18"/>
                <w:lang w:val="en-US"/>
              </w:rPr>
              <w:fldChar w:fldCharType="separate"/>
            </w:r>
            <w:r w:rsidRPr="0089287C">
              <w:rPr>
                <w:rFonts w:ascii="Arial Narrow" w:hAnsi="Arial Narrow" w:cs="Arial"/>
                <w:sz w:val="18"/>
                <w:szCs w:val="18"/>
                <w:lang w:val="en-US"/>
              </w:rPr>
              <w:t>Date</w:t>
            </w:r>
            <w:r w:rsidRPr="0089287C">
              <w:rPr>
                <w:rFonts w:ascii="Arial Narrow" w:hAnsi="Arial Narrow" w:cs="Arial"/>
                <w:sz w:val="18"/>
                <w:szCs w:val="18"/>
                <w:lang w:val="en-US"/>
              </w:rPr>
              <w:fldChar w:fldCharType="end"/>
            </w:r>
            <w:r w:rsidR="006A67D7" w:rsidRPr="0089287C">
              <w:rPr>
                <w:rFonts w:ascii="Arial Narrow" w:hAnsi="Arial Narrow" w:cs="Arial"/>
                <w:sz w:val="18"/>
                <w:szCs w:val="18"/>
                <w:lang w:val="en-US"/>
              </w:rPr>
              <w:t xml:space="preserve">:  </w:t>
            </w:r>
            <w:sdt>
              <w:sdtPr>
                <w:rPr>
                  <w:rStyle w:val="ROA"/>
                </w:rPr>
                <w:id w:val="-1529558663"/>
                <w:lock w:val="sdtLocked"/>
                <w:placeholder>
                  <w:docPart w:val="C4E2D9ECECAC4F63A3705BD0514D5DA4"/>
                </w:placeholder>
                <w:showingPlcHdr/>
                <w:date>
                  <w:dateFormat w:val="dd/MM/yyyy"/>
                  <w:lid w:val="en-ZA"/>
                  <w:storeMappedDataAs w:val="dateTime"/>
                  <w:calendar w:val="gregorian"/>
                </w:date>
              </w:sdtPr>
              <w:sdtEndPr>
                <w:rPr>
                  <w:rStyle w:val="DefaultParagraphFont"/>
                  <w:rFonts w:asciiTheme="minorHAnsi" w:hAnsiTheme="minorHAnsi" w:cs="Arial"/>
                  <w:color w:val="414042"/>
                  <w:sz w:val="22"/>
                  <w:szCs w:val="16"/>
                  <w:lang w:val="en-US"/>
                </w:rPr>
              </w:sdtEndPr>
              <w:sdtContent>
                <w:r w:rsidR="006A67D7" w:rsidRPr="0089287C">
                  <w:rPr>
                    <w:rStyle w:val="-SFPFormSentencecase"/>
                    <w:lang w:val="en-US"/>
                  </w:rPr>
                  <w:t>Click or tap to enter a date</w:t>
                </w:r>
              </w:sdtContent>
            </w:sdt>
            <w:r w:rsidR="002A5001" w:rsidRPr="0089287C">
              <w:rPr>
                <w:rStyle w:val="Style3"/>
                <w:lang w:val="en-US"/>
              </w:rPr>
              <w:t xml:space="preserve"> </w:t>
            </w:r>
          </w:p>
        </w:tc>
      </w:tr>
      <w:tr w:rsidR="006A67D7" w:rsidRPr="0089287C" w14:paraId="5AC89F3F" w14:textId="77777777" w:rsidTr="00D813F1">
        <w:trPr>
          <w:cantSplit/>
          <w:trHeight w:val="113"/>
        </w:trPr>
        <w:tc>
          <w:tcPr>
            <w:tcW w:w="4873" w:type="dxa"/>
            <w:tcBorders>
              <w:top w:val="single" w:sz="4" w:space="0" w:color="BCBEC0"/>
            </w:tcBorders>
            <w:shd w:val="clear" w:color="auto" w:fill="auto"/>
            <w:noWrap/>
            <w:tcMar>
              <w:left w:w="0" w:type="dxa"/>
            </w:tcMar>
          </w:tcPr>
          <w:p w14:paraId="46D7A0F8" w14:textId="60F39A36" w:rsidR="006A67D7" w:rsidRPr="0089287C" w:rsidRDefault="00CC0726" w:rsidP="00D813F1">
            <w:pPr>
              <w:keepNext/>
              <w:tabs>
                <w:tab w:val="left" w:pos="851"/>
              </w:tabs>
              <w:spacing w:before="40" w:after="100" w:line="240" w:lineRule="auto"/>
              <w:rPr>
                <w:rFonts w:ascii="Arial Narrow" w:hAnsi="Arial Narrow" w:cs="Arial"/>
                <w:color w:val="000000" w:themeColor="text1"/>
                <w:sz w:val="18"/>
                <w:szCs w:val="20"/>
                <w:lang w:val="en-US"/>
              </w:rPr>
            </w:pPr>
            <w:r w:rsidRPr="0089287C">
              <w:rPr>
                <w:rFonts w:ascii="Arial Narrow" w:hAnsi="Arial Narrow" w:cs="Arial"/>
                <w:sz w:val="18"/>
                <w:szCs w:val="20"/>
                <w:lang w:val="en-US"/>
              </w:rPr>
              <w:fldChar w:fldCharType="begin"/>
            </w:r>
            <w:r w:rsidRPr="0089287C">
              <w:rPr>
                <w:rFonts w:ascii="Arial Narrow" w:hAnsi="Arial Narrow" w:cs="Arial"/>
                <w:sz w:val="18"/>
                <w:szCs w:val="20"/>
                <w:lang w:val="en-US"/>
              </w:rPr>
              <w:instrText xml:space="preserve"> AUTOTEXTLIST  \s "NoStyle" \t "Sign here"  \* MERGEFORMAT </w:instrText>
            </w:r>
            <w:r w:rsidRPr="0089287C">
              <w:rPr>
                <w:rFonts w:ascii="Arial Narrow" w:hAnsi="Arial Narrow" w:cs="Arial"/>
                <w:sz w:val="18"/>
                <w:szCs w:val="20"/>
                <w:lang w:val="en-US"/>
              </w:rPr>
              <w:fldChar w:fldCharType="separate"/>
            </w:r>
            <w:r w:rsidRPr="0089287C">
              <w:rPr>
                <w:rFonts w:ascii="Arial Narrow" w:hAnsi="Arial Narrow" w:cs="Arial"/>
                <w:sz w:val="18"/>
                <w:szCs w:val="20"/>
                <w:lang w:val="en-US"/>
              </w:rPr>
              <w:t>Client signature:</w:t>
            </w:r>
            <w:r w:rsidRPr="0089287C">
              <w:rPr>
                <w:rFonts w:ascii="Arial Narrow" w:hAnsi="Arial Narrow" w:cs="Arial"/>
                <w:sz w:val="18"/>
                <w:szCs w:val="20"/>
                <w:lang w:val="en-US"/>
              </w:rPr>
              <w:fldChar w:fldCharType="end"/>
            </w:r>
          </w:p>
        </w:tc>
        <w:tc>
          <w:tcPr>
            <w:tcW w:w="240" w:type="dxa"/>
            <w:shd w:val="clear" w:color="auto" w:fill="auto"/>
          </w:tcPr>
          <w:p w14:paraId="5947262E" w14:textId="77777777" w:rsidR="006A67D7" w:rsidRPr="0089287C" w:rsidRDefault="006A67D7" w:rsidP="00D813F1">
            <w:pPr>
              <w:keepNext/>
              <w:spacing w:after="0" w:line="200" w:lineRule="exact"/>
              <w:rPr>
                <w:rFonts w:ascii="Arial Narrow" w:hAnsi="Arial Narrow" w:cs="Arial"/>
                <w:color w:val="414042"/>
                <w:sz w:val="18"/>
                <w:szCs w:val="20"/>
                <w:lang w:val="en-US"/>
              </w:rPr>
            </w:pPr>
          </w:p>
        </w:tc>
        <w:tc>
          <w:tcPr>
            <w:tcW w:w="4917" w:type="dxa"/>
            <w:tcBorders>
              <w:top w:val="single" w:sz="4" w:space="0" w:color="BCBEC0"/>
            </w:tcBorders>
            <w:shd w:val="clear" w:color="auto" w:fill="auto"/>
          </w:tcPr>
          <w:p w14:paraId="1990959E" w14:textId="77777777" w:rsidR="006A67D7" w:rsidRPr="0089287C" w:rsidRDefault="006A67D7" w:rsidP="00D813F1">
            <w:pPr>
              <w:keepNext/>
              <w:spacing w:after="0" w:line="200" w:lineRule="exact"/>
              <w:rPr>
                <w:rFonts w:ascii="Arial Narrow" w:hAnsi="Arial Narrow" w:cs="Arial"/>
                <w:color w:val="414042"/>
                <w:sz w:val="18"/>
                <w:szCs w:val="20"/>
                <w:lang w:val="en-US"/>
              </w:rPr>
            </w:pPr>
          </w:p>
        </w:tc>
      </w:tr>
      <w:tr w:rsidR="006A67D7" w:rsidRPr="0089287C" w14:paraId="47170AE4" w14:textId="77777777" w:rsidTr="00D813F1">
        <w:trPr>
          <w:cantSplit/>
        </w:trPr>
        <w:tc>
          <w:tcPr>
            <w:tcW w:w="10030" w:type="dxa"/>
            <w:gridSpan w:val="3"/>
            <w:tcBorders>
              <w:bottom w:val="single" w:sz="4" w:space="0" w:color="BCBEC0"/>
            </w:tcBorders>
            <w:shd w:val="clear" w:color="auto" w:fill="auto"/>
            <w:noWrap/>
            <w:tcMar>
              <w:left w:w="0" w:type="dxa"/>
            </w:tcMar>
            <w:vAlign w:val="bottom"/>
          </w:tcPr>
          <w:p w14:paraId="5D920D5A" w14:textId="39C5AFC2" w:rsidR="006A67D7" w:rsidRPr="0089287C" w:rsidRDefault="00F037B1" w:rsidP="00D813F1">
            <w:pPr>
              <w:keepNext/>
              <w:tabs>
                <w:tab w:val="left" w:pos="851"/>
              </w:tabs>
              <w:spacing w:before="160" w:after="0" w:line="240" w:lineRule="auto"/>
              <w:rPr>
                <w:rFonts w:ascii="Arial Narrow" w:hAnsi="Arial Narrow" w:cs="Arial"/>
                <w:color w:val="414042"/>
                <w:sz w:val="16"/>
                <w:szCs w:val="16"/>
                <w:lang w:val="en-US"/>
              </w:rPr>
            </w:pPr>
            <w:sdt>
              <w:sdtPr>
                <w:rPr>
                  <w:rStyle w:val="ROA"/>
                </w:rPr>
                <w:id w:val="-689371536"/>
                <w:lock w:val="sdtLocked"/>
                <w:placeholder>
                  <w:docPart w:val="EB976C30952E458B8A58B241FF85D555"/>
                </w:placeholder>
                <w:showingPlcHdr/>
                <w15:dataBinding w:prefixMappings="xmlns:ns0='Intermediary' " w:xpath="/ns0:TestXMLNode[1]/ns0:Intermediary[1]" w:storeItemID="{B7D30B90-7C83-4F8D-9BEB-0E93F66E6523}"/>
              </w:sdtPr>
              <w:sdtEndPr>
                <w:rPr>
                  <w:rStyle w:val="DefaultParagraphFont"/>
                  <w:rFonts w:asciiTheme="minorHAnsi" w:hAnsiTheme="minorHAnsi" w:cs="Calibri"/>
                  <w:sz w:val="22"/>
                  <w:lang w:val="en-US"/>
                </w:rPr>
              </w:sdtEndPr>
              <w:sdtContent>
                <w:r w:rsidR="00B07F9F" w:rsidRPr="007E64A0">
                  <w:rPr>
                    <w:rStyle w:val="-SFPFormCharacter"/>
                  </w:rPr>
                  <w:t>Client name</w:t>
                </w:r>
              </w:sdtContent>
            </w:sdt>
          </w:p>
        </w:tc>
      </w:tr>
    </w:tbl>
    <w:p w14:paraId="3C913F38" w14:textId="0B998FAB" w:rsidR="00D3711E" w:rsidRPr="0089287C" w:rsidRDefault="00CC0726" w:rsidP="00552D49">
      <w:pPr>
        <w:pStyle w:val="-SFPMainHeader"/>
        <w:outlineLvl w:val="9"/>
        <w:rPr>
          <w:rFonts w:ascii="Arial Narrow" w:hAnsi="Arial Narrow"/>
          <w:color w:val="auto"/>
          <w:sz w:val="18"/>
          <w:szCs w:val="18"/>
          <w:lang w:val="en-US"/>
        </w:rPr>
      </w:pPr>
      <w:r w:rsidRPr="0089287C">
        <w:rPr>
          <w:rFonts w:ascii="Arial Narrow" w:hAnsi="Arial Narrow"/>
          <w:color w:val="auto"/>
          <w:sz w:val="18"/>
          <w:szCs w:val="18"/>
          <w:lang w:val="en-US"/>
        </w:rPr>
        <w:fldChar w:fldCharType="begin"/>
      </w:r>
      <w:r w:rsidRPr="0089287C">
        <w:rPr>
          <w:rFonts w:ascii="Arial Narrow" w:hAnsi="Arial Narrow"/>
          <w:color w:val="auto"/>
          <w:sz w:val="18"/>
          <w:szCs w:val="18"/>
          <w:lang w:val="en-US"/>
        </w:rPr>
        <w:instrText xml:space="preserve"> AUTOTEXTLIST  \s "NoStyle" \t "Enter client name here"   \* MERGEFORMAT </w:instrText>
      </w:r>
      <w:r w:rsidRPr="0089287C">
        <w:rPr>
          <w:rFonts w:ascii="Arial Narrow" w:hAnsi="Arial Narrow"/>
          <w:color w:val="auto"/>
          <w:sz w:val="18"/>
          <w:szCs w:val="18"/>
          <w:lang w:val="en-US"/>
        </w:rPr>
        <w:fldChar w:fldCharType="separate"/>
      </w:r>
      <w:r w:rsidRPr="0089287C">
        <w:rPr>
          <w:rFonts w:ascii="Arial Narrow" w:hAnsi="Arial Narrow"/>
          <w:color w:val="auto"/>
          <w:sz w:val="18"/>
          <w:szCs w:val="18"/>
          <w:lang w:val="en-US"/>
        </w:rPr>
        <w:t>Client name</w:t>
      </w:r>
      <w:r w:rsidRPr="0089287C">
        <w:rPr>
          <w:rFonts w:ascii="Arial Narrow" w:hAnsi="Arial Narrow"/>
          <w:color w:val="auto"/>
          <w:sz w:val="18"/>
          <w:szCs w:val="18"/>
          <w:lang w:val="en-US"/>
        </w:rPr>
        <w:fldChar w:fldCharType="end"/>
      </w:r>
    </w:p>
    <w:sectPr w:rsidR="00D3711E" w:rsidRPr="0089287C" w:rsidSect="000A0B1B">
      <w:headerReference w:type="even" r:id="rId12"/>
      <w:headerReference w:type="default" r:id="rId13"/>
      <w:footerReference w:type="even" r:id="rId14"/>
      <w:footerReference w:type="default" r:id="rId15"/>
      <w:headerReference w:type="first" r:id="rId16"/>
      <w:footerReference w:type="first" r:id="rId17"/>
      <w:pgSz w:w="11906" w:h="16838"/>
      <w:pgMar w:top="964" w:right="992" w:bottom="1418" w:left="992" w:header="0"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FF" wne:kcmSecondary="0046">
      <wne:macro wne:macroName="NORMAL.NEWMACROS.MACRO3"/>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AA44" w14:textId="77777777" w:rsidR="00F037B1" w:rsidRDefault="00F037B1" w:rsidP="00DC236D">
      <w:r>
        <w:separator/>
      </w:r>
    </w:p>
  </w:endnote>
  <w:endnote w:type="continuationSeparator" w:id="0">
    <w:p w14:paraId="4A2BE98A" w14:textId="77777777" w:rsidR="00F037B1" w:rsidRDefault="00F037B1" w:rsidP="00DC2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1C76" w14:textId="77777777" w:rsidR="00F75122" w:rsidRDefault="00F75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9278" w14:textId="77777777" w:rsidR="00F75122" w:rsidRPr="00DF4D08" w:rsidRDefault="00F75122" w:rsidP="00175522">
    <w:pPr>
      <w:tabs>
        <w:tab w:val="right" w:pos="9781"/>
      </w:tabs>
      <w:autoSpaceDE w:val="0"/>
      <w:autoSpaceDN w:val="0"/>
      <w:adjustRightInd w:val="0"/>
      <w:spacing w:after="0" w:line="240" w:lineRule="auto"/>
      <w:rPr>
        <w:rFonts w:ascii="Arial" w:hAnsi="Arial" w:cs="Arial"/>
        <w:color w:val="414042"/>
        <w:sz w:val="12"/>
        <w:szCs w:val="14"/>
      </w:rPr>
    </w:pPr>
    <w:r>
      <w:rPr>
        <w:rFonts w:ascii="Arial" w:hAnsi="Arial" w:cs="Arial"/>
        <w:noProof/>
        <w:color w:val="414042"/>
        <w:sz w:val="14"/>
        <w:szCs w:val="14"/>
        <w:lang w:eastAsia="en-ZA"/>
      </w:rPr>
      <mc:AlternateContent>
        <mc:Choice Requires="wps">
          <w:drawing>
            <wp:anchor distT="0" distB="0" distL="114300" distR="114300" simplePos="0" relativeHeight="251657728" behindDoc="0" locked="0" layoutInCell="1" allowOverlap="1" wp14:anchorId="495195BC" wp14:editId="59EA1BBF">
              <wp:simplePos x="0" y="0"/>
              <wp:positionH relativeFrom="column">
                <wp:posOffset>5080</wp:posOffset>
              </wp:positionH>
              <wp:positionV relativeFrom="paragraph">
                <wp:posOffset>-135890</wp:posOffset>
              </wp:positionV>
              <wp:extent cx="46355" cy="46355"/>
              <wp:effectExtent l="0" t="0" r="0" b="0"/>
              <wp:wrapNone/>
              <wp:docPr id="2" name="Oval 2"/>
              <wp:cNvGraphicFramePr/>
              <a:graphic xmlns:a="http://schemas.openxmlformats.org/drawingml/2006/main">
                <a:graphicData uri="http://schemas.microsoft.com/office/word/2010/wordprocessingShape">
                  <wps:wsp>
                    <wps:cNvSpPr/>
                    <wps:spPr>
                      <a:xfrm>
                        <a:off x="0" y="0"/>
                        <a:ext cx="46355" cy="46355"/>
                      </a:xfrm>
                      <a:prstGeom prst="ellipse">
                        <a:avLst/>
                      </a:prstGeom>
                      <a:solidFill>
                        <a:srgbClr val="E6A22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97DA7" id="Oval 2" o:spid="_x0000_s1026" style="position:absolute;margin-left:.4pt;margin-top:-10.7pt;width:3.65pt;height: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" fillcolor="#e6a225" stroked="f" strokeweight="1pt">
              <v:stroke joinstyle="miter"/>
            </v:oval>
          </w:pict>
        </mc:Fallback>
      </mc:AlternateContent>
    </w:r>
    <w:r w:rsidRPr="00B331F7">
      <w:rPr>
        <w:rFonts w:ascii="Arial" w:hAnsi="Arial" w:cs="Arial"/>
        <w:color w:val="414042"/>
        <w:sz w:val="14"/>
        <w:szCs w:val="14"/>
      </w:rPr>
      <w:t>Succession Financial Planning Advisory Services (</w:t>
    </w:r>
    <w:r>
      <w:rPr>
        <w:rFonts w:ascii="Arial" w:hAnsi="Arial" w:cs="Arial"/>
        <w:color w:val="414042"/>
        <w:sz w:val="14"/>
        <w:szCs w:val="14"/>
      </w:rPr>
      <w:t>Pty</w:t>
    </w:r>
    <w:r w:rsidRPr="00B331F7">
      <w:rPr>
        <w:rFonts w:ascii="Arial" w:hAnsi="Arial" w:cs="Arial"/>
        <w:color w:val="414042"/>
        <w:sz w:val="14"/>
        <w:szCs w:val="14"/>
      </w:rPr>
      <w:t xml:space="preserve">) </w:t>
    </w:r>
    <w:r>
      <w:rPr>
        <w:rFonts w:ascii="Arial" w:hAnsi="Arial" w:cs="Arial"/>
        <w:color w:val="414042"/>
        <w:sz w:val="14"/>
        <w:szCs w:val="14"/>
      </w:rPr>
      <w:t>Ltd</w:t>
    </w:r>
    <w:r w:rsidRPr="00B331F7">
      <w:rPr>
        <w:rFonts w:ascii="Arial" w:hAnsi="Arial" w:cs="Arial"/>
        <w:color w:val="414042"/>
        <w:sz w:val="14"/>
        <w:szCs w:val="14"/>
      </w:rPr>
      <w:t xml:space="preserve">. | </w:t>
    </w:r>
    <w:r>
      <w:rPr>
        <w:rFonts w:ascii="Arial" w:hAnsi="Arial" w:cs="Arial"/>
        <w:color w:val="414042"/>
        <w:sz w:val="14"/>
        <w:szCs w:val="14"/>
      </w:rPr>
      <w:t>Registration Numbe</w:t>
    </w:r>
    <w:r w:rsidRPr="00B331F7">
      <w:rPr>
        <w:rFonts w:ascii="Arial" w:hAnsi="Arial" w:cs="Arial"/>
        <w:color w:val="414042"/>
        <w:sz w:val="14"/>
        <w:szCs w:val="14"/>
      </w:rPr>
      <w:t>r: 2001/018056/07</w:t>
    </w:r>
  </w:p>
  <w:p w14:paraId="5930D3BE" w14:textId="77777777" w:rsidR="00F75122" w:rsidRPr="00B331F7" w:rsidRDefault="00F75122" w:rsidP="00175522">
    <w:pPr>
      <w:autoSpaceDE w:val="0"/>
      <w:autoSpaceDN w:val="0"/>
      <w:adjustRightInd w:val="0"/>
      <w:spacing w:after="0" w:line="240" w:lineRule="auto"/>
      <w:rPr>
        <w:rFonts w:ascii="Arial" w:hAnsi="Arial" w:cs="Arial"/>
        <w:b/>
        <w:bCs/>
        <w:color w:val="414042"/>
        <w:sz w:val="14"/>
        <w:szCs w:val="14"/>
      </w:rPr>
    </w:pPr>
    <w:r w:rsidRPr="00B331F7">
      <w:rPr>
        <w:rFonts w:ascii="Arial" w:hAnsi="Arial" w:cs="Arial"/>
        <w:color w:val="414042"/>
        <w:sz w:val="14"/>
        <w:szCs w:val="14"/>
      </w:rPr>
      <w:t>P</w:t>
    </w:r>
    <w:r>
      <w:rPr>
        <w:rFonts w:ascii="Arial" w:hAnsi="Arial" w:cs="Arial"/>
        <w:color w:val="414042"/>
        <w:sz w:val="14"/>
        <w:szCs w:val="14"/>
      </w:rPr>
      <w:t>O Box</w:t>
    </w:r>
    <w:r w:rsidRPr="00B331F7">
      <w:rPr>
        <w:rFonts w:ascii="Arial" w:hAnsi="Arial" w:cs="Arial"/>
        <w:color w:val="414042"/>
        <w:sz w:val="14"/>
        <w:szCs w:val="14"/>
      </w:rPr>
      <w:t xml:space="preserve"> 207, Menlyn 0063 </w:t>
    </w:r>
    <w:r w:rsidRPr="00B331F7">
      <w:rPr>
        <w:rFonts w:ascii="Arial" w:hAnsi="Arial" w:cs="Arial"/>
        <w:b/>
        <w:bCs/>
        <w:color w:val="414042"/>
        <w:sz w:val="14"/>
        <w:szCs w:val="14"/>
      </w:rPr>
      <w:t xml:space="preserve">| T </w:t>
    </w:r>
    <w:r w:rsidRPr="00B331F7">
      <w:rPr>
        <w:rFonts w:ascii="Arial" w:hAnsi="Arial" w:cs="Arial"/>
        <w:color w:val="414042"/>
        <w:sz w:val="14"/>
        <w:szCs w:val="14"/>
      </w:rPr>
      <w:t xml:space="preserve">012 471 4900 </w:t>
    </w:r>
    <w:r w:rsidRPr="00B331F7">
      <w:rPr>
        <w:rFonts w:ascii="Arial" w:hAnsi="Arial" w:cs="Arial"/>
        <w:b/>
        <w:bCs/>
        <w:color w:val="414042"/>
        <w:sz w:val="14"/>
        <w:szCs w:val="14"/>
      </w:rPr>
      <w:t xml:space="preserve">| E </w:t>
    </w:r>
    <w:r w:rsidRPr="00B331F7">
      <w:rPr>
        <w:rFonts w:ascii="Arial" w:hAnsi="Arial" w:cs="Arial"/>
        <w:color w:val="414042"/>
        <w:sz w:val="14"/>
        <w:szCs w:val="14"/>
      </w:rPr>
      <w:t xml:space="preserve">admin@succession.co.za </w:t>
    </w:r>
    <w:r w:rsidRPr="00B331F7">
      <w:rPr>
        <w:rFonts w:ascii="Arial" w:hAnsi="Arial" w:cs="Arial"/>
        <w:b/>
        <w:bCs/>
        <w:color w:val="414042"/>
        <w:sz w:val="14"/>
        <w:szCs w:val="14"/>
      </w:rPr>
      <w:t>| www.sfpadvice.co.za</w:t>
    </w:r>
  </w:p>
  <w:p w14:paraId="41380B2C" w14:textId="498167B1" w:rsidR="00F75122" w:rsidRPr="00175522" w:rsidRDefault="00F75122" w:rsidP="00175522">
    <w:pPr>
      <w:tabs>
        <w:tab w:val="right" w:pos="9781"/>
      </w:tabs>
      <w:autoSpaceDE w:val="0"/>
      <w:autoSpaceDN w:val="0"/>
      <w:adjustRightInd w:val="0"/>
      <w:spacing w:before="60" w:after="0" w:line="240" w:lineRule="auto"/>
      <w:rPr>
        <w:rFonts w:ascii="Arial" w:hAnsi="Arial" w:cs="Arial"/>
        <w:color w:val="414042"/>
        <w:sz w:val="12"/>
        <w:szCs w:val="14"/>
      </w:rPr>
    </w:pPr>
    <w:r w:rsidRPr="00B331F7">
      <w:rPr>
        <w:rFonts w:ascii="Arial" w:hAnsi="Arial" w:cs="Arial"/>
        <w:color w:val="414042"/>
        <w:sz w:val="12"/>
        <w:szCs w:val="12"/>
      </w:rPr>
      <w:t>Succession Financial Planning is</w:t>
    </w:r>
    <w:r>
      <w:rPr>
        <w:rFonts w:ascii="Arial" w:hAnsi="Arial" w:cs="Arial"/>
        <w:color w:val="414042"/>
        <w:sz w:val="12"/>
        <w:szCs w:val="12"/>
      </w:rPr>
      <w:t xml:space="preserve"> a </w:t>
    </w:r>
    <w:r w:rsidRPr="00CB5EC5">
      <w:rPr>
        <w:rFonts w:ascii="Arial" w:hAnsi="Arial" w:cs="Arial"/>
        <w:color w:val="414042"/>
        <w:sz w:val="12"/>
        <w:szCs w:val="12"/>
      </w:rPr>
      <w:t>Licensed Financial Services Provider</w:t>
    </w:r>
    <w:r w:rsidRPr="00B331F7">
      <w:rPr>
        <w:rFonts w:ascii="Arial" w:hAnsi="Arial" w:cs="Arial"/>
        <w:color w:val="414042"/>
        <w:sz w:val="12"/>
        <w:szCs w:val="12"/>
      </w:rPr>
      <w:t xml:space="preserve"> FSP 41158</w:t>
    </w:r>
    <w:r w:rsidRPr="00DF4D08">
      <w:rPr>
        <w:rFonts w:ascii="Arial" w:hAnsi="Arial" w:cs="Arial"/>
        <w:color w:val="414042"/>
        <w:sz w:val="12"/>
        <w:szCs w:val="14"/>
      </w:rPr>
      <w:t xml:space="preserve"> </w:t>
    </w:r>
    <w:r w:rsidRPr="00DF4D08">
      <w:rPr>
        <w:rFonts w:ascii="Arial" w:hAnsi="Arial" w:cs="Arial"/>
        <w:color w:val="414042"/>
        <w:sz w:val="12"/>
        <w:szCs w:val="14"/>
      </w:rPr>
      <w:tab/>
      <w:t xml:space="preserve">Page </w:t>
    </w:r>
    <w:r w:rsidRPr="00DF4D08">
      <w:rPr>
        <w:rFonts w:ascii="Arial" w:hAnsi="Arial" w:cs="Arial"/>
        <w:b/>
        <w:color w:val="414042"/>
        <w:sz w:val="12"/>
        <w:szCs w:val="14"/>
      </w:rPr>
      <w:fldChar w:fldCharType="begin"/>
    </w:r>
    <w:r w:rsidRPr="00DF4D08">
      <w:rPr>
        <w:rFonts w:ascii="Arial" w:hAnsi="Arial" w:cs="Arial"/>
        <w:b/>
        <w:color w:val="414042"/>
        <w:sz w:val="12"/>
        <w:szCs w:val="14"/>
      </w:rPr>
      <w:instrText xml:space="preserve"> PAGE  \* Arabic  \* MERGEFORMAT </w:instrText>
    </w:r>
    <w:r w:rsidRPr="00DF4D08">
      <w:rPr>
        <w:rFonts w:ascii="Arial" w:hAnsi="Arial" w:cs="Arial"/>
        <w:b/>
        <w:color w:val="414042"/>
        <w:sz w:val="12"/>
        <w:szCs w:val="14"/>
      </w:rPr>
      <w:fldChar w:fldCharType="separate"/>
    </w:r>
    <w:r>
      <w:rPr>
        <w:rFonts w:ascii="Arial" w:hAnsi="Arial" w:cs="Arial"/>
        <w:b/>
        <w:noProof/>
        <w:color w:val="414042"/>
        <w:sz w:val="12"/>
        <w:szCs w:val="14"/>
      </w:rPr>
      <w:t>7</w:t>
    </w:r>
    <w:r w:rsidRPr="00DF4D08">
      <w:rPr>
        <w:rFonts w:ascii="Arial" w:hAnsi="Arial" w:cs="Arial"/>
        <w:b/>
        <w:color w:val="414042"/>
        <w:sz w:val="12"/>
        <w:szCs w:val="14"/>
      </w:rPr>
      <w:fldChar w:fldCharType="end"/>
    </w:r>
    <w:r w:rsidRPr="00DF4D08">
      <w:rPr>
        <w:rFonts w:ascii="Arial" w:hAnsi="Arial" w:cs="Arial"/>
        <w:color w:val="414042"/>
        <w:sz w:val="12"/>
        <w:szCs w:val="14"/>
      </w:rPr>
      <w:t xml:space="preserve"> of </w:t>
    </w:r>
    <w:r w:rsidRPr="00DF4D08">
      <w:rPr>
        <w:rFonts w:ascii="Arial" w:hAnsi="Arial" w:cs="Arial"/>
        <w:color w:val="414042"/>
        <w:sz w:val="12"/>
        <w:szCs w:val="14"/>
      </w:rPr>
      <w:fldChar w:fldCharType="begin"/>
    </w:r>
    <w:r w:rsidRPr="00DF4D08">
      <w:rPr>
        <w:rFonts w:ascii="Arial" w:hAnsi="Arial" w:cs="Arial"/>
        <w:color w:val="414042"/>
        <w:sz w:val="12"/>
        <w:szCs w:val="14"/>
      </w:rPr>
      <w:instrText xml:space="preserve"> NUMPAGES  \* Arabic  \* MERGEFORMAT </w:instrText>
    </w:r>
    <w:r w:rsidRPr="00DF4D08">
      <w:rPr>
        <w:rFonts w:ascii="Arial" w:hAnsi="Arial" w:cs="Arial"/>
        <w:color w:val="414042"/>
        <w:sz w:val="12"/>
        <w:szCs w:val="14"/>
      </w:rPr>
      <w:fldChar w:fldCharType="separate"/>
    </w:r>
    <w:r>
      <w:rPr>
        <w:rFonts w:ascii="Arial" w:hAnsi="Arial" w:cs="Arial"/>
        <w:noProof/>
        <w:color w:val="414042"/>
        <w:sz w:val="12"/>
        <w:szCs w:val="14"/>
      </w:rPr>
      <w:t>7</w:t>
    </w:r>
    <w:r w:rsidRPr="00DF4D08">
      <w:rPr>
        <w:rFonts w:ascii="Arial" w:hAnsi="Arial" w:cs="Arial"/>
        <w:color w:val="414042"/>
        <w:sz w:val="12"/>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F1FE" w14:textId="77777777" w:rsidR="00F75122" w:rsidRPr="00175522" w:rsidRDefault="00F75122" w:rsidP="00175522">
    <w:pPr>
      <w:tabs>
        <w:tab w:val="right" w:pos="9781"/>
      </w:tabs>
      <w:autoSpaceDE w:val="0"/>
      <w:autoSpaceDN w:val="0"/>
      <w:adjustRightInd w:val="0"/>
      <w:spacing w:after="0" w:line="240" w:lineRule="auto"/>
      <w:rPr>
        <w:rFonts w:ascii="Arial" w:eastAsia="Calibri" w:hAnsi="Arial" w:cs="Arial"/>
        <w:color w:val="414042"/>
        <w:sz w:val="12"/>
        <w:szCs w:val="14"/>
      </w:rPr>
    </w:pPr>
    <w:r w:rsidRPr="00175522">
      <w:rPr>
        <w:rFonts w:ascii="Arial" w:eastAsia="Calibri" w:hAnsi="Arial" w:cs="Arial"/>
        <w:noProof/>
        <w:color w:val="414042"/>
        <w:sz w:val="14"/>
        <w:szCs w:val="14"/>
        <w:lang w:eastAsia="en-ZA"/>
      </w:rPr>
      <mc:AlternateContent>
        <mc:Choice Requires="wps">
          <w:drawing>
            <wp:anchor distT="0" distB="0" distL="114300" distR="114300" simplePos="0" relativeHeight="251656704" behindDoc="0" locked="0" layoutInCell="1" allowOverlap="1" wp14:anchorId="76DCB876" wp14:editId="0C9D7730">
              <wp:simplePos x="0" y="0"/>
              <wp:positionH relativeFrom="column">
                <wp:posOffset>5080</wp:posOffset>
              </wp:positionH>
              <wp:positionV relativeFrom="paragraph">
                <wp:posOffset>-135890</wp:posOffset>
              </wp:positionV>
              <wp:extent cx="46355" cy="46355"/>
              <wp:effectExtent l="0" t="0" r="0" b="0"/>
              <wp:wrapNone/>
              <wp:docPr id="19" name="Oval 19"/>
              <wp:cNvGraphicFramePr/>
              <a:graphic xmlns:a="http://schemas.openxmlformats.org/drawingml/2006/main">
                <a:graphicData uri="http://schemas.microsoft.com/office/word/2010/wordprocessingShape">
                  <wps:wsp>
                    <wps:cNvSpPr/>
                    <wps:spPr>
                      <a:xfrm>
                        <a:off x="0" y="0"/>
                        <a:ext cx="46355" cy="46355"/>
                      </a:xfrm>
                      <a:prstGeom prst="ellipse">
                        <a:avLst/>
                      </a:prstGeom>
                      <a:solidFill>
                        <a:srgbClr val="E6A22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475C5" id="Oval 19" o:spid="_x0000_s1026" style="position:absolute;margin-left:.4pt;margin-top:-10.7pt;width:3.65pt;height: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" fillcolor="#e6a225" stroked="f" strokeweight="2pt"/>
          </w:pict>
        </mc:Fallback>
      </mc:AlternateContent>
    </w:r>
    <w:r w:rsidRPr="00175522">
      <w:rPr>
        <w:rFonts w:ascii="Arial" w:eastAsia="Calibri" w:hAnsi="Arial" w:cs="Arial"/>
        <w:color w:val="414042"/>
        <w:sz w:val="14"/>
        <w:szCs w:val="14"/>
      </w:rPr>
      <w:t>Succession Financial Planning Advisory Services (</w:t>
    </w:r>
    <w:r>
      <w:rPr>
        <w:rFonts w:ascii="Arial" w:eastAsia="Calibri" w:hAnsi="Arial" w:cs="Arial"/>
        <w:color w:val="414042"/>
        <w:sz w:val="14"/>
        <w:szCs w:val="14"/>
      </w:rPr>
      <w:t>Pty</w:t>
    </w:r>
    <w:r w:rsidRPr="00175522">
      <w:rPr>
        <w:rFonts w:ascii="Arial" w:eastAsia="Calibri" w:hAnsi="Arial" w:cs="Arial"/>
        <w:color w:val="414042"/>
        <w:sz w:val="14"/>
        <w:szCs w:val="14"/>
      </w:rPr>
      <w:t xml:space="preserve">) </w:t>
    </w:r>
    <w:r>
      <w:rPr>
        <w:rFonts w:ascii="Arial" w:eastAsia="Calibri" w:hAnsi="Arial" w:cs="Arial"/>
        <w:color w:val="414042"/>
        <w:sz w:val="14"/>
        <w:szCs w:val="14"/>
      </w:rPr>
      <w:t>Ltd</w:t>
    </w:r>
    <w:r w:rsidRPr="00175522">
      <w:rPr>
        <w:rFonts w:ascii="Arial" w:eastAsia="Calibri" w:hAnsi="Arial" w:cs="Arial"/>
        <w:color w:val="414042"/>
        <w:sz w:val="14"/>
        <w:szCs w:val="14"/>
      </w:rPr>
      <w:t>. | Registration Number: 2001/018056/07</w:t>
    </w:r>
  </w:p>
  <w:p w14:paraId="00D86283" w14:textId="77777777" w:rsidR="00F75122" w:rsidRPr="00175522" w:rsidRDefault="00F75122" w:rsidP="00175522">
    <w:pPr>
      <w:autoSpaceDE w:val="0"/>
      <w:autoSpaceDN w:val="0"/>
      <w:adjustRightInd w:val="0"/>
      <w:spacing w:after="0" w:line="240" w:lineRule="auto"/>
      <w:rPr>
        <w:rFonts w:ascii="Arial" w:eastAsia="Calibri" w:hAnsi="Arial" w:cs="Arial"/>
        <w:b/>
        <w:bCs/>
        <w:color w:val="414042"/>
        <w:sz w:val="14"/>
        <w:szCs w:val="14"/>
      </w:rPr>
    </w:pPr>
    <w:r w:rsidRPr="00175522">
      <w:rPr>
        <w:rFonts w:ascii="Arial" w:eastAsia="Calibri" w:hAnsi="Arial" w:cs="Arial"/>
        <w:color w:val="414042"/>
        <w:sz w:val="14"/>
        <w:szCs w:val="14"/>
      </w:rPr>
      <w:t xml:space="preserve">PO Box 207, Menlyn 0063 </w:t>
    </w:r>
    <w:r w:rsidRPr="00175522">
      <w:rPr>
        <w:rFonts w:ascii="Arial" w:eastAsia="Calibri" w:hAnsi="Arial" w:cs="Arial"/>
        <w:b/>
        <w:bCs/>
        <w:color w:val="414042"/>
        <w:sz w:val="14"/>
        <w:szCs w:val="14"/>
      </w:rPr>
      <w:t xml:space="preserve">| T </w:t>
    </w:r>
    <w:r w:rsidRPr="00175522">
      <w:rPr>
        <w:rFonts w:ascii="Arial" w:eastAsia="Calibri" w:hAnsi="Arial" w:cs="Arial"/>
        <w:color w:val="414042"/>
        <w:sz w:val="14"/>
        <w:szCs w:val="14"/>
      </w:rPr>
      <w:t xml:space="preserve">012 471 4900 </w:t>
    </w:r>
    <w:r w:rsidRPr="00175522">
      <w:rPr>
        <w:rFonts w:ascii="Arial" w:eastAsia="Calibri" w:hAnsi="Arial" w:cs="Arial"/>
        <w:b/>
        <w:bCs/>
        <w:color w:val="414042"/>
        <w:sz w:val="14"/>
        <w:szCs w:val="14"/>
      </w:rPr>
      <w:t xml:space="preserve">| E </w:t>
    </w:r>
    <w:r w:rsidRPr="00175522">
      <w:rPr>
        <w:rFonts w:ascii="Arial" w:eastAsia="Calibri" w:hAnsi="Arial" w:cs="Arial"/>
        <w:color w:val="414042"/>
        <w:sz w:val="14"/>
        <w:szCs w:val="14"/>
      </w:rPr>
      <w:t xml:space="preserve">admin@succession.co.za </w:t>
    </w:r>
    <w:r w:rsidRPr="00175522">
      <w:rPr>
        <w:rFonts w:ascii="Arial" w:eastAsia="Calibri" w:hAnsi="Arial" w:cs="Arial"/>
        <w:b/>
        <w:bCs/>
        <w:color w:val="414042"/>
        <w:sz w:val="14"/>
        <w:szCs w:val="14"/>
      </w:rPr>
      <w:t>| www.sfpadvice.co.za</w:t>
    </w:r>
  </w:p>
  <w:p w14:paraId="0847E8C6" w14:textId="61BB4F01" w:rsidR="00F75122" w:rsidRPr="00175522" w:rsidRDefault="00F75122" w:rsidP="00175522">
    <w:pPr>
      <w:tabs>
        <w:tab w:val="right" w:pos="9781"/>
      </w:tabs>
      <w:autoSpaceDE w:val="0"/>
      <w:autoSpaceDN w:val="0"/>
      <w:adjustRightInd w:val="0"/>
      <w:spacing w:before="60" w:after="0" w:line="240" w:lineRule="auto"/>
      <w:rPr>
        <w:rFonts w:ascii="Arial" w:eastAsia="Calibri" w:hAnsi="Arial" w:cs="Arial"/>
        <w:color w:val="414042"/>
        <w:sz w:val="12"/>
        <w:szCs w:val="14"/>
      </w:rPr>
    </w:pPr>
    <w:r w:rsidRPr="00175522">
      <w:rPr>
        <w:rFonts w:ascii="Arial" w:eastAsia="Calibri" w:hAnsi="Arial" w:cs="Arial"/>
        <w:color w:val="414042"/>
        <w:sz w:val="12"/>
        <w:szCs w:val="12"/>
      </w:rPr>
      <w:t>Succession Financial Planning is a Licensed Financial Services Provider FSP 41158</w:t>
    </w:r>
    <w:r>
      <w:rPr>
        <w:rFonts w:ascii="Arial" w:eastAsia="Calibri" w:hAnsi="Arial" w:cs="Arial"/>
        <w:color w:val="414042"/>
        <w:sz w:val="12"/>
        <w:szCs w:val="14"/>
      </w:rPr>
      <w:t>,</w:t>
    </w:r>
    <w:r w:rsidRPr="00CE24D3">
      <w:rPr>
        <w:rFonts w:ascii="Arial" w:hAnsi="Arial" w:cs="Arial"/>
        <w:color w:val="414042"/>
        <w:sz w:val="12"/>
        <w:szCs w:val="12"/>
      </w:rPr>
      <w:t xml:space="preserve"> </w:t>
    </w:r>
    <w:r>
      <w:rPr>
        <w:rFonts w:ascii="Arial" w:hAnsi="Arial" w:cs="Arial"/>
        <w:color w:val="414042"/>
        <w:sz w:val="12"/>
        <w:szCs w:val="12"/>
      </w:rPr>
      <w:t>NCRCP13569</w:t>
    </w:r>
    <w:r w:rsidRPr="00175522">
      <w:rPr>
        <w:rFonts w:ascii="Arial" w:eastAsia="Calibri" w:hAnsi="Arial" w:cs="Arial"/>
        <w:color w:val="414042"/>
        <w:sz w:val="12"/>
        <w:szCs w:val="14"/>
      </w:rPr>
      <w:tab/>
      <w:t xml:space="preserve">Page </w:t>
    </w:r>
    <w:r w:rsidRPr="00175522">
      <w:rPr>
        <w:rFonts w:ascii="Arial" w:eastAsia="Calibri" w:hAnsi="Arial" w:cs="Arial"/>
        <w:b/>
        <w:color w:val="414042"/>
        <w:sz w:val="12"/>
        <w:szCs w:val="14"/>
      </w:rPr>
      <w:fldChar w:fldCharType="begin"/>
    </w:r>
    <w:r w:rsidRPr="00175522">
      <w:rPr>
        <w:rFonts w:ascii="Arial" w:eastAsia="Calibri" w:hAnsi="Arial" w:cs="Arial"/>
        <w:b/>
        <w:color w:val="414042"/>
        <w:sz w:val="12"/>
        <w:szCs w:val="14"/>
      </w:rPr>
      <w:instrText xml:space="preserve"> PAGE  \* Arabic  \* MERGEFORMAT </w:instrText>
    </w:r>
    <w:r w:rsidRPr="00175522">
      <w:rPr>
        <w:rFonts w:ascii="Arial" w:eastAsia="Calibri" w:hAnsi="Arial" w:cs="Arial"/>
        <w:b/>
        <w:color w:val="414042"/>
        <w:sz w:val="12"/>
        <w:szCs w:val="14"/>
      </w:rPr>
      <w:fldChar w:fldCharType="separate"/>
    </w:r>
    <w:r>
      <w:rPr>
        <w:rFonts w:ascii="Arial" w:eastAsia="Calibri" w:hAnsi="Arial" w:cs="Arial"/>
        <w:b/>
        <w:noProof/>
        <w:color w:val="414042"/>
        <w:sz w:val="12"/>
        <w:szCs w:val="14"/>
      </w:rPr>
      <w:t>1</w:t>
    </w:r>
    <w:r w:rsidRPr="00175522">
      <w:rPr>
        <w:rFonts w:ascii="Arial" w:eastAsia="Calibri" w:hAnsi="Arial" w:cs="Arial"/>
        <w:b/>
        <w:color w:val="414042"/>
        <w:sz w:val="12"/>
        <w:szCs w:val="14"/>
      </w:rPr>
      <w:fldChar w:fldCharType="end"/>
    </w:r>
    <w:r w:rsidRPr="00175522">
      <w:rPr>
        <w:rFonts w:ascii="Arial" w:eastAsia="Calibri" w:hAnsi="Arial" w:cs="Arial"/>
        <w:color w:val="414042"/>
        <w:sz w:val="12"/>
        <w:szCs w:val="14"/>
      </w:rPr>
      <w:t xml:space="preserve"> of </w:t>
    </w:r>
    <w:r w:rsidRPr="00175522">
      <w:rPr>
        <w:rFonts w:ascii="Arial" w:eastAsia="Calibri" w:hAnsi="Arial" w:cs="Arial"/>
        <w:color w:val="414042"/>
        <w:sz w:val="12"/>
        <w:szCs w:val="14"/>
      </w:rPr>
      <w:fldChar w:fldCharType="begin"/>
    </w:r>
    <w:r w:rsidRPr="00175522">
      <w:rPr>
        <w:rFonts w:ascii="Arial" w:eastAsia="Calibri" w:hAnsi="Arial" w:cs="Arial"/>
        <w:color w:val="414042"/>
        <w:sz w:val="12"/>
        <w:szCs w:val="14"/>
      </w:rPr>
      <w:instrText xml:space="preserve"> NUMPAGES  \* Arabic  \* MERGEFORMAT </w:instrText>
    </w:r>
    <w:r w:rsidRPr="00175522">
      <w:rPr>
        <w:rFonts w:ascii="Arial" w:eastAsia="Calibri" w:hAnsi="Arial" w:cs="Arial"/>
        <w:color w:val="414042"/>
        <w:sz w:val="12"/>
        <w:szCs w:val="14"/>
      </w:rPr>
      <w:fldChar w:fldCharType="separate"/>
    </w:r>
    <w:r>
      <w:rPr>
        <w:rFonts w:ascii="Arial" w:eastAsia="Calibri" w:hAnsi="Arial" w:cs="Arial"/>
        <w:noProof/>
        <w:color w:val="414042"/>
        <w:sz w:val="12"/>
        <w:szCs w:val="14"/>
      </w:rPr>
      <w:t>7</w:t>
    </w:r>
    <w:r w:rsidRPr="00175522">
      <w:rPr>
        <w:rFonts w:ascii="Arial" w:eastAsia="Calibri" w:hAnsi="Arial" w:cs="Arial"/>
        <w:color w:val="414042"/>
        <w:sz w:val="12"/>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3C0D" w14:textId="77777777" w:rsidR="00F037B1" w:rsidRDefault="00F037B1" w:rsidP="00DC236D">
      <w:r>
        <w:separator/>
      </w:r>
    </w:p>
  </w:footnote>
  <w:footnote w:type="continuationSeparator" w:id="0">
    <w:p w14:paraId="73423B86" w14:textId="77777777" w:rsidR="00F037B1" w:rsidRDefault="00F037B1" w:rsidP="00DC2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46B7" w14:textId="77777777" w:rsidR="00F75122" w:rsidRDefault="00F037B1">
    <w:pPr>
      <w:pStyle w:val="Header"/>
    </w:pPr>
    <w:r>
      <w:rPr>
        <w:noProof/>
        <w:lang w:eastAsia="en-ZA"/>
      </w:rPr>
      <w:pict w14:anchorId="760C1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098854" o:spid="_x0000_s1032" type="#_x0000_t75" style="position:absolute;margin-left:0;margin-top:0;width:611pt;height:834.2pt;z-index:-251657728;mso-position-horizontal:center;mso-position-horizontal-relative:margin;mso-position-vertical:center;mso-position-vertical-relative:margin" o:allowincell="f">
          <v:imagedata r:id="rId1" o:title="Final watermark - Cover 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6D07" w14:textId="77777777" w:rsidR="00F75122" w:rsidRDefault="00F75122" w:rsidP="0003607A">
    <w:pPr>
      <w:pStyle w:val="Header"/>
      <w:tabs>
        <w:tab w:val="left" w:pos="153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7124" w14:textId="4B12196F" w:rsidR="00F75122" w:rsidRDefault="00F75122" w:rsidP="000713D2">
    <w:pPr>
      <w:pStyle w:val="Header"/>
      <w:jc w:val="right"/>
      <w:rPr>
        <w:noProof/>
        <w:lang w:eastAsia="en-ZA"/>
      </w:rPr>
    </w:pPr>
    <w:r>
      <w:rPr>
        <w:noProof/>
        <w:lang w:eastAsia="en-ZA"/>
      </w:rPr>
      <w:t>V22.</w:t>
    </w:r>
    <w:r w:rsidR="00004269">
      <w:rPr>
        <w:noProof/>
        <w:lang w:eastAsia="en-ZA"/>
      </w:rPr>
      <w:t>5</w:t>
    </w:r>
  </w:p>
  <w:p w14:paraId="1E7D23C2" w14:textId="77777777" w:rsidR="00F75122" w:rsidRDefault="00F75122" w:rsidP="000713D2">
    <w:pPr>
      <w:pStyle w:val="Header"/>
      <w:jc w:val="right"/>
    </w:pPr>
    <w:r>
      <w:rPr>
        <w:noProof/>
        <w:lang w:eastAsia="en-ZA"/>
      </w:rPr>
      <w:drawing>
        <wp:inline distT="0" distB="0" distL="0" distR="0" wp14:anchorId="05374F0C" wp14:editId="35E03EF9">
          <wp:extent cx="6300470" cy="7747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00470" cy="774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77"/>
    <w:multiLevelType w:val="hybridMultilevel"/>
    <w:tmpl w:val="60AC0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3468F9"/>
    <w:multiLevelType w:val="hybridMultilevel"/>
    <w:tmpl w:val="C996FB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16069D2"/>
    <w:multiLevelType w:val="hybridMultilevel"/>
    <w:tmpl w:val="67604A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4A96AA5"/>
    <w:multiLevelType w:val="hybridMultilevel"/>
    <w:tmpl w:val="D540960E"/>
    <w:lvl w:ilvl="0" w:tplc="42C6F048">
      <w:numFmt w:val="bullet"/>
      <w:lvlText w:val="•"/>
      <w:lvlJc w:val="left"/>
      <w:pPr>
        <w:ind w:left="1080" w:hanging="720"/>
      </w:pPr>
      <w:rPr>
        <w:rFonts w:ascii="Arial Narrow" w:eastAsiaTheme="minorEastAsia" w:hAnsi="Arial Narrow"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317E5"/>
    <w:multiLevelType w:val="hybridMultilevel"/>
    <w:tmpl w:val="0FE40768"/>
    <w:lvl w:ilvl="0" w:tplc="A79A5938">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5" w15:restartNumberingAfterBreak="0">
    <w:nsid w:val="39505F45"/>
    <w:multiLevelType w:val="hybridMultilevel"/>
    <w:tmpl w:val="34E21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02F5F"/>
    <w:multiLevelType w:val="hybridMultilevel"/>
    <w:tmpl w:val="A8ECD5FC"/>
    <w:lvl w:ilvl="0" w:tplc="BF969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C5A07"/>
    <w:multiLevelType w:val="hybridMultilevel"/>
    <w:tmpl w:val="C27A692E"/>
    <w:lvl w:ilvl="0" w:tplc="7D7EBF00">
      <w:numFmt w:val="bullet"/>
      <w:pStyle w:val="ListParagraph"/>
      <w:lvlText w:val="•"/>
      <w:lvlJc w:val="left"/>
      <w:pPr>
        <w:ind w:left="1440" w:hanging="720"/>
      </w:pPr>
      <w:rPr>
        <w:rFonts w:ascii="Arial Narrow" w:eastAsiaTheme="minorEastAsia" w:hAnsi="Arial Narrow"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D9B010C"/>
    <w:multiLevelType w:val="hybridMultilevel"/>
    <w:tmpl w:val="B3B2371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B37594"/>
    <w:multiLevelType w:val="hybridMultilevel"/>
    <w:tmpl w:val="265C1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75188540">
    <w:abstractNumId w:val="6"/>
  </w:num>
  <w:num w:numId="2" w16cid:durableId="1342003862">
    <w:abstractNumId w:val="9"/>
  </w:num>
  <w:num w:numId="3" w16cid:durableId="1795245360">
    <w:abstractNumId w:val="4"/>
  </w:num>
  <w:num w:numId="4" w16cid:durableId="386300896">
    <w:abstractNumId w:val="2"/>
  </w:num>
  <w:num w:numId="5" w16cid:durableId="1221356525">
    <w:abstractNumId w:val="5"/>
  </w:num>
  <w:num w:numId="6" w16cid:durableId="1947346747">
    <w:abstractNumId w:val="3"/>
  </w:num>
  <w:num w:numId="7" w16cid:durableId="955915674">
    <w:abstractNumId w:val="7"/>
  </w:num>
  <w:num w:numId="8" w16cid:durableId="1208029316">
    <w:abstractNumId w:val="8"/>
  </w:num>
  <w:num w:numId="9" w16cid:durableId="709035507">
    <w:abstractNumId w:val="8"/>
  </w:num>
  <w:num w:numId="10" w16cid:durableId="2086101618">
    <w:abstractNumId w:val="1"/>
  </w:num>
  <w:num w:numId="11" w16cid:durableId="857042709">
    <w:abstractNumId w:val="7"/>
  </w:num>
  <w:num w:numId="12" w16cid:durableId="186092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ormsData/>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styleLockQFSet/>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MjCwNLW0NDGxMLBQ0lEKTi0uzszPAykwMqsFAKEXHLctAAAA"/>
    <w:docVar w:name="SV_HIDDEN_GRID_QUERY_LIST_4F35BF76-6C0D-4D9B-82B2-816C12CF3733" w:val="&lt;compressed size=&quot;84&quot;&gt;eJwdijEKgDAQBOdDgSiSw/I0vsMqpWBh4+8dZIubud3Bxc3Dy8lCmM5EpZEUdqnLxa7JISUHm9/inV2s/6JqqYf+Ae3nCpA=&lt;/compressed&gt;_x000d__x000a_"/>
    <w:docVar w:name="SV_QUERY_LIST_4F35BF76-6C0D-4D9B-82B2-816C12CF3733" w:val="&lt;compressed size=&quot;84&quot;&gt;eJwdijEKgDAQBOdDgSiSw/I0vsMqpWBh4+8dZIubud3Bxc3Dy8lCmM5EpZEUdqnLxa7JISUHm9/inV2s/6JqqYf+Ae3nCpA=&lt;/compressed&gt;_x000d__x000a_"/>
  </w:docVars>
  <w:rsids>
    <w:rsidRoot w:val="002A52C1"/>
    <w:rsid w:val="00000AD8"/>
    <w:rsid w:val="00000C79"/>
    <w:rsid w:val="00002A05"/>
    <w:rsid w:val="00003967"/>
    <w:rsid w:val="00004269"/>
    <w:rsid w:val="00005427"/>
    <w:rsid w:val="00005825"/>
    <w:rsid w:val="000117D5"/>
    <w:rsid w:val="00011E76"/>
    <w:rsid w:val="00023C5B"/>
    <w:rsid w:val="000242A6"/>
    <w:rsid w:val="00033E29"/>
    <w:rsid w:val="0003607A"/>
    <w:rsid w:val="000375DA"/>
    <w:rsid w:val="0004040B"/>
    <w:rsid w:val="00042674"/>
    <w:rsid w:val="00044FCA"/>
    <w:rsid w:val="00045F81"/>
    <w:rsid w:val="00053239"/>
    <w:rsid w:val="00053EC8"/>
    <w:rsid w:val="00064537"/>
    <w:rsid w:val="000707C3"/>
    <w:rsid w:val="00070894"/>
    <w:rsid w:val="000710FE"/>
    <w:rsid w:val="000713D2"/>
    <w:rsid w:val="00071CB9"/>
    <w:rsid w:val="00080A90"/>
    <w:rsid w:val="00083AD6"/>
    <w:rsid w:val="0008455E"/>
    <w:rsid w:val="00084C2C"/>
    <w:rsid w:val="00085492"/>
    <w:rsid w:val="00091C6D"/>
    <w:rsid w:val="000948CC"/>
    <w:rsid w:val="00094B9B"/>
    <w:rsid w:val="00094C90"/>
    <w:rsid w:val="00095348"/>
    <w:rsid w:val="000A0B1B"/>
    <w:rsid w:val="000A1FA2"/>
    <w:rsid w:val="000A2043"/>
    <w:rsid w:val="000A2B65"/>
    <w:rsid w:val="000A7CAB"/>
    <w:rsid w:val="000B0628"/>
    <w:rsid w:val="000B07D6"/>
    <w:rsid w:val="000B0C0F"/>
    <w:rsid w:val="000C2278"/>
    <w:rsid w:val="000C5E1E"/>
    <w:rsid w:val="000D495B"/>
    <w:rsid w:val="000D5510"/>
    <w:rsid w:val="000D78E5"/>
    <w:rsid w:val="000E4AB2"/>
    <w:rsid w:val="000E6067"/>
    <w:rsid w:val="000F02E4"/>
    <w:rsid w:val="000F44E9"/>
    <w:rsid w:val="000F56D8"/>
    <w:rsid w:val="000F67A0"/>
    <w:rsid w:val="00101322"/>
    <w:rsid w:val="0010360B"/>
    <w:rsid w:val="00105894"/>
    <w:rsid w:val="00105CD2"/>
    <w:rsid w:val="001061AD"/>
    <w:rsid w:val="00110FC3"/>
    <w:rsid w:val="0011397C"/>
    <w:rsid w:val="00113982"/>
    <w:rsid w:val="00114F47"/>
    <w:rsid w:val="00121C15"/>
    <w:rsid w:val="001228C7"/>
    <w:rsid w:val="00123AE6"/>
    <w:rsid w:val="00123AFD"/>
    <w:rsid w:val="001307AB"/>
    <w:rsid w:val="00140024"/>
    <w:rsid w:val="00140F7F"/>
    <w:rsid w:val="0014171F"/>
    <w:rsid w:val="00141954"/>
    <w:rsid w:val="00142D80"/>
    <w:rsid w:val="00145361"/>
    <w:rsid w:val="001454F5"/>
    <w:rsid w:val="00146001"/>
    <w:rsid w:val="0014752D"/>
    <w:rsid w:val="00153047"/>
    <w:rsid w:val="00153352"/>
    <w:rsid w:val="00154135"/>
    <w:rsid w:val="00154548"/>
    <w:rsid w:val="001545E5"/>
    <w:rsid w:val="00154C67"/>
    <w:rsid w:val="00160F83"/>
    <w:rsid w:val="00161B8F"/>
    <w:rsid w:val="00163759"/>
    <w:rsid w:val="00164A0F"/>
    <w:rsid w:val="00170CC7"/>
    <w:rsid w:val="00173280"/>
    <w:rsid w:val="00174E1A"/>
    <w:rsid w:val="00175522"/>
    <w:rsid w:val="00175ECF"/>
    <w:rsid w:val="0017691D"/>
    <w:rsid w:val="001778D1"/>
    <w:rsid w:val="00181C49"/>
    <w:rsid w:val="001853CA"/>
    <w:rsid w:val="0018612C"/>
    <w:rsid w:val="00191C15"/>
    <w:rsid w:val="00194BC3"/>
    <w:rsid w:val="001A0DF8"/>
    <w:rsid w:val="001A1E62"/>
    <w:rsid w:val="001A355D"/>
    <w:rsid w:val="001A44DA"/>
    <w:rsid w:val="001A558A"/>
    <w:rsid w:val="001A72D7"/>
    <w:rsid w:val="001B057C"/>
    <w:rsid w:val="001B0977"/>
    <w:rsid w:val="001B09EC"/>
    <w:rsid w:val="001B0D91"/>
    <w:rsid w:val="001B0E61"/>
    <w:rsid w:val="001B1893"/>
    <w:rsid w:val="001B4FD2"/>
    <w:rsid w:val="001B7644"/>
    <w:rsid w:val="001C024A"/>
    <w:rsid w:val="001C4CB0"/>
    <w:rsid w:val="001C5643"/>
    <w:rsid w:val="001D111C"/>
    <w:rsid w:val="001D2F47"/>
    <w:rsid w:val="001D57FF"/>
    <w:rsid w:val="001D7911"/>
    <w:rsid w:val="001E0612"/>
    <w:rsid w:val="001E52F2"/>
    <w:rsid w:val="001E6E64"/>
    <w:rsid w:val="001E7A9F"/>
    <w:rsid w:val="001F09DE"/>
    <w:rsid w:val="001F128A"/>
    <w:rsid w:val="001F3BD8"/>
    <w:rsid w:val="00202724"/>
    <w:rsid w:val="002057C1"/>
    <w:rsid w:val="0020648F"/>
    <w:rsid w:val="00214593"/>
    <w:rsid w:val="002164A9"/>
    <w:rsid w:val="00221E3D"/>
    <w:rsid w:val="00225DC2"/>
    <w:rsid w:val="00232A2F"/>
    <w:rsid w:val="002356A7"/>
    <w:rsid w:val="00236010"/>
    <w:rsid w:val="0023602C"/>
    <w:rsid w:val="00237C75"/>
    <w:rsid w:val="002429FB"/>
    <w:rsid w:val="00243E52"/>
    <w:rsid w:val="0024580D"/>
    <w:rsid w:val="00245833"/>
    <w:rsid w:val="00247110"/>
    <w:rsid w:val="00255798"/>
    <w:rsid w:val="002563CF"/>
    <w:rsid w:val="002621CE"/>
    <w:rsid w:val="00263391"/>
    <w:rsid w:val="002661BE"/>
    <w:rsid w:val="002666F9"/>
    <w:rsid w:val="00267FCE"/>
    <w:rsid w:val="0027096B"/>
    <w:rsid w:val="00283E38"/>
    <w:rsid w:val="00292FFA"/>
    <w:rsid w:val="002952A1"/>
    <w:rsid w:val="00296B70"/>
    <w:rsid w:val="002A015B"/>
    <w:rsid w:val="002A25C4"/>
    <w:rsid w:val="002A5001"/>
    <w:rsid w:val="002A52C1"/>
    <w:rsid w:val="002B09EB"/>
    <w:rsid w:val="002B179A"/>
    <w:rsid w:val="002B7902"/>
    <w:rsid w:val="002C1664"/>
    <w:rsid w:val="002C5CF4"/>
    <w:rsid w:val="002C7F6E"/>
    <w:rsid w:val="002E1257"/>
    <w:rsid w:val="002E1607"/>
    <w:rsid w:val="002E1ABB"/>
    <w:rsid w:val="002E3153"/>
    <w:rsid w:val="002E5505"/>
    <w:rsid w:val="002E5977"/>
    <w:rsid w:val="002F0DE3"/>
    <w:rsid w:val="002F4307"/>
    <w:rsid w:val="002F467A"/>
    <w:rsid w:val="002F4DC4"/>
    <w:rsid w:val="002F60AD"/>
    <w:rsid w:val="002F6AED"/>
    <w:rsid w:val="003060BD"/>
    <w:rsid w:val="00306813"/>
    <w:rsid w:val="00307328"/>
    <w:rsid w:val="00307F25"/>
    <w:rsid w:val="00311A29"/>
    <w:rsid w:val="0031481A"/>
    <w:rsid w:val="003173DF"/>
    <w:rsid w:val="003218E0"/>
    <w:rsid w:val="003234C1"/>
    <w:rsid w:val="00324091"/>
    <w:rsid w:val="00324E24"/>
    <w:rsid w:val="00326D38"/>
    <w:rsid w:val="003350D0"/>
    <w:rsid w:val="0033544A"/>
    <w:rsid w:val="00336005"/>
    <w:rsid w:val="003362B0"/>
    <w:rsid w:val="00337523"/>
    <w:rsid w:val="00341FD4"/>
    <w:rsid w:val="00342FEC"/>
    <w:rsid w:val="00343D7F"/>
    <w:rsid w:val="00344217"/>
    <w:rsid w:val="00347173"/>
    <w:rsid w:val="00350539"/>
    <w:rsid w:val="00351882"/>
    <w:rsid w:val="003524AF"/>
    <w:rsid w:val="003567C3"/>
    <w:rsid w:val="0036290A"/>
    <w:rsid w:val="00366751"/>
    <w:rsid w:val="003703BA"/>
    <w:rsid w:val="003712A2"/>
    <w:rsid w:val="00374E39"/>
    <w:rsid w:val="0037501C"/>
    <w:rsid w:val="0037530A"/>
    <w:rsid w:val="0037550B"/>
    <w:rsid w:val="00380BF6"/>
    <w:rsid w:val="00380D22"/>
    <w:rsid w:val="00381294"/>
    <w:rsid w:val="00382B94"/>
    <w:rsid w:val="00386EBB"/>
    <w:rsid w:val="00392999"/>
    <w:rsid w:val="00395515"/>
    <w:rsid w:val="00395D6A"/>
    <w:rsid w:val="003A07CB"/>
    <w:rsid w:val="003A0961"/>
    <w:rsid w:val="003A3ADA"/>
    <w:rsid w:val="003B4A92"/>
    <w:rsid w:val="003B706C"/>
    <w:rsid w:val="003C2621"/>
    <w:rsid w:val="003C4295"/>
    <w:rsid w:val="003C5ABB"/>
    <w:rsid w:val="003C6D46"/>
    <w:rsid w:val="003D02AC"/>
    <w:rsid w:val="003D2F48"/>
    <w:rsid w:val="003D5119"/>
    <w:rsid w:val="003D6A44"/>
    <w:rsid w:val="003D6E09"/>
    <w:rsid w:val="003D6F5C"/>
    <w:rsid w:val="003E061B"/>
    <w:rsid w:val="003E2D06"/>
    <w:rsid w:val="003E37F9"/>
    <w:rsid w:val="003E5FD3"/>
    <w:rsid w:val="003F0291"/>
    <w:rsid w:val="003F7362"/>
    <w:rsid w:val="00403B29"/>
    <w:rsid w:val="004072FC"/>
    <w:rsid w:val="00407C10"/>
    <w:rsid w:val="004123D9"/>
    <w:rsid w:val="00412CEA"/>
    <w:rsid w:val="004157EF"/>
    <w:rsid w:val="00426A3A"/>
    <w:rsid w:val="00434216"/>
    <w:rsid w:val="00434E52"/>
    <w:rsid w:val="00434E6F"/>
    <w:rsid w:val="0043508E"/>
    <w:rsid w:val="00436D34"/>
    <w:rsid w:val="00445044"/>
    <w:rsid w:val="00446A4F"/>
    <w:rsid w:val="00450763"/>
    <w:rsid w:val="00452A44"/>
    <w:rsid w:val="004552DF"/>
    <w:rsid w:val="004568A4"/>
    <w:rsid w:val="00456C2B"/>
    <w:rsid w:val="0045717B"/>
    <w:rsid w:val="00464796"/>
    <w:rsid w:val="00471354"/>
    <w:rsid w:val="00471ACE"/>
    <w:rsid w:val="00472385"/>
    <w:rsid w:val="00472A5B"/>
    <w:rsid w:val="00475E6A"/>
    <w:rsid w:val="00481736"/>
    <w:rsid w:val="00483534"/>
    <w:rsid w:val="00486F55"/>
    <w:rsid w:val="00491588"/>
    <w:rsid w:val="00492991"/>
    <w:rsid w:val="0049312B"/>
    <w:rsid w:val="00493FFC"/>
    <w:rsid w:val="0049426E"/>
    <w:rsid w:val="004A082F"/>
    <w:rsid w:val="004A130B"/>
    <w:rsid w:val="004A536B"/>
    <w:rsid w:val="004B44A1"/>
    <w:rsid w:val="004B526A"/>
    <w:rsid w:val="004B5C83"/>
    <w:rsid w:val="004B6D14"/>
    <w:rsid w:val="004B6D59"/>
    <w:rsid w:val="004C0826"/>
    <w:rsid w:val="004C2046"/>
    <w:rsid w:val="004C67B9"/>
    <w:rsid w:val="004D4FCD"/>
    <w:rsid w:val="004D5C08"/>
    <w:rsid w:val="004F4F29"/>
    <w:rsid w:val="004F52AA"/>
    <w:rsid w:val="00501305"/>
    <w:rsid w:val="00503AAA"/>
    <w:rsid w:val="00504D70"/>
    <w:rsid w:val="00505CD2"/>
    <w:rsid w:val="00507FBC"/>
    <w:rsid w:val="00510E53"/>
    <w:rsid w:val="00511DF7"/>
    <w:rsid w:val="005225CC"/>
    <w:rsid w:val="00522924"/>
    <w:rsid w:val="00523D1D"/>
    <w:rsid w:val="00524140"/>
    <w:rsid w:val="00526A3A"/>
    <w:rsid w:val="005306AF"/>
    <w:rsid w:val="0053588E"/>
    <w:rsid w:val="005364C9"/>
    <w:rsid w:val="00541622"/>
    <w:rsid w:val="005417C1"/>
    <w:rsid w:val="0054487D"/>
    <w:rsid w:val="00552D49"/>
    <w:rsid w:val="00552E6F"/>
    <w:rsid w:val="005536BD"/>
    <w:rsid w:val="005575EE"/>
    <w:rsid w:val="00562A82"/>
    <w:rsid w:val="0056429F"/>
    <w:rsid w:val="00570A7B"/>
    <w:rsid w:val="00571D54"/>
    <w:rsid w:val="00573B41"/>
    <w:rsid w:val="00577F2A"/>
    <w:rsid w:val="005827A9"/>
    <w:rsid w:val="00582EC2"/>
    <w:rsid w:val="005919F6"/>
    <w:rsid w:val="005A0EDE"/>
    <w:rsid w:val="005A1A72"/>
    <w:rsid w:val="005A299D"/>
    <w:rsid w:val="005A4210"/>
    <w:rsid w:val="005A7BFB"/>
    <w:rsid w:val="005B132D"/>
    <w:rsid w:val="005B24C4"/>
    <w:rsid w:val="005C270C"/>
    <w:rsid w:val="005C4A50"/>
    <w:rsid w:val="005C5048"/>
    <w:rsid w:val="005D07D0"/>
    <w:rsid w:val="005D0C63"/>
    <w:rsid w:val="005D4A97"/>
    <w:rsid w:val="005E029D"/>
    <w:rsid w:val="005E1D72"/>
    <w:rsid w:val="005E4321"/>
    <w:rsid w:val="005E687E"/>
    <w:rsid w:val="005E7BD8"/>
    <w:rsid w:val="005F1AD7"/>
    <w:rsid w:val="005F2492"/>
    <w:rsid w:val="005F7C01"/>
    <w:rsid w:val="006024E3"/>
    <w:rsid w:val="00603D0B"/>
    <w:rsid w:val="00603E61"/>
    <w:rsid w:val="00604B22"/>
    <w:rsid w:val="00610407"/>
    <w:rsid w:val="00613C73"/>
    <w:rsid w:val="00624A3A"/>
    <w:rsid w:val="0062779F"/>
    <w:rsid w:val="00627CC4"/>
    <w:rsid w:val="0063246F"/>
    <w:rsid w:val="006342EF"/>
    <w:rsid w:val="00637434"/>
    <w:rsid w:val="006437C2"/>
    <w:rsid w:val="006470F2"/>
    <w:rsid w:val="006506AE"/>
    <w:rsid w:val="00650ED5"/>
    <w:rsid w:val="0065438F"/>
    <w:rsid w:val="00654A00"/>
    <w:rsid w:val="0065708F"/>
    <w:rsid w:val="0066185A"/>
    <w:rsid w:val="00662217"/>
    <w:rsid w:val="00662F3E"/>
    <w:rsid w:val="006636FD"/>
    <w:rsid w:val="00663956"/>
    <w:rsid w:val="00665214"/>
    <w:rsid w:val="006703C1"/>
    <w:rsid w:val="00672ACC"/>
    <w:rsid w:val="00673D00"/>
    <w:rsid w:val="00674F96"/>
    <w:rsid w:val="00675189"/>
    <w:rsid w:val="006764A3"/>
    <w:rsid w:val="00677CC8"/>
    <w:rsid w:val="0068185F"/>
    <w:rsid w:val="006832CF"/>
    <w:rsid w:val="006857D9"/>
    <w:rsid w:val="00685E2C"/>
    <w:rsid w:val="006863E8"/>
    <w:rsid w:val="00686454"/>
    <w:rsid w:val="0069347B"/>
    <w:rsid w:val="00694925"/>
    <w:rsid w:val="00696848"/>
    <w:rsid w:val="00697430"/>
    <w:rsid w:val="006A58F5"/>
    <w:rsid w:val="006A5FC5"/>
    <w:rsid w:val="006A65D5"/>
    <w:rsid w:val="006A67D7"/>
    <w:rsid w:val="006A7020"/>
    <w:rsid w:val="006A70D8"/>
    <w:rsid w:val="006A7E2B"/>
    <w:rsid w:val="006B219D"/>
    <w:rsid w:val="006B3B89"/>
    <w:rsid w:val="006C2E12"/>
    <w:rsid w:val="006C4282"/>
    <w:rsid w:val="006C522C"/>
    <w:rsid w:val="006D0147"/>
    <w:rsid w:val="006D362D"/>
    <w:rsid w:val="006D3D94"/>
    <w:rsid w:val="006D3FFD"/>
    <w:rsid w:val="006D607C"/>
    <w:rsid w:val="006D6A13"/>
    <w:rsid w:val="006D6EE8"/>
    <w:rsid w:val="006E03B0"/>
    <w:rsid w:val="006E08D3"/>
    <w:rsid w:val="006E0E8C"/>
    <w:rsid w:val="006E1B1D"/>
    <w:rsid w:val="006E628D"/>
    <w:rsid w:val="006F5881"/>
    <w:rsid w:val="006F714B"/>
    <w:rsid w:val="00701E0F"/>
    <w:rsid w:val="00702392"/>
    <w:rsid w:val="00702B97"/>
    <w:rsid w:val="0070380F"/>
    <w:rsid w:val="007038A8"/>
    <w:rsid w:val="0070457A"/>
    <w:rsid w:val="00706C02"/>
    <w:rsid w:val="00712643"/>
    <w:rsid w:val="007136BB"/>
    <w:rsid w:val="00714A50"/>
    <w:rsid w:val="00714C25"/>
    <w:rsid w:val="0071615D"/>
    <w:rsid w:val="0072044F"/>
    <w:rsid w:val="007221A0"/>
    <w:rsid w:val="007225C7"/>
    <w:rsid w:val="007225EE"/>
    <w:rsid w:val="00722A2A"/>
    <w:rsid w:val="00722F4B"/>
    <w:rsid w:val="00724015"/>
    <w:rsid w:val="007245A7"/>
    <w:rsid w:val="00725CEF"/>
    <w:rsid w:val="0072781C"/>
    <w:rsid w:val="00731782"/>
    <w:rsid w:val="00731885"/>
    <w:rsid w:val="00732488"/>
    <w:rsid w:val="0074014D"/>
    <w:rsid w:val="007415F4"/>
    <w:rsid w:val="007420E7"/>
    <w:rsid w:val="0074225E"/>
    <w:rsid w:val="00750F2A"/>
    <w:rsid w:val="00751F58"/>
    <w:rsid w:val="00754D8C"/>
    <w:rsid w:val="007558CD"/>
    <w:rsid w:val="00757DB3"/>
    <w:rsid w:val="00763EB2"/>
    <w:rsid w:val="0076401D"/>
    <w:rsid w:val="007645AE"/>
    <w:rsid w:val="00766221"/>
    <w:rsid w:val="00767B8B"/>
    <w:rsid w:val="00772D14"/>
    <w:rsid w:val="007816C2"/>
    <w:rsid w:val="007819FE"/>
    <w:rsid w:val="0078651A"/>
    <w:rsid w:val="00787646"/>
    <w:rsid w:val="007904B5"/>
    <w:rsid w:val="00790E6B"/>
    <w:rsid w:val="00792FF1"/>
    <w:rsid w:val="00793B4D"/>
    <w:rsid w:val="0079535D"/>
    <w:rsid w:val="00795F27"/>
    <w:rsid w:val="007968E7"/>
    <w:rsid w:val="007A3170"/>
    <w:rsid w:val="007A3672"/>
    <w:rsid w:val="007A7FB7"/>
    <w:rsid w:val="007B00A6"/>
    <w:rsid w:val="007B0E57"/>
    <w:rsid w:val="007B1CF1"/>
    <w:rsid w:val="007B3280"/>
    <w:rsid w:val="007C02A0"/>
    <w:rsid w:val="007C08E4"/>
    <w:rsid w:val="007C0E2E"/>
    <w:rsid w:val="007C3A7D"/>
    <w:rsid w:val="007C415D"/>
    <w:rsid w:val="007D1935"/>
    <w:rsid w:val="007D2265"/>
    <w:rsid w:val="007D5BA0"/>
    <w:rsid w:val="007D7302"/>
    <w:rsid w:val="007D7C08"/>
    <w:rsid w:val="007E432E"/>
    <w:rsid w:val="007E64A0"/>
    <w:rsid w:val="007E6C86"/>
    <w:rsid w:val="007F0689"/>
    <w:rsid w:val="007F073B"/>
    <w:rsid w:val="007F0A25"/>
    <w:rsid w:val="007F26FB"/>
    <w:rsid w:val="007F2F30"/>
    <w:rsid w:val="007F4B14"/>
    <w:rsid w:val="007F6ECB"/>
    <w:rsid w:val="00800A7E"/>
    <w:rsid w:val="00802588"/>
    <w:rsid w:val="00803828"/>
    <w:rsid w:val="00806227"/>
    <w:rsid w:val="00810B71"/>
    <w:rsid w:val="00813A95"/>
    <w:rsid w:val="00814328"/>
    <w:rsid w:val="008260FD"/>
    <w:rsid w:val="00826B05"/>
    <w:rsid w:val="00826CEC"/>
    <w:rsid w:val="00827C79"/>
    <w:rsid w:val="00830882"/>
    <w:rsid w:val="00830930"/>
    <w:rsid w:val="00830F73"/>
    <w:rsid w:val="008313D7"/>
    <w:rsid w:val="00831596"/>
    <w:rsid w:val="0083174F"/>
    <w:rsid w:val="00833591"/>
    <w:rsid w:val="0083367D"/>
    <w:rsid w:val="00835AED"/>
    <w:rsid w:val="008426E5"/>
    <w:rsid w:val="008442E7"/>
    <w:rsid w:val="008449E1"/>
    <w:rsid w:val="0085200C"/>
    <w:rsid w:val="0085243D"/>
    <w:rsid w:val="00854D7D"/>
    <w:rsid w:val="00857C47"/>
    <w:rsid w:val="008658DB"/>
    <w:rsid w:val="00866597"/>
    <w:rsid w:val="0086659E"/>
    <w:rsid w:val="00866EA5"/>
    <w:rsid w:val="0087109C"/>
    <w:rsid w:val="00874419"/>
    <w:rsid w:val="0087487E"/>
    <w:rsid w:val="00880868"/>
    <w:rsid w:val="00880AEA"/>
    <w:rsid w:val="00881D0F"/>
    <w:rsid w:val="00884FC8"/>
    <w:rsid w:val="0089092D"/>
    <w:rsid w:val="0089241F"/>
    <w:rsid w:val="0089287C"/>
    <w:rsid w:val="008A0813"/>
    <w:rsid w:val="008A0D35"/>
    <w:rsid w:val="008A11EF"/>
    <w:rsid w:val="008A2A5C"/>
    <w:rsid w:val="008A5B8D"/>
    <w:rsid w:val="008A780A"/>
    <w:rsid w:val="008B0BF1"/>
    <w:rsid w:val="008B1060"/>
    <w:rsid w:val="008B59FF"/>
    <w:rsid w:val="008B6869"/>
    <w:rsid w:val="008B790F"/>
    <w:rsid w:val="008C0F19"/>
    <w:rsid w:val="008C5B8F"/>
    <w:rsid w:val="008D32B9"/>
    <w:rsid w:val="008D54C5"/>
    <w:rsid w:val="008D7A92"/>
    <w:rsid w:val="008E0BAA"/>
    <w:rsid w:val="008E13EF"/>
    <w:rsid w:val="008E1999"/>
    <w:rsid w:val="008E35D0"/>
    <w:rsid w:val="008F07C1"/>
    <w:rsid w:val="008F219D"/>
    <w:rsid w:val="008F263A"/>
    <w:rsid w:val="008F2D2F"/>
    <w:rsid w:val="008F2D78"/>
    <w:rsid w:val="008F39D2"/>
    <w:rsid w:val="008F501E"/>
    <w:rsid w:val="008F748D"/>
    <w:rsid w:val="00902324"/>
    <w:rsid w:val="00904BC7"/>
    <w:rsid w:val="009053B3"/>
    <w:rsid w:val="009072CA"/>
    <w:rsid w:val="0091247F"/>
    <w:rsid w:val="009148CB"/>
    <w:rsid w:val="009154BE"/>
    <w:rsid w:val="00916205"/>
    <w:rsid w:val="00916349"/>
    <w:rsid w:val="009173CE"/>
    <w:rsid w:val="00923F04"/>
    <w:rsid w:val="009268C5"/>
    <w:rsid w:val="00927C27"/>
    <w:rsid w:val="00930FC4"/>
    <w:rsid w:val="0093139D"/>
    <w:rsid w:val="00932BFB"/>
    <w:rsid w:val="00936269"/>
    <w:rsid w:val="00937F47"/>
    <w:rsid w:val="00940C44"/>
    <w:rsid w:val="009437E4"/>
    <w:rsid w:val="00945AB0"/>
    <w:rsid w:val="0094600D"/>
    <w:rsid w:val="00950DC8"/>
    <w:rsid w:val="00952C5E"/>
    <w:rsid w:val="009547E4"/>
    <w:rsid w:val="00955FBB"/>
    <w:rsid w:val="009607D9"/>
    <w:rsid w:val="009612B8"/>
    <w:rsid w:val="009612D5"/>
    <w:rsid w:val="0096436C"/>
    <w:rsid w:val="009657E9"/>
    <w:rsid w:val="00971CB5"/>
    <w:rsid w:val="00973C02"/>
    <w:rsid w:val="0097492E"/>
    <w:rsid w:val="00976B8E"/>
    <w:rsid w:val="009771FB"/>
    <w:rsid w:val="009773FF"/>
    <w:rsid w:val="00977896"/>
    <w:rsid w:val="0098014E"/>
    <w:rsid w:val="00980B62"/>
    <w:rsid w:val="00981B96"/>
    <w:rsid w:val="00982491"/>
    <w:rsid w:val="00983119"/>
    <w:rsid w:val="00984C6E"/>
    <w:rsid w:val="009876CB"/>
    <w:rsid w:val="00991A44"/>
    <w:rsid w:val="009921DD"/>
    <w:rsid w:val="009950AB"/>
    <w:rsid w:val="00996FAA"/>
    <w:rsid w:val="009A0072"/>
    <w:rsid w:val="009A0F02"/>
    <w:rsid w:val="009A3EC5"/>
    <w:rsid w:val="009A4193"/>
    <w:rsid w:val="009C53DD"/>
    <w:rsid w:val="009C759F"/>
    <w:rsid w:val="009D188B"/>
    <w:rsid w:val="009D1C64"/>
    <w:rsid w:val="009D222C"/>
    <w:rsid w:val="009D24B9"/>
    <w:rsid w:val="009D36DA"/>
    <w:rsid w:val="009D3DBC"/>
    <w:rsid w:val="009D710E"/>
    <w:rsid w:val="009E2368"/>
    <w:rsid w:val="009E2A3F"/>
    <w:rsid w:val="009F6120"/>
    <w:rsid w:val="009F7943"/>
    <w:rsid w:val="00A05009"/>
    <w:rsid w:val="00A118AC"/>
    <w:rsid w:val="00A15882"/>
    <w:rsid w:val="00A22342"/>
    <w:rsid w:val="00A22BF8"/>
    <w:rsid w:val="00A23AC1"/>
    <w:rsid w:val="00A24BE4"/>
    <w:rsid w:val="00A26C56"/>
    <w:rsid w:val="00A30B05"/>
    <w:rsid w:val="00A3160C"/>
    <w:rsid w:val="00A33528"/>
    <w:rsid w:val="00A41C5E"/>
    <w:rsid w:val="00A43D46"/>
    <w:rsid w:val="00A4419C"/>
    <w:rsid w:val="00A447A3"/>
    <w:rsid w:val="00A47860"/>
    <w:rsid w:val="00A47AC9"/>
    <w:rsid w:val="00A5612A"/>
    <w:rsid w:val="00A606BA"/>
    <w:rsid w:val="00A61201"/>
    <w:rsid w:val="00A6438A"/>
    <w:rsid w:val="00A67F57"/>
    <w:rsid w:val="00A73772"/>
    <w:rsid w:val="00A74260"/>
    <w:rsid w:val="00A744F8"/>
    <w:rsid w:val="00A775AB"/>
    <w:rsid w:val="00A81AD8"/>
    <w:rsid w:val="00A8262F"/>
    <w:rsid w:val="00A82778"/>
    <w:rsid w:val="00A85C37"/>
    <w:rsid w:val="00A903EA"/>
    <w:rsid w:val="00A90E38"/>
    <w:rsid w:val="00A91DFF"/>
    <w:rsid w:val="00A9378F"/>
    <w:rsid w:val="00A95DC1"/>
    <w:rsid w:val="00A97E5F"/>
    <w:rsid w:val="00AA2945"/>
    <w:rsid w:val="00AA31E3"/>
    <w:rsid w:val="00AA33ED"/>
    <w:rsid w:val="00AA6576"/>
    <w:rsid w:val="00AA7D7A"/>
    <w:rsid w:val="00AB2845"/>
    <w:rsid w:val="00AB42E3"/>
    <w:rsid w:val="00AB51DC"/>
    <w:rsid w:val="00AC3937"/>
    <w:rsid w:val="00AD0169"/>
    <w:rsid w:val="00AD099E"/>
    <w:rsid w:val="00AD5BAB"/>
    <w:rsid w:val="00AD6829"/>
    <w:rsid w:val="00AE2CF2"/>
    <w:rsid w:val="00AF037B"/>
    <w:rsid w:val="00AF112D"/>
    <w:rsid w:val="00B013F0"/>
    <w:rsid w:val="00B0262C"/>
    <w:rsid w:val="00B039C0"/>
    <w:rsid w:val="00B048D5"/>
    <w:rsid w:val="00B05B67"/>
    <w:rsid w:val="00B07413"/>
    <w:rsid w:val="00B07F9F"/>
    <w:rsid w:val="00B1040F"/>
    <w:rsid w:val="00B11DC1"/>
    <w:rsid w:val="00B133DE"/>
    <w:rsid w:val="00B1507E"/>
    <w:rsid w:val="00B30A2A"/>
    <w:rsid w:val="00B31C10"/>
    <w:rsid w:val="00B324FD"/>
    <w:rsid w:val="00B32D8E"/>
    <w:rsid w:val="00B346F6"/>
    <w:rsid w:val="00B35B4C"/>
    <w:rsid w:val="00B40841"/>
    <w:rsid w:val="00B423B2"/>
    <w:rsid w:val="00B45347"/>
    <w:rsid w:val="00B51C16"/>
    <w:rsid w:val="00B53327"/>
    <w:rsid w:val="00B566F9"/>
    <w:rsid w:val="00B60D23"/>
    <w:rsid w:val="00B60E63"/>
    <w:rsid w:val="00B63598"/>
    <w:rsid w:val="00B63A4C"/>
    <w:rsid w:val="00B64013"/>
    <w:rsid w:val="00B70F54"/>
    <w:rsid w:val="00B71B09"/>
    <w:rsid w:val="00B75214"/>
    <w:rsid w:val="00B82E95"/>
    <w:rsid w:val="00B91A97"/>
    <w:rsid w:val="00B92245"/>
    <w:rsid w:val="00B9230B"/>
    <w:rsid w:val="00B929DE"/>
    <w:rsid w:val="00B92F51"/>
    <w:rsid w:val="00B9537B"/>
    <w:rsid w:val="00B95414"/>
    <w:rsid w:val="00B95463"/>
    <w:rsid w:val="00B95F2C"/>
    <w:rsid w:val="00B960E8"/>
    <w:rsid w:val="00B974C9"/>
    <w:rsid w:val="00BA0CFF"/>
    <w:rsid w:val="00BA6D56"/>
    <w:rsid w:val="00BB0DFB"/>
    <w:rsid w:val="00BB222F"/>
    <w:rsid w:val="00BB6BB1"/>
    <w:rsid w:val="00BB7313"/>
    <w:rsid w:val="00BC06E3"/>
    <w:rsid w:val="00BD1E46"/>
    <w:rsid w:val="00BD1E59"/>
    <w:rsid w:val="00BD1EDF"/>
    <w:rsid w:val="00BD3E5B"/>
    <w:rsid w:val="00BD5143"/>
    <w:rsid w:val="00BD6C86"/>
    <w:rsid w:val="00BE39DD"/>
    <w:rsid w:val="00BE4C3B"/>
    <w:rsid w:val="00BE7A6D"/>
    <w:rsid w:val="00BF0366"/>
    <w:rsid w:val="00BF2423"/>
    <w:rsid w:val="00BF3C2B"/>
    <w:rsid w:val="00BF6168"/>
    <w:rsid w:val="00BF6709"/>
    <w:rsid w:val="00BF7679"/>
    <w:rsid w:val="00C005F7"/>
    <w:rsid w:val="00C00FD0"/>
    <w:rsid w:val="00C03962"/>
    <w:rsid w:val="00C07A38"/>
    <w:rsid w:val="00C10D04"/>
    <w:rsid w:val="00C10F0B"/>
    <w:rsid w:val="00C11F31"/>
    <w:rsid w:val="00C20952"/>
    <w:rsid w:val="00C267BF"/>
    <w:rsid w:val="00C322DC"/>
    <w:rsid w:val="00C327D2"/>
    <w:rsid w:val="00C34074"/>
    <w:rsid w:val="00C34424"/>
    <w:rsid w:val="00C36D8F"/>
    <w:rsid w:val="00C418A2"/>
    <w:rsid w:val="00C432AE"/>
    <w:rsid w:val="00C4388A"/>
    <w:rsid w:val="00C46730"/>
    <w:rsid w:val="00C53074"/>
    <w:rsid w:val="00C54C7D"/>
    <w:rsid w:val="00C55AE8"/>
    <w:rsid w:val="00C55D3F"/>
    <w:rsid w:val="00C6299B"/>
    <w:rsid w:val="00C655AF"/>
    <w:rsid w:val="00C70BE0"/>
    <w:rsid w:val="00C73F1E"/>
    <w:rsid w:val="00C75AD3"/>
    <w:rsid w:val="00C8074E"/>
    <w:rsid w:val="00C83D8D"/>
    <w:rsid w:val="00C86EF2"/>
    <w:rsid w:val="00C970AE"/>
    <w:rsid w:val="00CB26C0"/>
    <w:rsid w:val="00CB42A0"/>
    <w:rsid w:val="00CC0701"/>
    <w:rsid w:val="00CC0726"/>
    <w:rsid w:val="00CC0DF5"/>
    <w:rsid w:val="00CC560D"/>
    <w:rsid w:val="00CC6259"/>
    <w:rsid w:val="00CC6D1B"/>
    <w:rsid w:val="00CC73F3"/>
    <w:rsid w:val="00CD1EE7"/>
    <w:rsid w:val="00CD2D62"/>
    <w:rsid w:val="00CD44B7"/>
    <w:rsid w:val="00CE1A50"/>
    <w:rsid w:val="00CE1CA8"/>
    <w:rsid w:val="00CE24D3"/>
    <w:rsid w:val="00CE5DAA"/>
    <w:rsid w:val="00CE65EE"/>
    <w:rsid w:val="00CF3496"/>
    <w:rsid w:val="00CF4D59"/>
    <w:rsid w:val="00D01063"/>
    <w:rsid w:val="00D01397"/>
    <w:rsid w:val="00D1077D"/>
    <w:rsid w:val="00D12286"/>
    <w:rsid w:val="00D1256A"/>
    <w:rsid w:val="00D15C6B"/>
    <w:rsid w:val="00D20645"/>
    <w:rsid w:val="00D2221C"/>
    <w:rsid w:val="00D2226F"/>
    <w:rsid w:val="00D2239E"/>
    <w:rsid w:val="00D24A30"/>
    <w:rsid w:val="00D269C3"/>
    <w:rsid w:val="00D30578"/>
    <w:rsid w:val="00D3215B"/>
    <w:rsid w:val="00D34285"/>
    <w:rsid w:val="00D354E5"/>
    <w:rsid w:val="00D3711E"/>
    <w:rsid w:val="00D37B2B"/>
    <w:rsid w:val="00D47650"/>
    <w:rsid w:val="00D508E4"/>
    <w:rsid w:val="00D50A28"/>
    <w:rsid w:val="00D536D0"/>
    <w:rsid w:val="00D53EF0"/>
    <w:rsid w:val="00D607F0"/>
    <w:rsid w:val="00D61482"/>
    <w:rsid w:val="00D674B2"/>
    <w:rsid w:val="00D71A1D"/>
    <w:rsid w:val="00D74E5C"/>
    <w:rsid w:val="00D7512F"/>
    <w:rsid w:val="00D763D5"/>
    <w:rsid w:val="00D813F1"/>
    <w:rsid w:val="00D8340D"/>
    <w:rsid w:val="00D83CA8"/>
    <w:rsid w:val="00D87634"/>
    <w:rsid w:val="00D91820"/>
    <w:rsid w:val="00D925A6"/>
    <w:rsid w:val="00D92B08"/>
    <w:rsid w:val="00D93B7B"/>
    <w:rsid w:val="00D9527E"/>
    <w:rsid w:val="00D96FD7"/>
    <w:rsid w:val="00DA023F"/>
    <w:rsid w:val="00DA34BE"/>
    <w:rsid w:val="00DA3B59"/>
    <w:rsid w:val="00DA584E"/>
    <w:rsid w:val="00DA6341"/>
    <w:rsid w:val="00DB6418"/>
    <w:rsid w:val="00DC0BDD"/>
    <w:rsid w:val="00DC16F4"/>
    <w:rsid w:val="00DC236D"/>
    <w:rsid w:val="00DC3794"/>
    <w:rsid w:val="00DC37E9"/>
    <w:rsid w:val="00DD1C83"/>
    <w:rsid w:val="00DD3377"/>
    <w:rsid w:val="00DD425E"/>
    <w:rsid w:val="00DD75AF"/>
    <w:rsid w:val="00DD794C"/>
    <w:rsid w:val="00DE27B8"/>
    <w:rsid w:val="00DE6DC9"/>
    <w:rsid w:val="00DF0C02"/>
    <w:rsid w:val="00DF21B2"/>
    <w:rsid w:val="00DF6D8B"/>
    <w:rsid w:val="00E02989"/>
    <w:rsid w:val="00E10E8E"/>
    <w:rsid w:val="00E11E76"/>
    <w:rsid w:val="00E13360"/>
    <w:rsid w:val="00E13727"/>
    <w:rsid w:val="00E15C6D"/>
    <w:rsid w:val="00E2053F"/>
    <w:rsid w:val="00E250B8"/>
    <w:rsid w:val="00E2689B"/>
    <w:rsid w:val="00E30F59"/>
    <w:rsid w:val="00E34A83"/>
    <w:rsid w:val="00E34EE8"/>
    <w:rsid w:val="00E355DB"/>
    <w:rsid w:val="00E37867"/>
    <w:rsid w:val="00E45080"/>
    <w:rsid w:val="00E45538"/>
    <w:rsid w:val="00E4668D"/>
    <w:rsid w:val="00E5044E"/>
    <w:rsid w:val="00E50837"/>
    <w:rsid w:val="00E51CFE"/>
    <w:rsid w:val="00E52124"/>
    <w:rsid w:val="00E52E8B"/>
    <w:rsid w:val="00E5641D"/>
    <w:rsid w:val="00E573AC"/>
    <w:rsid w:val="00E62B64"/>
    <w:rsid w:val="00E65233"/>
    <w:rsid w:val="00E66ABC"/>
    <w:rsid w:val="00E71F91"/>
    <w:rsid w:val="00E741EC"/>
    <w:rsid w:val="00E76420"/>
    <w:rsid w:val="00E76D3A"/>
    <w:rsid w:val="00E80910"/>
    <w:rsid w:val="00E83003"/>
    <w:rsid w:val="00E83CCE"/>
    <w:rsid w:val="00E84CF9"/>
    <w:rsid w:val="00E85DFB"/>
    <w:rsid w:val="00E866AC"/>
    <w:rsid w:val="00E87831"/>
    <w:rsid w:val="00E910E0"/>
    <w:rsid w:val="00E91426"/>
    <w:rsid w:val="00E977F5"/>
    <w:rsid w:val="00EA0863"/>
    <w:rsid w:val="00EA0DA6"/>
    <w:rsid w:val="00EA48F6"/>
    <w:rsid w:val="00EA6EEC"/>
    <w:rsid w:val="00EB0D6D"/>
    <w:rsid w:val="00EB479E"/>
    <w:rsid w:val="00EB49A0"/>
    <w:rsid w:val="00EB5AA0"/>
    <w:rsid w:val="00EB6727"/>
    <w:rsid w:val="00EC1C5A"/>
    <w:rsid w:val="00EC1F53"/>
    <w:rsid w:val="00EC1FD3"/>
    <w:rsid w:val="00EC4A3C"/>
    <w:rsid w:val="00EC58B2"/>
    <w:rsid w:val="00EC63B4"/>
    <w:rsid w:val="00ED0C76"/>
    <w:rsid w:val="00ED4B96"/>
    <w:rsid w:val="00ED5814"/>
    <w:rsid w:val="00ED7B1E"/>
    <w:rsid w:val="00EE0055"/>
    <w:rsid w:val="00EE275A"/>
    <w:rsid w:val="00EE2E49"/>
    <w:rsid w:val="00EE442B"/>
    <w:rsid w:val="00EE47DB"/>
    <w:rsid w:val="00EE4D48"/>
    <w:rsid w:val="00EE622C"/>
    <w:rsid w:val="00EF0B7C"/>
    <w:rsid w:val="00EF1025"/>
    <w:rsid w:val="00EF5E38"/>
    <w:rsid w:val="00EF7975"/>
    <w:rsid w:val="00F037B1"/>
    <w:rsid w:val="00F03A16"/>
    <w:rsid w:val="00F03D71"/>
    <w:rsid w:val="00F0754E"/>
    <w:rsid w:val="00F076AA"/>
    <w:rsid w:val="00F07BD5"/>
    <w:rsid w:val="00F10518"/>
    <w:rsid w:val="00F131B7"/>
    <w:rsid w:val="00F13326"/>
    <w:rsid w:val="00F14662"/>
    <w:rsid w:val="00F229C6"/>
    <w:rsid w:val="00F25113"/>
    <w:rsid w:val="00F31EC4"/>
    <w:rsid w:val="00F31ED2"/>
    <w:rsid w:val="00F31FAF"/>
    <w:rsid w:val="00F408FD"/>
    <w:rsid w:val="00F40D27"/>
    <w:rsid w:val="00F41999"/>
    <w:rsid w:val="00F50EC4"/>
    <w:rsid w:val="00F51FF7"/>
    <w:rsid w:val="00F54860"/>
    <w:rsid w:val="00F553DF"/>
    <w:rsid w:val="00F562A8"/>
    <w:rsid w:val="00F57C41"/>
    <w:rsid w:val="00F6109B"/>
    <w:rsid w:val="00F61DCC"/>
    <w:rsid w:val="00F62AA4"/>
    <w:rsid w:val="00F62B15"/>
    <w:rsid w:val="00F63A42"/>
    <w:rsid w:val="00F72FD8"/>
    <w:rsid w:val="00F75122"/>
    <w:rsid w:val="00F77087"/>
    <w:rsid w:val="00F86418"/>
    <w:rsid w:val="00F87562"/>
    <w:rsid w:val="00F903DE"/>
    <w:rsid w:val="00F90F7B"/>
    <w:rsid w:val="00F91E04"/>
    <w:rsid w:val="00F96FF6"/>
    <w:rsid w:val="00FA565B"/>
    <w:rsid w:val="00FA6C60"/>
    <w:rsid w:val="00FA7A5E"/>
    <w:rsid w:val="00FB01D5"/>
    <w:rsid w:val="00FB0206"/>
    <w:rsid w:val="00FB0742"/>
    <w:rsid w:val="00FB1051"/>
    <w:rsid w:val="00FB24A7"/>
    <w:rsid w:val="00FB57D3"/>
    <w:rsid w:val="00FC197A"/>
    <w:rsid w:val="00FC4837"/>
    <w:rsid w:val="00FC4A0D"/>
    <w:rsid w:val="00FC4FBF"/>
    <w:rsid w:val="00FD3994"/>
    <w:rsid w:val="00FD45E9"/>
    <w:rsid w:val="00FD6816"/>
    <w:rsid w:val="00FD7366"/>
    <w:rsid w:val="00FE0C36"/>
    <w:rsid w:val="00FE3AD9"/>
    <w:rsid w:val="00FE56E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5D130E"/>
  <w15:docId w15:val="{12304D53-0C40-49FA-B82A-AFE7A97A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65B"/>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EB0D6D"/>
    <w:pPr>
      <w:keepNext/>
      <w:outlineLvl w:val="0"/>
    </w:pPr>
    <w:rPr>
      <w:rFonts w:ascii="Arial" w:eastAsiaTheme="minorEastAsia" w:hAnsi="Arial" w:cs="Arial"/>
      <w:b/>
      <w:lang w:eastAsia="en-ZA"/>
    </w:rPr>
  </w:style>
  <w:style w:type="paragraph" w:styleId="Heading2">
    <w:name w:val="heading 2"/>
    <w:basedOn w:val="Normal"/>
    <w:next w:val="Normal"/>
    <w:link w:val="Heading2Char"/>
    <w:uiPriority w:val="9"/>
    <w:unhideWhenUsed/>
    <w:qFormat/>
    <w:rsid w:val="00EB0D6D"/>
    <w:pPr>
      <w:keepNext/>
      <w:outlineLvl w:val="1"/>
    </w:pPr>
    <w:rPr>
      <w:rFonts w:ascii="Arial Narrow" w:hAnsi="Arial Narrow" w:cs="Arial"/>
      <w:i/>
    </w:rPr>
  </w:style>
  <w:style w:type="paragraph" w:styleId="Heading3">
    <w:name w:val="heading 3"/>
    <w:basedOn w:val="Normal"/>
    <w:next w:val="Normal"/>
    <w:link w:val="Heading3Char"/>
    <w:uiPriority w:val="9"/>
    <w:unhideWhenUsed/>
    <w:qFormat/>
    <w:rsid w:val="00EB0D6D"/>
    <w:pPr>
      <w:keepNext/>
      <w:spacing w:after="0" w:line="240" w:lineRule="auto"/>
      <w:jc w:val="center"/>
      <w:outlineLvl w:val="2"/>
    </w:pPr>
    <w:rPr>
      <w:rFonts w:ascii="Arial Narrow" w:eastAsia="MS Mincho" w:hAnsi="Arial Narrow" w:cs="Arial"/>
      <w:b/>
      <w:sz w:val="18"/>
      <w:szCs w:val="18"/>
      <w:lang w:val="en-GB"/>
    </w:rPr>
  </w:style>
  <w:style w:type="paragraph" w:styleId="Heading4">
    <w:name w:val="heading 4"/>
    <w:basedOn w:val="Normal"/>
    <w:next w:val="Normal"/>
    <w:link w:val="Heading4Char"/>
    <w:uiPriority w:val="9"/>
    <w:unhideWhenUsed/>
    <w:qFormat/>
    <w:rsid w:val="00EB0D6D"/>
    <w:pPr>
      <w:keepNext/>
      <w:spacing w:after="0" w:line="240" w:lineRule="auto"/>
      <w:jc w:val="center"/>
      <w:outlineLvl w:val="3"/>
    </w:pPr>
    <w:rPr>
      <w:rFonts w:ascii="Arial Narrow" w:eastAsia="MS Mincho" w:hAnsi="Arial Narrow" w:cs="Arial"/>
      <w:b/>
      <w:sz w:val="16"/>
      <w:szCs w:val="16"/>
      <w:lang w:val="en-GB"/>
    </w:rPr>
  </w:style>
  <w:style w:type="paragraph" w:styleId="Heading5">
    <w:name w:val="heading 5"/>
    <w:basedOn w:val="Normal"/>
    <w:next w:val="Normal"/>
    <w:link w:val="Heading5Char"/>
    <w:uiPriority w:val="9"/>
    <w:unhideWhenUsed/>
    <w:qFormat/>
    <w:rsid w:val="00EB0D6D"/>
    <w:pPr>
      <w:keepNext/>
      <w:outlineLvl w:val="4"/>
    </w:pPr>
    <w:rPr>
      <w:rFonts w:ascii="Arial Narrow" w:hAnsi="Arial Narrow" w:cs="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6D"/>
    <w:rPr>
      <w:rFonts w:ascii="Arial" w:eastAsiaTheme="minorEastAsia" w:hAnsi="Arial" w:cs="Arial"/>
      <w:b/>
      <w:sz w:val="22"/>
      <w:szCs w:val="22"/>
    </w:rPr>
  </w:style>
  <w:style w:type="character" w:customStyle="1" w:styleId="Heading2Char">
    <w:name w:val="Heading 2 Char"/>
    <w:basedOn w:val="DefaultParagraphFont"/>
    <w:link w:val="Heading2"/>
    <w:uiPriority w:val="9"/>
    <w:rsid w:val="00EB0D6D"/>
    <w:rPr>
      <w:rFonts w:ascii="Arial Narrow" w:eastAsiaTheme="minorHAnsi" w:hAnsi="Arial Narrow" w:cs="Arial"/>
      <w:i/>
      <w:sz w:val="22"/>
      <w:szCs w:val="22"/>
      <w:lang w:eastAsia="en-US"/>
    </w:rPr>
  </w:style>
  <w:style w:type="character" w:customStyle="1" w:styleId="Heading3Char">
    <w:name w:val="Heading 3 Char"/>
    <w:basedOn w:val="DefaultParagraphFont"/>
    <w:link w:val="Heading3"/>
    <w:uiPriority w:val="9"/>
    <w:rsid w:val="00EB0D6D"/>
    <w:rPr>
      <w:rFonts w:ascii="Arial Narrow" w:eastAsia="MS Mincho" w:hAnsi="Arial Narrow" w:cs="Arial"/>
      <w:b/>
      <w:sz w:val="18"/>
      <w:szCs w:val="18"/>
      <w:lang w:val="en-GB" w:eastAsia="en-US"/>
    </w:rPr>
  </w:style>
  <w:style w:type="character" w:customStyle="1" w:styleId="Heading4Char">
    <w:name w:val="Heading 4 Char"/>
    <w:basedOn w:val="DefaultParagraphFont"/>
    <w:link w:val="Heading4"/>
    <w:uiPriority w:val="9"/>
    <w:rsid w:val="00EB0D6D"/>
    <w:rPr>
      <w:rFonts w:ascii="Arial Narrow" w:eastAsia="MS Mincho" w:hAnsi="Arial Narrow" w:cs="Arial"/>
      <w:b/>
      <w:sz w:val="16"/>
      <w:szCs w:val="16"/>
      <w:lang w:val="en-GB" w:eastAsia="en-US"/>
    </w:rPr>
  </w:style>
  <w:style w:type="paragraph" w:styleId="Title">
    <w:name w:val="Title"/>
    <w:basedOn w:val="Normal"/>
    <w:next w:val="Normal"/>
    <w:link w:val="TitleChar"/>
    <w:uiPriority w:val="10"/>
    <w:qFormat/>
    <w:rsid w:val="006E0E8C"/>
    <w:pPr>
      <w:pBdr>
        <w:bottom w:val="single" w:sz="8" w:space="4" w:color="4F81BD"/>
      </w:pBdr>
      <w:spacing w:after="300"/>
      <w:contextualSpacing/>
      <w:jc w:val="center"/>
    </w:pPr>
    <w:rPr>
      <w:rFonts w:ascii="Arial (W1)" w:hAnsi="Arial (W1)" w:cs="Times New Roman"/>
      <w:color w:val="006973"/>
      <w:spacing w:val="5"/>
      <w:kern w:val="28"/>
      <w:sz w:val="40"/>
      <w:szCs w:val="52"/>
    </w:rPr>
  </w:style>
  <w:style w:type="character" w:customStyle="1" w:styleId="TitleChar">
    <w:name w:val="Title Char"/>
    <w:link w:val="Title"/>
    <w:uiPriority w:val="10"/>
    <w:rsid w:val="006E0E8C"/>
    <w:rPr>
      <w:rFonts w:ascii="Arial (W1)" w:eastAsia="Times New Roman" w:hAnsi="Arial (W1)" w:cs="Times New Roman"/>
      <w:color w:val="006973"/>
      <w:spacing w:val="5"/>
      <w:kern w:val="28"/>
      <w:sz w:val="40"/>
      <w:szCs w:val="52"/>
      <w:lang w:val="en-ZA"/>
    </w:rPr>
  </w:style>
  <w:style w:type="paragraph" w:styleId="ListParagraph">
    <w:name w:val="List Paragraph"/>
    <w:basedOn w:val="Normal"/>
    <w:uiPriority w:val="34"/>
    <w:qFormat/>
    <w:rsid w:val="00AF112D"/>
    <w:pPr>
      <w:numPr>
        <w:numId w:val="7"/>
      </w:numPr>
      <w:spacing w:after="0" w:line="200" w:lineRule="exact"/>
      <w:ind w:left="284" w:hanging="284"/>
      <w:contextualSpacing/>
    </w:pPr>
    <w:rPr>
      <w:rFonts w:ascii="Arial Narrow" w:eastAsiaTheme="minorEastAsia" w:hAnsi="Arial Narrow" w:cs="Arial"/>
      <w:color w:val="9D9E9F"/>
      <w:sz w:val="16"/>
      <w:szCs w:val="20"/>
      <w:lang w:eastAsia="en-ZA"/>
    </w:rPr>
  </w:style>
  <w:style w:type="paragraph" w:styleId="TOCHeading">
    <w:name w:val="TOC Heading"/>
    <w:basedOn w:val="Heading1"/>
    <w:next w:val="Normal"/>
    <w:uiPriority w:val="39"/>
    <w:semiHidden/>
    <w:unhideWhenUsed/>
    <w:qFormat/>
    <w:rsid w:val="001D111C"/>
    <w:pPr>
      <w:spacing w:before="480" w:after="0"/>
      <w:outlineLvl w:val="9"/>
    </w:pPr>
    <w:rPr>
      <w:rFonts w:ascii="Cambria" w:hAnsi="Cambria"/>
      <w:color w:val="365F91"/>
      <w:sz w:val="28"/>
    </w:rPr>
  </w:style>
  <w:style w:type="paragraph" w:styleId="Header">
    <w:name w:val="header"/>
    <w:basedOn w:val="Normal"/>
    <w:link w:val="HeaderChar"/>
    <w:uiPriority w:val="99"/>
    <w:unhideWhenUsed/>
    <w:rsid w:val="00EB0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D6D"/>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EB0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D6D"/>
    <w:rPr>
      <w:rFonts w:asciiTheme="minorHAnsi" w:eastAsiaTheme="minorHAnsi" w:hAnsiTheme="minorHAnsi" w:cstheme="minorBidi"/>
      <w:sz w:val="22"/>
      <w:szCs w:val="22"/>
      <w:lang w:eastAsia="en-US"/>
    </w:rPr>
  </w:style>
  <w:style w:type="paragraph" w:styleId="Subtitle">
    <w:name w:val="Subtitle"/>
    <w:basedOn w:val="Normal"/>
    <w:next w:val="Normal"/>
    <w:link w:val="SubtitleChar"/>
    <w:uiPriority w:val="11"/>
    <w:qFormat/>
    <w:rsid w:val="006E0E8C"/>
    <w:pPr>
      <w:numPr>
        <w:ilvl w:val="1"/>
      </w:numPr>
    </w:pPr>
    <w:rPr>
      <w:rFonts w:ascii="Cambria" w:hAnsi="Cambria" w:cs="Times New Roman"/>
      <w:i/>
      <w:iCs/>
      <w:color w:val="4F81BD"/>
      <w:spacing w:val="15"/>
    </w:rPr>
  </w:style>
  <w:style w:type="character" w:customStyle="1" w:styleId="SubtitleChar">
    <w:name w:val="Subtitle Char"/>
    <w:link w:val="Subtitle"/>
    <w:uiPriority w:val="11"/>
    <w:rsid w:val="006E0E8C"/>
    <w:rPr>
      <w:rFonts w:ascii="Cambria" w:eastAsia="Times New Roman" w:hAnsi="Cambria" w:cs="Times New Roman"/>
      <w:i/>
      <w:iCs/>
      <w:color w:val="4F81BD"/>
      <w:spacing w:val="15"/>
      <w:sz w:val="24"/>
      <w:szCs w:val="24"/>
      <w:lang w:val="en-ZA"/>
    </w:rPr>
  </w:style>
  <w:style w:type="table" w:styleId="TableGrid">
    <w:name w:val="Table Grid"/>
    <w:basedOn w:val="TableNormal"/>
    <w:uiPriority w:val="59"/>
    <w:rsid w:val="00EB0D6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semiHidden/>
    <w:rsid w:val="00146001"/>
    <w:pPr>
      <w:jc w:val="both"/>
    </w:pPr>
    <w:rPr>
      <w:rFonts w:ascii="Verdana" w:hAnsi="Verdana"/>
      <w:i/>
      <w:iCs/>
      <w:sz w:val="20"/>
      <w:szCs w:val="20"/>
      <w:lang w:val="en-US"/>
    </w:rPr>
  </w:style>
  <w:style w:type="character" w:customStyle="1" w:styleId="BodyText3Char">
    <w:name w:val="Body Text 3 Char"/>
    <w:link w:val="BodyText3"/>
    <w:semiHidden/>
    <w:rsid w:val="00146001"/>
    <w:rPr>
      <w:rFonts w:ascii="Verdana" w:hAnsi="Verdana"/>
      <w:i/>
      <w:iCs/>
    </w:rPr>
  </w:style>
  <w:style w:type="character" w:styleId="PlaceholderText">
    <w:name w:val="Placeholder Text"/>
    <w:basedOn w:val="DefaultParagraphFont"/>
    <w:uiPriority w:val="99"/>
    <w:semiHidden/>
    <w:rsid w:val="00EB0D6D"/>
    <w:rPr>
      <w:color w:val="808080"/>
    </w:rPr>
  </w:style>
  <w:style w:type="paragraph" w:styleId="BalloonText">
    <w:name w:val="Balloon Text"/>
    <w:basedOn w:val="Normal"/>
    <w:link w:val="BalloonTextChar"/>
    <w:uiPriority w:val="99"/>
    <w:unhideWhenUsed/>
    <w:rsid w:val="00EB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B0D6D"/>
    <w:rPr>
      <w:rFonts w:ascii="Tahoma" w:eastAsiaTheme="minorHAnsi" w:hAnsi="Tahoma" w:cs="Tahoma"/>
      <w:sz w:val="16"/>
      <w:szCs w:val="16"/>
      <w:lang w:eastAsia="en-US"/>
    </w:rPr>
  </w:style>
  <w:style w:type="character" w:styleId="Hyperlink">
    <w:name w:val="Hyperlink"/>
    <w:basedOn w:val="DefaultParagraphFont"/>
    <w:uiPriority w:val="99"/>
    <w:unhideWhenUsed/>
    <w:rsid w:val="00EB0D6D"/>
    <w:rPr>
      <w:color w:val="0563C1" w:themeColor="hyperlink"/>
      <w:u w:val="single"/>
    </w:rPr>
  </w:style>
  <w:style w:type="character" w:styleId="CommentReference">
    <w:name w:val="annotation reference"/>
    <w:uiPriority w:val="99"/>
    <w:semiHidden/>
    <w:unhideWhenUsed/>
    <w:rsid w:val="00976B8E"/>
    <w:rPr>
      <w:sz w:val="16"/>
      <w:szCs w:val="16"/>
    </w:rPr>
  </w:style>
  <w:style w:type="paragraph" w:styleId="CommentText">
    <w:name w:val="annotation text"/>
    <w:basedOn w:val="Normal"/>
    <w:link w:val="CommentTextChar"/>
    <w:uiPriority w:val="99"/>
    <w:semiHidden/>
    <w:unhideWhenUsed/>
    <w:rsid w:val="00976B8E"/>
    <w:rPr>
      <w:sz w:val="20"/>
      <w:szCs w:val="20"/>
    </w:rPr>
  </w:style>
  <w:style w:type="character" w:customStyle="1" w:styleId="CommentTextChar">
    <w:name w:val="Comment Text Char"/>
    <w:link w:val="CommentText"/>
    <w:uiPriority w:val="99"/>
    <w:semiHidden/>
    <w:rsid w:val="00976B8E"/>
    <w:rPr>
      <w:rFonts w:ascii="Arial" w:hAnsi="Arial" w:cs="Arial"/>
      <w:lang w:eastAsia="en-US"/>
    </w:rPr>
  </w:style>
  <w:style w:type="character" w:customStyle="1" w:styleId="-SFPCheckBox">
    <w:name w:val="- SFP Check Box"/>
    <w:basedOn w:val="PlaceholderText"/>
    <w:uiPriority w:val="1"/>
    <w:qFormat/>
    <w:rsid w:val="00EB0D6D"/>
    <w:rPr>
      <w:color w:val="D1D3D4"/>
      <w:spacing w:val="0"/>
      <w:position w:val="-2"/>
      <w:sz w:val="24"/>
    </w:rPr>
  </w:style>
  <w:style w:type="character" w:customStyle="1" w:styleId="-SFPCheckSelect">
    <w:name w:val="- SFP Check Select"/>
    <w:basedOn w:val="-SFPCheckBox"/>
    <w:uiPriority w:val="1"/>
    <w:qFormat/>
    <w:rsid w:val="00A81AD8"/>
    <w:rPr>
      <w:rFonts w:eastAsiaTheme="minorEastAsia"/>
      <w:color w:val="000000" w:themeColor="text1"/>
      <w:spacing w:val="0"/>
      <w:position w:val="-2"/>
      <w:sz w:val="24"/>
      <w:lang w:eastAsia="en-ZA"/>
    </w:rPr>
  </w:style>
  <w:style w:type="character" w:customStyle="1" w:styleId="-SFPCHARACTERTEXT">
    <w:name w:val="- SFP_CHARACTER TEXT"/>
    <w:basedOn w:val="DefaultParagraphFont"/>
    <w:uiPriority w:val="1"/>
    <w:qFormat/>
    <w:rsid w:val="00EB0D6D"/>
  </w:style>
  <w:style w:type="character" w:customStyle="1" w:styleId="-SFPFilledinform">
    <w:name w:val="- SFP Filled in form"/>
    <w:basedOn w:val="-SFPCHARACTERTEXT"/>
    <w:uiPriority w:val="1"/>
    <w:qFormat/>
    <w:rsid w:val="006342EF"/>
    <w:rPr>
      <w:rFonts w:ascii="Arial Narrow" w:hAnsi="Arial Narrow"/>
      <w:caps w:val="0"/>
      <w:smallCaps w:val="0"/>
      <w:color w:val="000000" w:themeColor="text1"/>
      <w:sz w:val="18"/>
    </w:rPr>
  </w:style>
  <w:style w:type="paragraph" w:customStyle="1" w:styleId="-SFPMainHeader">
    <w:name w:val="- SFP Main Header"/>
    <w:basedOn w:val="Heading1"/>
    <w:qFormat/>
    <w:rsid w:val="00EB0D6D"/>
    <w:pPr>
      <w:spacing w:after="0" w:line="240" w:lineRule="auto"/>
    </w:pPr>
    <w:rPr>
      <w:rFonts w:eastAsiaTheme="minorHAnsi"/>
      <w:b w:val="0"/>
      <w:color w:val="00788A"/>
      <w:spacing w:val="-10"/>
      <w:w w:val="110"/>
      <w:sz w:val="40"/>
      <w:szCs w:val="20"/>
      <w:lang w:eastAsia="en-US"/>
    </w:rPr>
  </w:style>
  <w:style w:type="paragraph" w:customStyle="1" w:styleId="-SFPMainHeader2ndlineBOLD">
    <w:name w:val="- SFP Main Header 2nd line BOLD"/>
    <w:basedOn w:val="Heading1"/>
    <w:qFormat/>
    <w:rsid w:val="00EB0D6D"/>
    <w:pPr>
      <w:spacing w:after="530" w:line="400" w:lineRule="exact"/>
    </w:pPr>
    <w:rPr>
      <w:rFonts w:eastAsiaTheme="minorHAnsi"/>
      <w:b w:val="0"/>
      <w:color w:val="00788A"/>
      <w:spacing w:val="-10"/>
      <w:w w:val="110"/>
      <w:sz w:val="40"/>
      <w:szCs w:val="20"/>
      <w:lang w:eastAsia="en-US"/>
    </w:rPr>
  </w:style>
  <w:style w:type="paragraph" w:customStyle="1" w:styleId="-SFPBODYTEXT">
    <w:name w:val="- SFP_BODY TEXT"/>
    <w:basedOn w:val="Normal"/>
    <w:link w:val="-SFPBODYTEXTChar"/>
    <w:qFormat/>
    <w:rsid w:val="00EB0D6D"/>
    <w:pPr>
      <w:spacing w:after="100" w:line="200" w:lineRule="exact"/>
    </w:pPr>
    <w:rPr>
      <w:rFonts w:ascii="Arial Narrow" w:hAnsi="Arial Narrow" w:cs="Arial"/>
      <w:color w:val="414042"/>
      <w:sz w:val="18"/>
      <w:szCs w:val="20"/>
    </w:rPr>
  </w:style>
  <w:style w:type="character" w:customStyle="1" w:styleId="-SFPBODYTEXTChar">
    <w:name w:val="- SFP_BODY TEXT Char"/>
    <w:basedOn w:val="DefaultParagraphFont"/>
    <w:link w:val="-SFPBODYTEXT"/>
    <w:rsid w:val="00EB0D6D"/>
    <w:rPr>
      <w:rFonts w:ascii="Arial Narrow" w:eastAsiaTheme="minorHAnsi" w:hAnsi="Arial Narrow" w:cs="Arial"/>
      <w:color w:val="414042"/>
      <w:sz w:val="18"/>
      <w:lang w:eastAsia="en-US"/>
    </w:rPr>
  </w:style>
  <w:style w:type="paragraph" w:customStyle="1" w:styleId="-SFPTableHeader">
    <w:name w:val="- SFP Table Header"/>
    <w:basedOn w:val="-SFPBODYTEXT"/>
    <w:qFormat/>
    <w:rsid w:val="00FA565B"/>
    <w:pPr>
      <w:spacing w:after="0" w:line="240" w:lineRule="auto"/>
    </w:pPr>
    <w:rPr>
      <w:rFonts w:eastAsiaTheme="minorEastAsia"/>
      <w:b/>
      <w:spacing w:val="-6"/>
      <w:lang w:eastAsia="en-ZA"/>
    </w:rPr>
  </w:style>
  <w:style w:type="paragraph" w:customStyle="1" w:styleId="-SFPHEADER">
    <w:name w:val="- SFP_HEADER"/>
    <w:basedOn w:val="-SFPBODYTEXT"/>
    <w:link w:val="-SFPHEADERChar"/>
    <w:qFormat/>
    <w:rsid w:val="00EB0D6D"/>
    <w:pPr>
      <w:spacing w:before="370"/>
      <w:contextualSpacing/>
    </w:pPr>
    <w:rPr>
      <w:b/>
      <w:noProof/>
      <w:color w:val="00788A"/>
      <w:sz w:val="22"/>
    </w:rPr>
  </w:style>
  <w:style w:type="character" w:customStyle="1" w:styleId="-SFPHEADERChar">
    <w:name w:val="- SFP_HEADER Char"/>
    <w:basedOn w:val="-SFPBODYTEXTChar"/>
    <w:link w:val="-SFPHEADER"/>
    <w:rsid w:val="00EB0D6D"/>
    <w:rPr>
      <w:rFonts w:ascii="Arial Narrow" w:eastAsiaTheme="minorHAnsi" w:hAnsi="Arial Narrow" w:cs="Arial"/>
      <w:b/>
      <w:noProof/>
      <w:color w:val="00788A"/>
      <w:sz w:val="22"/>
      <w:lang w:eastAsia="en-US"/>
    </w:rPr>
  </w:style>
  <w:style w:type="paragraph" w:customStyle="1" w:styleId="-SFPToWhomItMayConcern">
    <w:name w:val="- SFP To Whom It May Concern"/>
    <w:basedOn w:val="-SFPHEADER"/>
    <w:qFormat/>
    <w:rsid w:val="00EB0D6D"/>
    <w:pPr>
      <w:spacing w:before="530"/>
    </w:pPr>
    <w:rPr>
      <w:lang w:eastAsia="en-ZA"/>
    </w:rPr>
  </w:style>
  <w:style w:type="paragraph" w:customStyle="1" w:styleId="-SFPFORMTEXT">
    <w:name w:val="- SFP_FORM TEXT"/>
    <w:basedOn w:val="-SFPBODYTEXT"/>
    <w:qFormat/>
    <w:rsid w:val="00EB0D6D"/>
    <w:rPr>
      <w:caps/>
      <w:color w:val="D1D3D4"/>
      <w:sz w:val="14"/>
    </w:rPr>
  </w:style>
  <w:style w:type="character" w:customStyle="1" w:styleId="-SFPFormCharacter">
    <w:name w:val="- SFP_Form Character"/>
    <w:basedOn w:val="PlaceholderText"/>
    <w:uiPriority w:val="1"/>
    <w:qFormat/>
    <w:rsid w:val="00874419"/>
    <w:rPr>
      <w:rFonts w:ascii="Arial Narrow" w:hAnsi="Arial Narrow"/>
      <w:caps w:val="0"/>
      <w:color w:val="9D9E9F"/>
      <w:sz w:val="18"/>
      <w:lang w:eastAsia="en-ZA"/>
    </w:rPr>
  </w:style>
  <w:style w:type="paragraph" w:customStyle="1" w:styleId="-SFPHeaderL2">
    <w:name w:val="- SFP_Header L2"/>
    <w:basedOn w:val="-SFPHEADER"/>
    <w:link w:val="-SFPHeaderL2Char"/>
    <w:qFormat/>
    <w:rsid w:val="003060BD"/>
    <w:pPr>
      <w:spacing w:before="90"/>
    </w:pPr>
    <w:rPr>
      <w:b w:val="0"/>
      <w:color w:val="414042"/>
      <w:sz w:val="20"/>
    </w:rPr>
  </w:style>
  <w:style w:type="character" w:customStyle="1" w:styleId="-SFPHeaderL2Char">
    <w:name w:val="- SFP_Header L2 Char"/>
    <w:basedOn w:val="-SFPHEADERChar"/>
    <w:link w:val="-SFPHeaderL2"/>
    <w:rsid w:val="003060BD"/>
    <w:rPr>
      <w:rFonts w:ascii="Arial Narrow" w:eastAsiaTheme="minorHAnsi" w:hAnsi="Arial Narrow" w:cs="Arial"/>
      <w:b w:val="0"/>
      <w:noProof/>
      <w:color w:val="414042"/>
      <w:sz w:val="22"/>
      <w:lang w:eastAsia="en-US"/>
    </w:rPr>
  </w:style>
  <w:style w:type="paragraph" w:customStyle="1" w:styleId="-SFPHeadernospacebefore">
    <w:name w:val="- SFP_Header no space before"/>
    <w:basedOn w:val="-SFPHEADER"/>
    <w:qFormat/>
    <w:rsid w:val="00EB0D6D"/>
    <w:pPr>
      <w:spacing w:before="0"/>
    </w:pPr>
    <w:rPr>
      <w:lang w:eastAsia="en-ZA"/>
    </w:rPr>
  </w:style>
  <w:style w:type="paragraph" w:customStyle="1" w:styleId="-SFPSPACER">
    <w:name w:val="- SFP_SPACER"/>
    <w:basedOn w:val="-SFPBODYTEXT"/>
    <w:qFormat/>
    <w:rsid w:val="00EB0D6D"/>
    <w:pPr>
      <w:spacing w:after="0" w:line="240" w:lineRule="auto"/>
    </w:pPr>
    <w:rPr>
      <w:sz w:val="6"/>
    </w:rPr>
  </w:style>
  <w:style w:type="character" w:styleId="BookTitle">
    <w:name w:val="Book Title"/>
    <w:basedOn w:val="DefaultParagraphFont"/>
    <w:uiPriority w:val="33"/>
    <w:qFormat/>
    <w:rsid w:val="00EB0D6D"/>
    <w:rPr>
      <w:b/>
      <w:bCs/>
      <w:i/>
      <w:iCs/>
      <w:spacing w:val="5"/>
    </w:rPr>
  </w:style>
  <w:style w:type="paragraph" w:styleId="Caption">
    <w:name w:val="caption"/>
    <w:basedOn w:val="Normal"/>
    <w:next w:val="Normal"/>
    <w:uiPriority w:val="35"/>
    <w:unhideWhenUsed/>
    <w:qFormat/>
    <w:rsid w:val="00EB0D6D"/>
    <w:pPr>
      <w:autoSpaceDE w:val="0"/>
      <w:autoSpaceDN w:val="0"/>
      <w:adjustRightInd w:val="0"/>
      <w:spacing w:before="120"/>
      <w:jc w:val="center"/>
    </w:pPr>
    <w:rPr>
      <w:rFonts w:ascii="Arial Narrow" w:eastAsia="Calibri" w:hAnsi="Arial Narrow" w:cs="Arial"/>
      <w:b/>
      <w:bCs/>
      <w:i/>
      <w:color w:val="FF0000"/>
      <w:sz w:val="20"/>
      <w:szCs w:val="20"/>
      <w:lang w:val="en-US"/>
    </w:rPr>
  </w:style>
  <w:style w:type="character" w:customStyle="1" w:styleId="Heading5Char">
    <w:name w:val="Heading 5 Char"/>
    <w:basedOn w:val="DefaultParagraphFont"/>
    <w:link w:val="Heading5"/>
    <w:uiPriority w:val="9"/>
    <w:rsid w:val="00EB0D6D"/>
    <w:rPr>
      <w:rFonts w:ascii="Arial Narrow" w:eastAsiaTheme="minorHAnsi" w:hAnsi="Arial Narrow" w:cs="Arial"/>
      <w:i/>
      <w:lang w:eastAsia="en-US"/>
    </w:rPr>
  </w:style>
  <w:style w:type="paragraph" w:styleId="NoSpacing">
    <w:name w:val="No Spacing"/>
    <w:uiPriority w:val="1"/>
    <w:qFormat/>
    <w:rsid w:val="00EB0D6D"/>
    <w:rPr>
      <w:rFonts w:asciiTheme="minorHAnsi" w:eastAsiaTheme="minorHAnsi" w:hAnsiTheme="minorHAnsi" w:cstheme="minorBidi"/>
      <w:sz w:val="22"/>
      <w:szCs w:val="22"/>
      <w:lang w:eastAsia="en-US"/>
    </w:rPr>
  </w:style>
  <w:style w:type="paragraph" w:customStyle="1" w:styleId="SFPFormCheckbox">
    <w:name w:val="SFP Form Check box"/>
    <w:basedOn w:val="-SFPBODYTEXT"/>
    <w:link w:val="SFPFormCheckboxChar"/>
    <w:rsid w:val="00EB0D6D"/>
    <w:pPr>
      <w:spacing w:before="100" w:after="0" w:line="240" w:lineRule="auto"/>
    </w:pPr>
    <w:rPr>
      <w:rFonts w:eastAsiaTheme="minorEastAsia"/>
      <w:color w:val="D1D3D4"/>
      <w:sz w:val="24"/>
    </w:rPr>
  </w:style>
  <w:style w:type="character" w:customStyle="1" w:styleId="SFPFormCheckboxChar">
    <w:name w:val="SFP Form Check box Char"/>
    <w:basedOn w:val="-SFPBODYTEXTChar"/>
    <w:link w:val="SFPFormCheckbox"/>
    <w:rsid w:val="00EB0D6D"/>
    <w:rPr>
      <w:rFonts w:ascii="Arial Narrow" w:eastAsiaTheme="minorEastAsia" w:hAnsi="Arial Narrow" w:cs="Arial"/>
      <w:color w:val="D1D3D4"/>
      <w:sz w:val="24"/>
      <w:lang w:eastAsia="en-US"/>
    </w:rPr>
  </w:style>
  <w:style w:type="paragraph" w:customStyle="1" w:styleId="SFPFormCheckSelect">
    <w:name w:val="SFP Form Check Select"/>
    <w:basedOn w:val="-SFPBODYTEXT"/>
    <w:qFormat/>
    <w:rsid w:val="00EB0D6D"/>
    <w:rPr>
      <w:rFonts w:ascii="Segoe UI Symbol" w:hAnsi="Segoe UI Symbol" w:cs="Segoe UI Symbol"/>
      <w:color w:val="00788A"/>
      <w:sz w:val="24"/>
    </w:rPr>
  </w:style>
  <w:style w:type="character" w:customStyle="1" w:styleId="Style1">
    <w:name w:val="Style1"/>
    <w:basedOn w:val="DefaultParagraphFont"/>
    <w:uiPriority w:val="1"/>
    <w:rsid w:val="00EB0D6D"/>
  </w:style>
  <w:style w:type="paragraph" w:customStyle="1" w:styleId="-SFPTableQuestions">
    <w:name w:val="- SFP Table Questions"/>
    <w:basedOn w:val="-SFPBODYTEXT"/>
    <w:qFormat/>
    <w:rsid w:val="005C5048"/>
    <w:pPr>
      <w:spacing w:after="0"/>
    </w:pPr>
  </w:style>
  <w:style w:type="paragraph" w:customStyle="1" w:styleId="-SFPTableFocusHead">
    <w:name w:val="- SFP Table Focus Head"/>
    <w:basedOn w:val="-SFPTableHeader"/>
    <w:qFormat/>
    <w:rsid w:val="00BF2423"/>
    <w:rPr>
      <w:color w:val="00788A"/>
      <w:spacing w:val="-2"/>
      <w:szCs w:val="18"/>
    </w:rPr>
  </w:style>
  <w:style w:type="character" w:customStyle="1" w:styleId="-SFPFormSentencecase">
    <w:name w:val="- SFP_Form Sentence case"/>
    <w:basedOn w:val="-SFPFormCharacter"/>
    <w:uiPriority w:val="1"/>
    <w:qFormat/>
    <w:rsid w:val="00874419"/>
    <w:rPr>
      <w:rFonts w:ascii="Arial Narrow" w:hAnsi="Arial Narrow"/>
      <w:caps w:val="0"/>
      <w:color w:val="9D9E9F"/>
      <w:sz w:val="18"/>
      <w:lang w:eastAsia="en-ZA"/>
    </w:rPr>
  </w:style>
  <w:style w:type="paragraph" w:customStyle="1" w:styleId="-SFPSpacer2">
    <w:name w:val="- SFP_Spacer2"/>
    <w:basedOn w:val="-SFPSPACER"/>
    <w:qFormat/>
    <w:rsid w:val="008B0BF1"/>
    <w:rPr>
      <w:sz w:val="18"/>
      <w:szCs w:val="18"/>
    </w:rPr>
  </w:style>
  <w:style w:type="character" w:customStyle="1" w:styleId="-SFPFORMTEXTCHARACTER">
    <w:name w:val="- SFP_FORM TEXT CHARACTER"/>
    <w:basedOn w:val="PlaceholderText"/>
    <w:uiPriority w:val="1"/>
    <w:qFormat/>
    <w:rsid w:val="006E628D"/>
    <w:rPr>
      <w:rFonts w:ascii="Arial Narrow" w:hAnsi="Arial Narrow"/>
      <w:caps w:val="0"/>
      <w:color w:val="D1D3D4"/>
      <w:sz w:val="16"/>
      <w:lang w:eastAsia="en-ZA"/>
    </w:rPr>
  </w:style>
  <w:style w:type="paragraph" w:customStyle="1" w:styleId="CAE31B626BB842998B39CA288538066B">
    <w:name w:val="CAE31B626BB842998B39CA288538066B"/>
    <w:rsid w:val="00B11DC1"/>
    <w:pPr>
      <w:spacing w:after="160" w:line="259" w:lineRule="auto"/>
    </w:pPr>
    <w:rPr>
      <w:rFonts w:asciiTheme="minorHAnsi" w:eastAsiaTheme="minorEastAsia" w:hAnsiTheme="minorHAnsi" w:cstheme="minorBidi"/>
      <w:sz w:val="22"/>
      <w:szCs w:val="22"/>
    </w:rPr>
  </w:style>
  <w:style w:type="paragraph" w:customStyle="1" w:styleId="6611CCB91AE84105AE6444F31112CD891">
    <w:name w:val="6611CCB91AE84105AE6444F31112CD891"/>
    <w:rsid w:val="00E13360"/>
    <w:rPr>
      <w:rFonts w:asciiTheme="minorHAnsi" w:eastAsiaTheme="minorHAnsi" w:hAnsiTheme="minorHAnsi" w:cstheme="minorBidi"/>
      <w:sz w:val="22"/>
      <w:szCs w:val="22"/>
      <w:lang w:eastAsia="en-US"/>
    </w:rPr>
  </w:style>
  <w:style w:type="character" w:customStyle="1" w:styleId="Style2">
    <w:name w:val="Style2"/>
    <w:basedOn w:val="DefaultParagraphFont"/>
    <w:uiPriority w:val="1"/>
    <w:qFormat/>
    <w:rsid w:val="00CE1CA8"/>
    <w:rPr>
      <w:rFonts w:ascii="Arial Narrow" w:hAnsi="Arial Narrow"/>
      <w:sz w:val="18"/>
    </w:rPr>
  </w:style>
  <w:style w:type="character" w:customStyle="1" w:styleId="Style3">
    <w:name w:val="Style3"/>
    <w:basedOn w:val="DefaultParagraphFont"/>
    <w:uiPriority w:val="1"/>
    <w:rsid w:val="00526A3A"/>
    <w:rPr>
      <w:rFonts w:ascii="Arial Narrow" w:hAnsi="Arial Narrow"/>
      <w:sz w:val="18"/>
    </w:rPr>
  </w:style>
  <w:style w:type="character" w:customStyle="1" w:styleId="SFPFilledinform">
    <w:name w:val="SFP Filled in form"/>
    <w:basedOn w:val="DefaultParagraphFont"/>
    <w:uiPriority w:val="1"/>
    <w:rsid w:val="00E13727"/>
    <w:rPr>
      <w:rFonts w:ascii="Arial Narrow" w:hAnsi="Arial Narrow"/>
      <w:sz w:val="18"/>
    </w:rPr>
  </w:style>
  <w:style w:type="character" w:customStyle="1" w:styleId="ROA">
    <w:name w:val="ROA"/>
    <w:basedOn w:val="SFPFilledinform"/>
    <w:uiPriority w:val="1"/>
    <w:rsid w:val="007E6C86"/>
    <w:rPr>
      <w:rFonts w:ascii="Arial Narrow" w:hAnsi="Arial Narrow"/>
      <w:sz w:val="18"/>
    </w:rPr>
  </w:style>
  <w:style w:type="paragraph" w:styleId="HTMLPreformatted">
    <w:name w:val="HTML Preformatted"/>
    <w:basedOn w:val="Normal"/>
    <w:link w:val="HTMLPreformattedChar"/>
    <w:uiPriority w:val="99"/>
    <w:unhideWhenUsed/>
    <w:rsid w:val="00D24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4A30"/>
    <w:rPr>
      <w:rFonts w:ascii="Courier New" w:hAnsi="Courier New" w:cs="Courier New"/>
      <w:lang w:val="en-US" w:eastAsia="en-US"/>
    </w:rPr>
  </w:style>
  <w:style w:type="character" w:customStyle="1" w:styleId="p">
    <w:name w:val="p"/>
    <w:basedOn w:val="DefaultParagraphFont"/>
    <w:rsid w:val="00D24A30"/>
  </w:style>
  <w:style w:type="character" w:customStyle="1" w:styleId="o">
    <w:name w:val="o"/>
    <w:basedOn w:val="DefaultParagraphFont"/>
    <w:rsid w:val="00D24A30"/>
  </w:style>
  <w:style w:type="character" w:customStyle="1" w:styleId="k">
    <w:name w:val="k"/>
    <w:basedOn w:val="DefaultParagraphFont"/>
    <w:rsid w:val="00D2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6741">
      <w:bodyDiv w:val="1"/>
      <w:marLeft w:val="0"/>
      <w:marRight w:val="0"/>
      <w:marTop w:val="0"/>
      <w:marBottom w:val="0"/>
      <w:divBdr>
        <w:top w:val="none" w:sz="0" w:space="0" w:color="auto"/>
        <w:left w:val="none" w:sz="0" w:space="0" w:color="auto"/>
        <w:bottom w:val="none" w:sz="0" w:space="0" w:color="auto"/>
        <w:right w:val="none" w:sz="0" w:space="0" w:color="auto"/>
      </w:divBdr>
    </w:div>
    <w:div w:id="103578341">
      <w:bodyDiv w:val="1"/>
      <w:marLeft w:val="0"/>
      <w:marRight w:val="0"/>
      <w:marTop w:val="0"/>
      <w:marBottom w:val="0"/>
      <w:divBdr>
        <w:top w:val="none" w:sz="0" w:space="0" w:color="auto"/>
        <w:left w:val="none" w:sz="0" w:space="0" w:color="auto"/>
        <w:bottom w:val="none" w:sz="0" w:space="0" w:color="auto"/>
        <w:right w:val="none" w:sz="0" w:space="0" w:color="auto"/>
      </w:divBdr>
    </w:div>
    <w:div w:id="289824991">
      <w:bodyDiv w:val="1"/>
      <w:marLeft w:val="0"/>
      <w:marRight w:val="0"/>
      <w:marTop w:val="0"/>
      <w:marBottom w:val="0"/>
      <w:divBdr>
        <w:top w:val="none" w:sz="0" w:space="0" w:color="auto"/>
        <w:left w:val="none" w:sz="0" w:space="0" w:color="auto"/>
        <w:bottom w:val="none" w:sz="0" w:space="0" w:color="auto"/>
        <w:right w:val="none" w:sz="0" w:space="0" w:color="auto"/>
      </w:divBdr>
    </w:div>
    <w:div w:id="302588661">
      <w:bodyDiv w:val="1"/>
      <w:marLeft w:val="0"/>
      <w:marRight w:val="0"/>
      <w:marTop w:val="0"/>
      <w:marBottom w:val="0"/>
      <w:divBdr>
        <w:top w:val="none" w:sz="0" w:space="0" w:color="auto"/>
        <w:left w:val="none" w:sz="0" w:space="0" w:color="auto"/>
        <w:bottom w:val="none" w:sz="0" w:space="0" w:color="auto"/>
        <w:right w:val="none" w:sz="0" w:space="0" w:color="auto"/>
      </w:divBdr>
    </w:div>
    <w:div w:id="515772665">
      <w:bodyDiv w:val="1"/>
      <w:marLeft w:val="0"/>
      <w:marRight w:val="0"/>
      <w:marTop w:val="0"/>
      <w:marBottom w:val="0"/>
      <w:divBdr>
        <w:top w:val="none" w:sz="0" w:space="0" w:color="auto"/>
        <w:left w:val="none" w:sz="0" w:space="0" w:color="auto"/>
        <w:bottom w:val="none" w:sz="0" w:space="0" w:color="auto"/>
        <w:right w:val="none" w:sz="0" w:space="0" w:color="auto"/>
      </w:divBdr>
    </w:div>
    <w:div w:id="650207764">
      <w:bodyDiv w:val="1"/>
      <w:marLeft w:val="0"/>
      <w:marRight w:val="0"/>
      <w:marTop w:val="0"/>
      <w:marBottom w:val="0"/>
      <w:divBdr>
        <w:top w:val="none" w:sz="0" w:space="0" w:color="auto"/>
        <w:left w:val="none" w:sz="0" w:space="0" w:color="auto"/>
        <w:bottom w:val="none" w:sz="0" w:space="0" w:color="auto"/>
        <w:right w:val="none" w:sz="0" w:space="0" w:color="auto"/>
      </w:divBdr>
    </w:div>
    <w:div w:id="748889396">
      <w:bodyDiv w:val="1"/>
      <w:marLeft w:val="0"/>
      <w:marRight w:val="0"/>
      <w:marTop w:val="0"/>
      <w:marBottom w:val="0"/>
      <w:divBdr>
        <w:top w:val="none" w:sz="0" w:space="0" w:color="auto"/>
        <w:left w:val="none" w:sz="0" w:space="0" w:color="auto"/>
        <w:bottom w:val="none" w:sz="0" w:space="0" w:color="auto"/>
        <w:right w:val="none" w:sz="0" w:space="0" w:color="auto"/>
      </w:divBdr>
    </w:div>
    <w:div w:id="1640987331">
      <w:bodyDiv w:val="1"/>
      <w:marLeft w:val="0"/>
      <w:marRight w:val="0"/>
      <w:marTop w:val="0"/>
      <w:marBottom w:val="0"/>
      <w:divBdr>
        <w:top w:val="none" w:sz="0" w:space="0" w:color="auto"/>
        <w:left w:val="none" w:sz="0" w:space="0" w:color="auto"/>
        <w:bottom w:val="none" w:sz="0" w:space="0" w:color="auto"/>
        <w:right w:val="none" w:sz="0" w:space="0" w:color="auto"/>
      </w:divBdr>
    </w:div>
    <w:div w:id="1746146583">
      <w:bodyDiv w:val="1"/>
      <w:marLeft w:val="0"/>
      <w:marRight w:val="0"/>
      <w:marTop w:val="0"/>
      <w:marBottom w:val="0"/>
      <w:divBdr>
        <w:top w:val="none" w:sz="0" w:space="0" w:color="auto"/>
        <w:left w:val="none" w:sz="0" w:space="0" w:color="auto"/>
        <w:bottom w:val="none" w:sz="0" w:space="0" w:color="auto"/>
        <w:right w:val="none" w:sz="0" w:space="0" w:color="auto"/>
      </w:divBdr>
      <w:divsChild>
        <w:div w:id="56326405">
          <w:marLeft w:val="0"/>
          <w:marRight w:val="0"/>
          <w:marTop w:val="0"/>
          <w:marBottom w:val="0"/>
          <w:divBdr>
            <w:top w:val="none" w:sz="0" w:space="0" w:color="auto"/>
            <w:left w:val="none" w:sz="0" w:space="0" w:color="auto"/>
            <w:bottom w:val="none" w:sz="0" w:space="0" w:color="auto"/>
            <w:right w:val="none" w:sz="0" w:space="0" w:color="auto"/>
          </w:divBdr>
          <w:divsChild>
            <w:div w:id="211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s://www.sfpadvice.co.z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Documents\Adviesrekords%20SFP\4.%20Record%20of%20Advice%20Savings%20&amp;%20Investments%20(August%202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B18183778044ABAB1B409382AD23DD"/>
        <w:category>
          <w:name w:val="General"/>
          <w:gallery w:val="placeholder"/>
        </w:category>
        <w:types>
          <w:type w:val="bbPlcHdr"/>
        </w:types>
        <w:behaviors>
          <w:behavior w:val="content"/>
        </w:behaviors>
        <w:guid w:val="{85A79C63-0109-4D4C-8DCE-32A7413116F7}"/>
      </w:docPartPr>
      <w:docPartBody>
        <w:p w:rsidR="00BE4D23" w:rsidRDefault="00010F13" w:rsidP="00010F13">
          <w:pPr>
            <w:pStyle w:val="B6B18183778044ABAB1B409382AD23DD"/>
          </w:pPr>
          <w:r w:rsidRPr="0089287C">
            <w:rPr>
              <w:rStyle w:val="-SFPFormCharacter"/>
              <w:lang w:val="en-US"/>
            </w:rPr>
            <w:t>Identify the type of product or product provider which was considered but not selected and motivate.</w:t>
          </w:r>
        </w:p>
      </w:docPartBody>
    </w:docPart>
    <w:docPart>
      <w:docPartPr>
        <w:name w:val="BDEBC7A6E677408FBDE5ADFC084646EB"/>
        <w:category>
          <w:name w:val="General"/>
          <w:gallery w:val="placeholder"/>
        </w:category>
        <w:types>
          <w:type w:val="bbPlcHdr"/>
        </w:types>
        <w:behaviors>
          <w:behavior w:val="content"/>
        </w:behaviors>
        <w:guid w:val="{5623690E-928D-4FB2-8EC2-6A28A5D3EC8D}"/>
      </w:docPartPr>
      <w:docPartBody>
        <w:p w:rsidR="00BE4D23" w:rsidRDefault="00010F13" w:rsidP="00010F13">
          <w:pPr>
            <w:pStyle w:val="BDEBC7A6E677408FBDE5ADFC084646EB"/>
          </w:pPr>
          <w:r w:rsidRPr="0089287C">
            <w:rPr>
              <w:rStyle w:val="-SFPFormCharacter"/>
              <w:lang w:val="en-US"/>
            </w:rPr>
            <w:t>Identify the type of product or product provider which was considered but not selected and motivate.</w:t>
          </w:r>
        </w:p>
      </w:docPartBody>
    </w:docPart>
    <w:docPart>
      <w:docPartPr>
        <w:name w:val="74EA92D29FEB40E0885CDD096360E4B4"/>
        <w:category>
          <w:name w:val="General"/>
          <w:gallery w:val="placeholder"/>
        </w:category>
        <w:types>
          <w:type w:val="bbPlcHdr"/>
        </w:types>
        <w:behaviors>
          <w:behavior w:val="content"/>
        </w:behaviors>
        <w:guid w:val="{C8B7D726-2522-4542-96A9-5A9023868685}"/>
      </w:docPartPr>
      <w:docPartBody>
        <w:p w:rsidR="00BE4D23" w:rsidRDefault="00010F13" w:rsidP="00010F13">
          <w:pPr>
            <w:pStyle w:val="74EA92D29FEB40E0885CDD096360E4B4"/>
          </w:pPr>
          <w:r w:rsidRPr="0089287C">
            <w:rPr>
              <w:rStyle w:val="-SFPFormCharacter"/>
              <w:lang w:val="en-US"/>
            </w:rPr>
            <w:t>Indicate the duration for which the client intends to maintain investment to meet his/her goals. Explain.</w:t>
          </w:r>
        </w:p>
      </w:docPartBody>
    </w:docPart>
    <w:docPart>
      <w:docPartPr>
        <w:name w:val="51AB906A2ED447E78664653E6FD9118D"/>
        <w:category>
          <w:name w:val="General"/>
          <w:gallery w:val="placeholder"/>
        </w:category>
        <w:types>
          <w:type w:val="bbPlcHdr"/>
        </w:types>
        <w:behaviors>
          <w:behavior w:val="content"/>
        </w:behaviors>
        <w:guid w:val="{0A77C974-9FA9-4E42-BA4C-9662F3E9C171}"/>
      </w:docPartPr>
      <w:docPartBody>
        <w:p w:rsidR="00BE4D23" w:rsidRDefault="00010F13" w:rsidP="00010F13">
          <w:pPr>
            <w:pStyle w:val="51AB906A2ED447E78664653E6FD9118D"/>
          </w:pPr>
          <w:r w:rsidRPr="0089287C">
            <w:rPr>
              <w:rStyle w:val="-SFPFormCharacter"/>
              <w:szCs w:val="18"/>
              <w:lang w:val="en-US"/>
            </w:rPr>
            <w:t>Explain</w:t>
          </w:r>
        </w:p>
      </w:docPartBody>
    </w:docPart>
    <w:docPart>
      <w:docPartPr>
        <w:name w:val="2979103AB11C4459A99C21CF670F4B30"/>
        <w:category>
          <w:name w:val="General"/>
          <w:gallery w:val="placeholder"/>
        </w:category>
        <w:types>
          <w:type w:val="bbPlcHdr"/>
        </w:types>
        <w:behaviors>
          <w:behavior w:val="content"/>
        </w:behaviors>
        <w:guid w:val="{D0989555-8B24-45FC-8B53-CD53DC7B6D66}"/>
      </w:docPartPr>
      <w:docPartBody>
        <w:p w:rsidR="00BE4D23" w:rsidRDefault="00010F13" w:rsidP="00010F13">
          <w:pPr>
            <w:pStyle w:val="2979103AB11C4459A99C21CF670F4B30"/>
          </w:pPr>
          <w:r w:rsidRPr="0089287C">
            <w:rPr>
              <w:rStyle w:val="-SFPFormCharacter"/>
              <w:szCs w:val="18"/>
              <w:lang w:val="en-US"/>
            </w:rPr>
            <w:t>Details of income required.</w:t>
          </w:r>
        </w:p>
      </w:docPartBody>
    </w:docPart>
    <w:docPart>
      <w:docPartPr>
        <w:name w:val="306C2418D6D54CCB80D482385C5C2C9B"/>
        <w:category>
          <w:name w:val="General"/>
          <w:gallery w:val="placeholder"/>
        </w:category>
        <w:types>
          <w:type w:val="bbPlcHdr"/>
        </w:types>
        <w:behaviors>
          <w:behavior w:val="content"/>
        </w:behaviors>
        <w:guid w:val="{403FF3FE-9B80-4AF1-A0EC-53386A98CD56}"/>
      </w:docPartPr>
      <w:docPartBody>
        <w:p w:rsidR="00BE4D23" w:rsidRDefault="00010F13" w:rsidP="00010F13">
          <w:pPr>
            <w:pStyle w:val="306C2418D6D54CCB80D482385C5C2C9B"/>
          </w:pPr>
          <w:r w:rsidRPr="0089287C">
            <w:rPr>
              <w:rStyle w:val="-SFPFormCharacter"/>
              <w:szCs w:val="18"/>
              <w:lang w:val="en-US"/>
            </w:rPr>
            <w:t>Notes on discussion with client concerning the investment strategy.</w:t>
          </w:r>
        </w:p>
      </w:docPartBody>
    </w:docPart>
    <w:docPart>
      <w:docPartPr>
        <w:name w:val="60D45088DB624734A69AB242EB23F7F2"/>
        <w:category>
          <w:name w:val="General"/>
          <w:gallery w:val="placeholder"/>
        </w:category>
        <w:types>
          <w:type w:val="bbPlcHdr"/>
        </w:types>
        <w:behaviors>
          <w:behavior w:val="content"/>
        </w:behaviors>
        <w:guid w:val="{8C9BB63E-BB0E-499F-A65D-B3E2BCBB0BAE}"/>
      </w:docPartPr>
      <w:docPartBody>
        <w:p w:rsidR="00BE4D23" w:rsidRDefault="00010F13" w:rsidP="00010F13">
          <w:pPr>
            <w:pStyle w:val="60D45088DB624734A69AB242EB23F7F2"/>
          </w:pPr>
          <w:r w:rsidRPr="0089287C">
            <w:rPr>
              <w:rStyle w:val="-SFPFormCharacter"/>
              <w:lang w:val="en-US"/>
            </w:rPr>
            <w:t>Notes on discussion with client concerning return expectations</w:t>
          </w:r>
        </w:p>
      </w:docPartBody>
    </w:docPart>
    <w:docPart>
      <w:docPartPr>
        <w:name w:val="ED445D7F2379407189C1F3A9F31062E2"/>
        <w:category>
          <w:name w:val="General"/>
          <w:gallery w:val="placeholder"/>
        </w:category>
        <w:types>
          <w:type w:val="bbPlcHdr"/>
        </w:types>
        <w:behaviors>
          <w:behavior w:val="content"/>
        </w:behaviors>
        <w:guid w:val="{9AF4537C-C5FA-4D4E-B802-98820B5322AE}"/>
      </w:docPartPr>
      <w:docPartBody>
        <w:p w:rsidR="00BE4D23" w:rsidRDefault="00010F13" w:rsidP="00010F13">
          <w:pPr>
            <w:pStyle w:val="ED445D7F2379407189C1F3A9F31062E2"/>
          </w:pPr>
          <w:r w:rsidRPr="0089287C">
            <w:rPr>
              <w:rStyle w:val="-SFPFormCharacter"/>
              <w:szCs w:val="18"/>
              <w:lang w:val="en-US"/>
            </w:rPr>
            <w:t>Notes on the client risk profile.</w:t>
          </w:r>
        </w:p>
      </w:docPartBody>
    </w:docPart>
    <w:docPart>
      <w:docPartPr>
        <w:name w:val="28EDB9BFB6BC4EB0A4428BCA83F63708"/>
        <w:category>
          <w:name w:val="General"/>
          <w:gallery w:val="placeholder"/>
        </w:category>
        <w:types>
          <w:type w:val="bbPlcHdr"/>
        </w:types>
        <w:behaviors>
          <w:behavior w:val="content"/>
        </w:behaviors>
        <w:guid w:val="{674ADA4C-CBFB-4867-A2A6-4B5709C74E87}"/>
      </w:docPartPr>
      <w:docPartBody>
        <w:p w:rsidR="00010F13" w:rsidRPr="0089287C" w:rsidRDefault="00010F13" w:rsidP="00475E6A">
          <w:pPr>
            <w:pStyle w:val="Header"/>
            <w:rPr>
              <w:rStyle w:val="-SFPFormCharacter"/>
              <w:lang w:val="en-US"/>
            </w:rPr>
          </w:pPr>
          <w:r w:rsidRPr="0089287C">
            <w:rPr>
              <w:rStyle w:val="-SFPFormCharacter"/>
              <w:lang w:val="en-US"/>
            </w:rPr>
            <w:t>Discuss the outcome of the FNA:</w:t>
          </w:r>
        </w:p>
        <w:p w:rsidR="00BE4D23" w:rsidRDefault="00010F13" w:rsidP="00010F13">
          <w:pPr>
            <w:pStyle w:val="28EDB9BFB6BC4EB0A4428BCA83F63708"/>
          </w:pPr>
          <w:r w:rsidRPr="0089287C">
            <w:rPr>
              <w:rStyle w:val="-SFPFormCharacter"/>
              <w:lang w:val="en-US"/>
            </w:rPr>
            <w:t xml:space="preserve">Quantification of need explaining the reasons why this type of investment vehicle was recommended </w:t>
          </w:r>
        </w:p>
      </w:docPartBody>
    </w:docPart>
    <w:docPart>
      <w:docPartPr>
        <w:name w:val="7496FF4736C64B8488F97AF88ED16ABE"/>
        <w:category>
          <w:name w:val="General"/>
          <w:gallery w:val="placeholder"/>
        </w:category>
        <w:types>
          <w:type w:val="bbPlcHdr"/>
        </w:types>
        <w:behaviors>
          <w:behavior w:val="content"/>
        </w:behaviors>
        <w:guid w:val="{9C48793B-7430-4431-9CBC-EDCEEB8C3DCD}"/>
      </w:docPartPr>
      <w:docPartBody>
        <w:p w:rsidR="00BE4D23" w:rsidRDefault="00010F13" w:rsidP="00010F13">
          <w:pPr>
            <w:pStyle w:val="7496FF4736C64B8488F97AF88ED16ABE"/>
          </w:pPr>
          <w:r w:rsidRPr="0089287C">
            <w:rPr>
              <w:rStyle w:val="-SFPFormCharacter"/>
              <w:lang w:val="en-US"/>
            </w:rPr>
            <w:t>Identify the type of product or product provider which was considered but not selected and motivate.</w:t>
          </w:r>
        </w:p>
      </w:docPartBody>
    </w:docPart>
    <w:docPart>
      <w:docPartPr>
        <w:name w:val="A5FDD8D46D344C6CA9EF9D882FEAB17C"/>
        <w:category>
          <w:name w:val="General"/>
          <w:gallery w:val="placeholder"/>
        </w:category>
        <w:types>
          <w:type w:val="bbPlcHdr"/>
        </w:types>
        <w:behaviors>
          <w:behavior w:val="content"/>
        </w:behaviors>
        <w:guid w:val="{BD709AB9-8D56-456B-98F1-4BEE62798F75}"/>
      </w:docPartPr>
      <w:docPartBody>
        <w:p w:rsidR="00BE4D23" w:rsidRDefault="00010F13" w:rsidP="00010F13">
          <w:pPr>
            <w:pStyle w:val="A5FDD8D46D344C6CA9EF9D882FEAB17C"/>
          </w:pPr>
          <w:r w:rsidRPr="0089287C">
            <w:rPr>
              <w:rStyle w:val="-SFPFormCharacter"/>
              <w:szCs w:val="18"/>
              <w:lang w:val="en-US"/>
            </w:rPr>
            <w:t>Identify the type of product or product provider which was considered but not selected and motivate.</w:t>
          </w:r>
        </w:p>
      </w:docPartBody>
    </w:docPart>
    <w:docPart>
      <w:docPartPr>
        <w:name w:val="8887C1E74EAC45D28F584160570F7EAD"/>
        <w:category>
          <w:name w:val="General"/>
          <w:gallery w:val="placeholder"/>
        </w:category>
        <w:types>
          <w:type w:val="bbPlcHdr"/>
        </w:types>
        <w:behaviors>
          <w:behavior w:val="content"/>
        </w:behaviors>
        <w:guid w:val="{2F637BB0-594C-4FFA-BE83-7FF8C57C969C}"/>
      </w:docPartPr>
      <w:docPartBody>
        <w:p w:rsidR="00BE4D23" w:rsidRDefault="00010F13" w:rsidP="00010F13">
          <w:pPr>
            <w:pStyle w:val="8887C1E74EAC45D28F584160570F7EAD"/>
          </w:pPr>
          <w:r w:rsidRPr="0089287C">
            <w:rPr>
              <w:rStyle w:val="-SFPFormCharacter"/>
              <w:szCs w:val="18"/>
              <w:lang w:val="en-US"/>
            </w:rPr>
            <w:t>Identify the type of product or product provider which was considered but not selected and motivate.</w:t>
          </w:r>
        </w:p>
      </w:docPartBody>
    </w:docPart>
    <w:docPart>
      <w:docPartPr>
        <w:name w:val="1F586C5F837140D1891C194C31209558"/>
        <w:category>
          <w:name w:val="General"/>
          <w:gallery w:val="placeholder"/>
        </w:category>
        <w:types>
          <w:type w:val="bbPlcHdr"/>
        </w:types>
        <w:behaviors>
          <w:behavior w:val="content"/>
        </w:behaviors>
        <w:guid w:val="{E98B51C6-4E25-4FBF-8D3F-412267224344}"/>
      </w:docPartPr>
      <w:docPartBody>
        <w:p w:rsidR="00160497" w:rsidRDefault="00010F13" w:rsidP="00010F13">
          <w:pPr>
            <w:pStyle w:val="1F586C5F837140D1891C194C31209558"/>
          </w:pPr>
          <w:r w:rsidRPr="0089287C">
            <w:rPr>
              <w:rStyle w:val="-SFPFormCharacter"/>
              <w:lang w:val="en-US"/>
            </w:rPr>
            <w:t>Notes.</w:t>
          </w:r>
        </w:p>
      </w:docPartBody>
    </w:docPart>
    <w:docPart>
      <w:docPartPr>
        <w:name w:val="CBE4E753328240128D84CC07A33419DE"/>
        <w:category>
          <w:name w:val="General"/>
          <w:gallery w:val="placeholder"/>
        </w:category>
        <w:types>
          <w:type w:val="bbPlcHdr"/>
        </w:types>
        <w:behaviors>
          <w:behavior w:val="content"/>
        </w:behaviors>
        <w:guid w:val="{9197FCA1-187B-4F75-9055-27DB9D40E53C}"/>
      </w:docPartPr>
      <w:docPartBody>
        <w:p w:rsidR="002836E6" w:rsidRDefault="00010F13" w:rsidP="00010F13">
          <w:pPr>
            <w:pStyle w:val="CBE4E753328240128D84CC07A33419DE"/>
          </w:pPr>
          <w:r w:rsidRPr="0089287C">
            <w:rPr>
              <w:rStyle w:val="-SFPFormSentencecase"/>
              <w:lang w:val="en-US"/>
            </w:rPr>
            <w:t>Click here to enter text.</w:t>
          </w:r>
        </w:p>
      </w:docPartBody>
    </w:docPart>
    <w:docPart>
      <w:docPartPr>
        <w:name w:val="D61F1DEEC1664571B2D39C8A4DFA9471"/>
        <w:category>
          <w:name w:val="General"/>
          <w:gallery w:val="placeholder"/>
        </w:category>
        <w:types>
          <w:type w:val="bbPlcHdr"/>
        </w:types>
        <w:behaviors>
          <w:behavior w:val="content"/>
        </w:behaviors>
        <w:guid w:val="{74F6DF1A-A69A-444C-B3F1-4A3212A9E402}"/>
      </w:docPartPr>
      <w:docPartBody>
        <w:p w:rsidR="002836E6" w:rsidRDefault="00010F13" w:rsidP="00010F13">
          <w:pPr>
            <w:pStyle w:val="D61F1DEEC1664571B2D39C8A4DFA9471"/>
          </w:pPr>
          <w:r w:rsidRPr="0089287C">
            <w:rPr>
              <w:rStyle w:val="-SFPFormSentencecase"/>
              <w:szCs w:val="18"/>
              <w:lang w:val="en-US"/>
            </w:rPr>
            <w:t>Click here to enter text.</w:t>
          </w:r>
        </w:p>
      </w:docPartBody>
    </w:docPart>
    <w:docPart>
      <w:docPartPr>
        <w:name w:val="40EA0E8491F148119405A691DE67706B"/>
        <w:category>
          <w:name w:val="General"/>
          <w:gallery w:val="placeholder"/>
        </w:category>
        <w:types>
          <w:type w:val="bbPlcHdr"/>
        </w:types>
        <w:behaviors>
          <w:behavior w:val="content"/>
        </w:behaviors>
        <w:guid w:val="{9CC4FC97-A3CD-4036-98BD-2CE0358AB3BE}"/>
      </w:docPartPr>
      <w:docPartBody>
        <w:p w:rsidR="002836E6" w:rsidRDefault="00010F13" w:rsidP="00010F13">
          <w:pPr>
            <w:pStyle w:val="40EA0E8491F148119405A691DE67706B"/>
          </w:pPr>
          <w:r w:rsidRPr="0089287C">
            <w:rPr>
              <w:rStyle w:val="-SFPFormSentencecase"/>
              <w:lang w:val="en-US"/>
            </w:rPr>
            <w:t>Click here to enter text.</w:t>
          </w:r>
        </w:p>
      </w:docPartBody>
    </w:docPart>
    <w:docPart>
      <w:docPartPr>
        <w:name w:val="CE31831C99F14048A6FB5DB074466B93"/>
        <w:category>
          <w:name w:val="General"/>
          <w:gallery w:val="placeholder"/>
        </w:category>
        <w:types>
          <w:type w:val="bbPlcHdr"/>
        </w:types>
        <w:behaviors>
          <w:behavior w:val="content"/>
        </w:behaviors>
        <w:guid w:val="{EECFC98F-00E0-4E4F-93D6-42FA70333934}"/>
      </w:docPartPr>
      <w:docPartBody>
        <w:p w:rsidR="002836E6" w:rsidRDefault="00010F13" w:rsidP="00010F13">
          <w:pPr>
            <w:pStyle w:val="CE31831C99F14048A6FB5DB074466B93"/>
          </w:pPr>
          <w:r w:rsidRPr="0089287C">
            <w:rPr>
              <w:rStyle w:val="-SFPFormSentencecase"/>
              <w:lang w:val="en-US"/>
            </w:rPr>
            <w:t>Click here to enter text.</w:t>
          </w:r>
        </w:p>
      </w:docPartBody>
    </w:docPart>
    <w:docPart>
      <w:docPartPr>
        <w:name w:val="9F4EE1E8E91B4724A72CA2B419C927B6"/>
        <w:category>
          <w:name w:val="General"/>
          <w:gallery w:val="placeholder"/>
        </w:category>
        <w:types>
          <w:type w:val="bbPlcHdr"/>
        </w:types>
        <w:behaviors>
          <w:behavior w:val="content"/>
        </w:behaviors>
        <w:guid w:val="{23AE801C-A510-44C6-9A4E-D92148801B5A}"/>
      </w:docPartPr>
      <w:docPartBody>
        <w:p w:rsidR="002836E6" w:rsidRDefault="00010F13" w:rsidP="00010F13">
          <w:pPr>
            <w:pStyle w:val="9F4EE1E8E91B4724A72CA2B419C927B6"/>
          </w:pPr>
          <w:r w:rsidRPr="0089287C">
            <w:rPr>
              <w:rStyle w:val="-SFPFormSentencecase"/>
              <w:szCs w:val="18"/>
              <w:lang w:val="en-US"/>
            </w:rPr>
            <w:t>Click here to enter text.</w:t>
          </w:r>
        </w:p>
      </w:docPartBody>
    </w:docPart>
    <w:docPart>
      <w:docPartPr>
        <w:name w:val="E7CC5D0002984B11A1077813A1BB9AC0"/>
        <w:category>
          <w:name w:val="General"/>
          <w:gallery w:val="placeholder"/>
        </w:category>
        <w:types>
          <w:type w:val="bbPlcHdr"/>
        </w:types>
        <w:behaviors>
          <w:behavior w:val="content"/>
        </w:behaviors>
        <w:guid w:val="{E5F37282-477B-47F8-9B1C-DF0469477EDD}"/>
      </w:docPartPr>
      <w:docPartBody>
        <w:p w:rsidR="002836E6" w:rsidRDefault="00010F13" w:rsidP="00010F13">
          <w:pPr>
            <w:pStyle w:val="E7CC5D0002984B11A1077813A1BB9AC0"/>
          </w:pPr>
          <w:r w:rsidRPr="0089287C">
            <w:rPr>
              <w:rStyle w:val="-SFPFormSentencecase"/>
              <w:lang w:val="en-US"/>
            </w:rPr>
            <w:t>Click here to enter text.</w:t>
          </w:r>
        </w:p>
      </w:docPartBody>
    </w:docPart>
    <w:docPart>
      <w:docPartPr>
        <w:name w:val="FBD5ED72CC7D40D89AE44B0558A66FAB"/>
        <w:category>
          <w:name w:val="General"/>
          <w:gallery w:val="placeholder"/>
        </w:category>
        <w:types>
          <w:type w:val="bbPlcHdr"/>
        </w:types>
        <w:behaviors>
          <w:behavior w:val="content"/>
        </w:behaviors>
        <w:guid w:val="{CAB67D46-860D-4622-8338-63C30466C145}"/>
      </w:docPartPr>
      <w:docPartBody>
        <w:p w:rsidR="002836E6" w:rsidRDefault="00010F13" w:rsidP="00010F13">
          <w:pPr>
            <w:pStyle w:val="FBD5ED72CC7D40D89AE44B0558A66FAB"/>
          </w:pPr>
          <w:r w:rsidRPr="0089287C">
            <w:rPr>
              <w:rStyle w:val="-SFPFormSentencecase"/>
              <w:szCs w:val="18"/>
              <w:lang w:val="en-US"/>
            </w:rPr>
            <w:t>Click here to enter text.</w:t>
          </w:r>
        </w:p>
      </w:docPartBody>
    </w:docPart>
    <w:docPart>
      <w:docPartPr>
        <w:name w:val="41F17CFAA689495AAF462A7BFFB292EC"/>
        <w:category>
          <w:name w:val="General"/>
          <w:gallery w:val="placeholder"/>
        </w:category>
        <w:types>
          <w:type w:val="bbPlcHdr"/>
        </w:types>
        <w:behaviors>
          <w:behavior w:val="content"/>
        </w:behaviors>
        <w:guid w:val="{76D68053-10BE-4BE7-B44E-41A8A6E69884}"/>
      </w:docPartPr>
      <w:docPartBody>
        <w:p w:rsidR="002836E6" w:rsidRDefault="00010F13" w:rsidP="00010F13">
          <w:pPr>
            <w:pStyle w:val="41F17CFAA689495AAF462A7BFFB292EC"/>
          </w:pPr>
          <w:r w:rsidRPr="0089287C">
            <w:rPr>
              <w:rStyle w:val="-SFPFormSentencecase"/>
              <w:lang w:val="en-US"/>
            </w:rPr>
            <w:t>Click here to enter text.</w:t>
          </w:r>
        </w:p>
      </w:docPartBody>
    </w:docPart>
    <w:docPart>
      <w:docPartPr>
        <w:name w:val="A8193B3EA66D4111BD9C057A8193B570"/>
        <w:category>
          <w:name w:val="General"/>
          <w:gallery w:val="placeholder"/>
        </w:category>
        <w:types>
          <w:type w:val="bbPlcHdr"/>
        </w:types>
        <w:behaviors>
          <w:behavior w:val="content"/>
        </w:behaviors>
        <w:guid w:val="{126F571F-9C03-44E7-9DAE-5EA0AD15D9B6}"/>
      </w:docPartPr>
      <w:docPartBody>
        <w:p w:rsidR="002836E6" w:rsidRDefault="00010F13" w:rsidP="00010F13">
          <w:pPr>
            <w:pStyle w:val="A8193B3EA66D4111BD9C057A8193B570"/>
          </w:pPr>
          <w:r w:rsidRPr="0089287C">
            <w:rPr>
              <w:rStyle w:val="-SFPFormSentencecase"/>
              <w:szCs w:val="18"/>
              <w:lang w:val="en-US"/>
            </w:rPr>
            <w:t>Click here to enter text.</w:t>
          </w:r>
        </w:p>
      </w:docPartBody>
    </w:docPart>
    <w:docPart>
      <w:docPartPr>
        <w:name w:val="D8153387093C44D7962D2DB96D82E440"/>
        <w:category>
          <w:name w:val="General"/>
          <w:gallery w:val="placeholder"/>
        </w:category>
        <w:types>
          <w:type w:val="bbPlcHdr"/>
        </w:types>
        <w:behaviors>
          <w:behavior w:val="content"/>
        </w:behaviors>
        <w:guid w:val="{0F9EE810-A3CA-4CA2-B75D-BE23D5049D6E}"/>
      </w:docPartPr>
      <w:docPartBody>
        <w:p w:rsidR="002836E6" w:rsidRDefault="00010F13" w:rsidP="00010F13">
          <w:pPr>
            <w:pStyle w:val="D8153387093C44D7962D2DB96D82E440"/>
          </w:pPr>
          <w:r w:rsidRPr="0089287C">
            <w:rPr>
              <w:rStyle w:val="-SFPFormSentencecase"/>
              <w:lang w:val="en-US"/>
            </w:rPr>
            <w:t>Motivate why the chosen product was recommended to best suit your client's needs.</w:t>
          </w:r>
        </w:p>
      </w:docPartBody>
    </w:docPart>
    <w:docPart>
      <w:docPartPr>
        <w:name w:val="D46EEAB979514A8D82B33DDC260EEBEF"/>
        <w:category>
          <w:name w:val="General"/>
          <w:gallery w:val="placeholder"/>
        </w:category>
        <w:types>
          <w:type w:val="bbPlcHdr"/>
        </w:types>
        <w:behaviors>
          <w:behavior w:val="content"/>
        </w:behaviors>
        <w:guid w:val="{12766FAE-2163-4285-876A-B84A871B3569}"/>
      </w:docPartPr>
      <w:docPartBody>
        <w:p w:rsidR="002836E6" w:rsidRDefault="00010F13" w:rsidP="00010F13">
          <w:pPr>
            <w:pStyle w:val="D46EEAB979514A8D82B33DDC260EEBEF"/>
          </w:pPr>
          <w:r w:rsidRPr="0089287C">
            <w:rPr>
              <w:rStyle w:val="-SFPFormSentencecase"/>
              <w:szCs w:val="18"/>
              <w:lang w:val="en-US"/>
            </w:rPr>
            <w:t>Executor’s fees?</w:t>
          </w:r>
        </w:p>
      </w:docPartBody>
    </w:docPart>
    <w:docPart>
      <w:docPartPr>
        <w:name w:val="1987802FA8A64717B429DE537E6F4578"/>
        <w:category>
          <w:name w:val="General"/>
          <w:gallery w:val="placeholder"/>
        </w:category>
        <w:types>
          <w:type w:val="bbPlcHdr"/>
        </w:types>
        <w:behaviors>
          <w:behavior w:val="content"/>
        </w:behaviors>
        <w:guid w:val="{88BC008F-A54E-4C49-8895-EF602993893C}"/>
      </w:docPartPr>
      <w:docPartBody>
        <w:p w:rsidR="00010F13" w:rsidRPr="0089287C" w:rsidRDefault="00010F13" w:rsidP="007415F4">
          <w:pPr>
            <w:spacing w:after="0"/>
            <w:rPr>
              <w:rStyle w:val="-SFPFormSentencecase"/>
              <w:szCs w:val="18"/>
              <w:lang w:val="en-US"/>
            </w:rPr>
          </w:pPr>
          <w:r w:rsidRPr="0089287C">
            <w:rPr>
              <w:rStyle w:val="-SFPFormSentencecase"/>
              <w:szCs w:val="18"/>
              <w:lang w:val="en-US"/>
            </w:rPr>
            <w:t>Record the client's instructions, deviations and implications thereof</w:t>
          </w:r>
        </w:p>
        <w:p w:rsidR="00010F13" w:rsidRPr="0089287C" w:rsidRDefault="00010F13" w:rsidP="00D3711E">
          <w:pPr>
            <w:rPr>
              <w:rStyle w:val="-SFPFormSentencecase"/>
              <w:lang w:val="en-US" w:eastAsia="en-US"/>
            </w:rPr>
          </w:pPr>
          <w:r w:rsidRPr="0089287C">
            <w:rPr>
              <w:rStyle w:val="-SFPFormSentencecase"/>
              <w:lang w:val="en-US"/>
            </w:rPr>
            <w:t>Discuss the product details:</w:t>
          </w:r>
        </w:p>
        <w:p w:rsidR="002836E6" w:rsidRDefault="00010F13" w:rsidP="00010F13">
          <w:pPr>
            <w:pStyle w:val="1987802FA8A64717B429DE537E6F4578"/>
          </w:pPr>
          <w:r w:rsidRPr="0089287C">
            <w:rPr>
              <w:rStyle w:val="-SFPFormSentencecase"/>
              <w:lang w:val="en-US"/>
            </w:rPr>
            <w:t>Liquidity</w:t>
          </w:r>
        </w:p>
      </w:docPartBody>
    </w:docPart>
    <w:docPart>
      <w:docPartPr>
        <w:name w:val="1A5A2E0F955B4EABBF1B3D592B8F25A1"/>
        <w:category>
          <w:name w:val="General"/>
          <w:gallery w:val="placeholder"/>
        </w:category>
        <w:types>
          <w:type w:val="bbPlcHdr"/>
        </w:types>
        <w:behaviors>
          <w:behavior w:val="content"/>
        </w:behaviors>
        <w:guid w:val="{F6E41A7E-CA64-434C-AF91-B667615917A4}"/>
      </w:docPartPr>
      <w:docPartBody>
        <w:p w:rsidR="00587E7B" w:rsidRPr="00A6438A" w:rsidRDefault="00587E7B" w:rsidP="00122987">
          <w:pPr>
            <w:spacing w:after="0"/>
            <w:rPr>
              <w:rStyle w:val="-SFPFormSentencecase"/>
              <w:szCs w:val="18"/>
            </w:rPr>
          </w:pPr>
          <w:r w:rsidRPr="00A6438A">
            <w:rPr>
              <w:rStyle w:val="-SFPFormSentencecase"/>
              <w:szCs w:val="18"/>
            </w:rPr>
            <w:t xml:space="preserve">Discuss the product details: </w:t>
          </w:r>
        </w:p>
        <w:p w:rsidR="00587E7B" w:rsidRPr="00A6438A" w:rsidRDefault="00587E7B" w:rsidP="00122987">
          <w:pPr>
            <w:spacing w:after="0"/>
            <w:rPr>
              <w:rStyle w:val="-SFPFormSentencecase"/>
              <w:szCs w:val="18"/>
            </w:rPr>
          </w:pPr>
          <w:r w:rsidRPr="00A6438A">
            <w:rPr>
              <w:rStyle w:val="-SFPFormSentencecase"/>
              <w:szCs w:val="18"/>
            </w:rPr>
            <w:t>Liquidity</w:t>
          </w:r>
        </w:p>
        <w:p w:rsidR="00587E7B" w:rsidRPr="00A6438A" w:rsidRDefault="00587E7B" w:rsidP="00122987">
          <w:pPr>
            <w:spacing w:after="0"/>
            <w:rPr>
              <w:rStyle w:val="-SFPFormSentencecase"/>
              <w:szCs w:val="18"/>
            </w:rPr>
          </w:pPr>
          <w:r w:rsidRPr="00A6438A">
            <w:rPr>
              <w:rStyle w:val="-SFPFormSentencecase"/>
              <w:szCs w:val="18"/>
            </w:rPr>
            <w:t>Termination penalties</w:t>
          </w:r>
        </w:p>
        <w:p w:rsidR="00587E7B" w:rsidRPr="00A6438A" w:rsidRDefault="00587E7B" w:rsidP="00122987">
          <w:pPr>
            <w:spacing w:after="0"/>
            <w:rPr>
              <w:rStyle w:val="-SFPFormSentencecase"/>
              <w:szCs w:val="18"/>
            </w:rPr>
          </w:pPr>
          <w:r w:rsidRPr="00A6438A">
            <w:rPr>
              <w:rStyle w:val="-SFPFormSentencecase"/>
              <w:szCs w:val="18"/>
            </w:rPr>
            <w:t>Guarantees, if any</w:t>
          </w:r>
        </w:p>
        <w:p w:rsidR="00587E7B" w:rsidRPr="00A6438A" w:rsidRDefault="00587E7B" w:rsidP="00122987">
          <w:pPr>
            <w:spacing w:after="0"/>
            <w:rPr>
              <w:rStyle w:val="-SFPFormSentencecase"/>
              <w:szCs w:val="18"/>
            </w:rPr>
          </w:pPr>
          <w:r w:rsidRPr="00A6438A">
            <w:rPr>
              <w:rStyle w:val="-SFPFormSentencecase"/>
              <w:szCs w:val="18"/>
            </w:rPr>
            <w:t>Implications of fees &amp; costs</w:t>
          </w:r>
        </w:p>
        <w:p w:rsidR="00587E7B" w:rsidRPr="00A6438A" w:rsidRDefault="00587E7B" w:rsidP="00122987">
          <w:pPr>
            <w:spacing w:after="0"/>
            <w:rPr>
              <w:rStyle w:val="-SFPFormSentencecase"/>
              <w:szCs w:val="18"/>
            </w:rPr>
          </w:pPr>
          <w:r w:rsidRPr="00A6438A">
            <w:rPr>
              <w:rStyle w:val="-SFPFormSentencecase"/>
              <w:szCs w:val="18"/>
            </w:rPr>
            <w:t xml:space="preserve">Legislative restrictions </w:t>
          </w:r>
        </w:p>
        <w:p w:rsidR="00587E7B" w:rsidRPr="00A6438A" w:rsidRDefault="00587E7B" w:rsidP="00122987">
          <w:pPr>
            <w:spacing w:after="0"/>
            <w:rPr>
              <w:rStyle w:val="-SFPFormSentencecase"/>
              <w:szCs w:val="18"/>
            </w:rPr>
          </w:pPr>
          <w:r w:rsidRPr="00A6438A">
            <w:rPr>
              <w:rStyle w:val="-SFPFormSentencecase"/>
              <w:szCs w:val="18"/>
            </w:rPr>
            <w:t xml:space="preserve">Special terms and conditions </w:t>
          </w:r>
        </w:p>
        <w:p w:rsidR="002836E6" w:rsidRDefault="00587E7B">
          <w:r w:rsidRPr="00A6438A">
            <w:rPr>
              <w:rStyle w:val="-SFPFormSentencecase"/>
              <w:szCs w:val="18"/>
            </w:rPr>
            <w:t xml:space="preserve">Other relevant information </w:t>
          </w:r>
        </w:p>
      </w:docPartBody>
    </w:docPart>
    <w:docPart>
      <w:docPartPr>
        <w:name w:val="7E8409F8913A4775967C1951AABA9C55"/>
        <w:category>
          <w:name w:val="General"/>
          <w:gallery w:val="placeholder"/>
        </w:category>
        <w:types>
          <w:type w:val="bbPlcHdr"/>
        </w:types>
        <w:behaviors>
          <w:behavior w:val="content"/>
        </w:behaviors>
        <w:guid w:val="{B0DD156B-5ADF-46EC-B660-6A016C68076B}"/>
      </w:docPartPr>
      <w:docPartBody>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When a wrap fund or a selection of wrap funds is used, motivate and explain. </w:t>
          </w:r>
        </w:p>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Where you have constructed your own portfolio from a selection of funds contained in the SFP Approved Fund List, an analysis (ICE analysis or similar) must be provided: </w:t>
          </w:r>
        </w:p>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illustrating the alignment of the risk profile of the constructed portfolio and that of the investor,</w:t>
          </w:r>
        </w:p>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motivating the constructed portfolio with reference to the following aspects:</w:t>
          </w:r>
        </w:p>
        <w:p w:rsidR="00010F13" w:rsidRPr="0089287C" w:rsidRDefault="00010F13" w:rsidP="00010F13">
          <w:pPr>
            <w:pStyle w:val="-SFPTableQuestions"/>
            <w:numPr>
              <w:ilvl w:val="0"/>
              <w:numId w:val="3"/>
            </w:numPr>
            <w:spacing w:line="276" w:lineRule="auto"/>
            <w:rPr>
              <w:rFonts w:eastAsiaTheme="minorEastAsia"/>
              <w:color w:val="9D9E9F"/>
              <w:lang w:val="en-US" w:eastAsia="en-ZA"/>
            </w:rPr>
          </w:pPr>
          <w:r w:rsidRPr="0089287C">
            <w:rPr>
              <w:rFonts w:eastAsiaTheme="minorEastAsia"/>
              <w:color w:val="9D9E9F"/>
              <w:lang w:val="en-US" w:eastAsia="en-ZA"/>
            </w:rPr>
            <w:t>correlation;</w:t>
          </w:r>
        </w:p>
        <w:p w:rsidR="00010F13" w:rsidRPr="0089287C" w:rsidRDefault="00010F13" w:rsidP="00010F13">
          <w:pPr>
            <w:pStyle w:val="-SFPTableQuestions"/>
            <w:numPr>
              <w:ilvl w:val="0"/>
              <w:numId w:val="3"/>
            </w:numPr>
            <w:spacing w:line="276" w:lineRule="auto"/>
            <w:rPr>
              <w:rFonts w:eastAsiaTheme="minorEastAsia"/>
              <w:color w:val="9D9E9F"/>
              <w:lang w:val="en-US" w:eastAsia="en-ZA"/>
            </w:rPr>
          </w:pPr>
          <w:r w:rsidRPr="0089287C">
            <w:rPr>
              <w:rFonts w:eastAsiaTheme="minorEastAsia"/>
              <w:color w:val="9D9E9F"/>
              <w:lang w:val="en-US" w:eastAsia="en-ZA"/>
            </w:rPr>
            <w:t>drawdown;</w:t>
          </w:r>
        </w:p>
        <w:p w:rsidR="00010F13" w:rsidRPr="0089287C" w:rsidRDefault="00010F13" w:rsidP="00010F13">
          <w:pPr>
            <w:pStyle w:val="-SFPTableQuestions"/>
            <w:numPr>
              <w:ilvl w:val="0"/>
              <w:numId w:val="3"/>
            </w:numPr>
            <w:spacing w:line="276" w:lineRule="auto"/>
            <w:rPr>
              <w:rFonts w:eastAsiaTheme="minorEastAsia"/>
              <w:color w:val="9D9E9F"/>
              <w:lang w:val="en-US" w:eastAsia="en-ZA"/>
            </w:rPr>
          </w:pPr>
          <w:r w:rsidRPr="0089287C">
            <w:rPr>
              <w:rFonts w:eastAsiaTheme="minorEastAsia"/>
              <w:color w:val="9D9E9F"/>
              <w:lang w:val="en-US" w:eastAsia="en-ZA"/>
            </w:rPr>
            <w:t>portfolio return;</w:t>
          </w:r>
        </w:p>
        <w:p w:rsidR="00E15CA7" w:rsidRDefault="00010F13" w:rsidP="00010F13">
          <w:pPr>
            <w:pStyle w:val="7E8409F8913A4775967C1951AABA9C55"/>
          </w:pPr>
          <w:r w:rsidRPr="0089287C">
            <w:rPr>
              <w:rFonts w:eastAsiaTheme="minorEastAsia"/>
              <w:color w:val="9D9E9F"/>
              <w:lang w:val="en-US" w:eastAsia="en-ZA"/>
            </w:rPr>
            <w:t>meeting the investment objectives of the client</w:t>
          </w:r>
          <w:r w:rsidRPr="0089287C">
            <w:rPr>
              <w:rStyle w:val="-SFPFormSentencecase"/>
              <w:lang w:val="en-US"/>
            </w:rPr>
            <w:t>s</w:t>
          </w:r>
        </w:p>
      </w:docPartBody>
    </w:docPart>
    <w:docPart>
      <w:docPartPr>
        <w:name w:val="800F0B66AA3E49BF969296656DAFFF3A"/>
        <w:category>
          <w:name w:val="General"/>
          <w:gallery w:val="placeholder"/>
        </w:category>
        <w:types>
          <w:type w:val="bbPlcHdr"/>
        </w:types>
        <w:behaviors>
          <w:behavior w:val="content"/>
        </w:behaviors>
        <w:guid w:val="{34119371-E752-4B14-99E5-05250A26219A}"/>
      </w:docPartPr>
      <w:docPartBody>
        <w:p w:rsidR="009D7C0E" w:rsidRDefault="00010F13" w:rsidP="00010F13">
          <w:pPr>
            <w:pStyle w:val="800F0B66AA3E49BF969296656DAFFF3A"/>
          </w:pPr>
          <w:r w:rsidRPr="0089287C">
            <w:rPr>
              <w:rStyle w:val="-SFPFormSentencecase"/>
              <w:lang w:val="en-US"/>
            </w:rPr>
            <w:t>Sign here</w:t>
          </w:r>
        </w:p>
      </w:docPartBody>
    </w:docPart>
    <w:docPart>
      <w:docPartPr>
        <w:name w:val="C4E2D9ECECAC4F63A3705BD0514D5DA4"/>
        <w:category>
          <w:name w:val="General"/>
          <w:gallery w:val="placeholder"/>
        </w:category>
        <w:types>
          <w:type w:val="bbPlcHdr"/>
        </w:types>
        <w:behaviors>
          <w:behavior w:val="content"/>
        </w:behaviors>
        <w:guid w:val="{44310684-5938-4E8D-A28C-FEF8DFCA4A73}"/>
      </w:docPartPr>
      <w:docPartBody>
        <w:p w:rsidR="009D7C0E" w:rsidRDefault="00010F13" w:rsidP="00010F13">
          <w:pPr>
            <w:pStyle w:val="C4E2D9ECECAC4F63A3705BD0514D5DA4"/>
          </w:pPr>
          <w:r w:rsidRPr="0089287C">
            <w:rPr>
              <w:rStyle w:val="-SFPFormSentencecase"/>
              <w:lang w:val="en-US"/>
            </w:rPr>
            <w:t>Click or tap to enter a date</w:t>
          </w:r>
        </w:p>
      </w:docPartBody>
    </w:docPart>
    <w:docPart>
      <w:docPartPr>
        <w:name w:val="DefaultPlaceholder_-1854013436"/>
        <w:category>
          <w:name w:val="General"/>
          <w:gallery w:val="placeholder"/>
        </w:category>
        <w:types>
          <w:type w:val="bbPlcHdr"/>
        </w:types>
        <w:behaviors>
          <w:behavior w:val="content"/>
        </w:behaviors>
        <w:guid w:val="{C1388B9E-0830-43F8-B80F-2CE50F5DD34C}"/>
      </w:docPartPr>
      <w:docPartBody>
        <w:p w:rsidR="000034D5" w:rsidRDefault="007133F8">
          <w:r w:rsidRPr="009C0B55">
            <w:rPr>
              <w:rStyle w:val="PlaceholderText"/>
            </w:rPr>
            <w:t>Enter any content that you want to repeat, including other content controls. You can also insert this control around table rows in order to repeat parts of a table.</w:t>
          </w:r>
        </w:p>
      </w:docPartBody>
    </w:docPart>
    <w:docPart>
      <w:docPartPr>
        <w:name w:val="295254A47BDE408CAECE4CDFA0CF4E0A"/>
        <w:category>
          <w:name w:val="General"/>
          <w:gallery w:val="placeholder"/>
        </w:category>
        <w:types>
          <w:type w:val="bbPlcHdr"/>
        </w:types>
        <w:behaviors>
          <w:behavior w:val="content"/>
        </w:behaviors>
        <w:guid w:val="{B7F6D9F9-1857-4F86-9053-522BDA920307}"/>
      </w:docPartPr>
      <w:docPartBody>
        <w:p w:rsidR="000034D5" w:rsidRDefault="00010F13" w:rsidP="00010F13">
          <w:pPr>
            <w:pStyle w:val="295254A47BDE408CAECE4CDFA0CF4E0A"/>
          </w:pPr>
          <w:r w:rsidRPr="0089287C">
            <w:rPr>
              <w:rStyle w:val="-SFPFormSentencecase"/>
              <w:szCs w:val="18"/>
              <w:lang w:val="en-US"/>
            </w:rPr>
            <w:t>Record discussion with regard to nomination of beneficiaries, beneficiary for ownership or cessionaries.</w:t>
          </w:r>
        </w:p>
      </w:docPartBody>
    </w:docPart>
    <w:docPart>
      <w:docPartPr>
        <w:name w:val="DefaultPlaceholder_-1854013435"/>
        <w:category>
          <w:name w:val="General"/>
          <w:gallery w:val="placeholder"/>
        </w:category>
        <w:types>
          <w:type w:val="bbPlcHdr"/>
        </w:types>
        <w:behaviors>
          <w:behavior w:val="content"/>
        </w:behaviors>
        <w:guid w:val="{C40F35DC-9BC1-4454-BD8C-F979635161A7}"/>
      </w:docPartPr>
      <w:docPartBody>
        <w:p w:rsidR="00EF1030" w:rsidRDefault="00263410">
          <w:r w:rsidRPr="001C5ACE">
            <w:rPr>
              <w:rStyle w:val="PlaceholderText"/>
            </w:rPr>
            <w:t>Enter any content that you want to repeat, including other content controls. You can also insert this control around table rows in order to repeat parts of a table.</w:t>
          </w:r>
        </w:p>
      </w:docPartBody>
    </w:docPart>
    <w:docPart>
      <w:docPartPr>
        <w:name w:val="2433D0DC0EE242E7959485773B7B0B57"/>
        <w:category>
          <w:name w:val="General"/>
          <w:gallery w:val="placeholder"/>
        </w:category>
        <w:types>
          <w:type w:val="bbPlcHdr"/>
        </w:types>
        <w:behaviors>
          <w:behavior w:val="content"/>
        </w:behaviors>
        <w:guid w:val="{32EAA7B0-3E11-4316-A27B-D883234449E3}"/>
      </w:docPartPr>
      <w:docPartBody>
        <w:p w:rsidR="00EF1030" w:rsidRDefault="00010F13" w:rsidP="00010F13">
          <w:pPr>
            <w:pStyle w:val="2433D0DC0EE242E7959485773B7B0B57"/>
          </w:pPr>
          <w:r w:rsidRPr="0089287C">
            <w:rPr>
              <w:rStyle w:val="-SFPFormCharacter"/>
              <w:szCs w:val="18"/>
              <w:lang w:val="en-US"/>
            </w:rPr>
            <w:t>Click here to enter text.</w:t>
          </w:r>
        </w:p>
      </w:docPartBody>
    </w:docPart>
    <w:docPart>
      <w:docPartPr>
        <w:name w:val="3A95E0361EEF40EEBAFB58915C9F36E6"/>
        <w:category>
          <w:name w:val="General"/>
          <w:gallery w:val="placeholder"/>
        </w:category>
        <w:types>
          <w:type w:val="bbPlcHdr"/>
        </w:types>
        <w:behaviors>
          <w:behavior w:val="content"/>
        </w:behaviors>
        <w:guid w:val="{C8843085-BBAB-440E-9123-C97A4E9657AA}"/>
      </w:docPartPr>
      <w:docPartBody>
        <w:p w:rsidR="00EF1030" w:rsidRDefault="00010F13" w:rsidP="00010F13">
          <w:pPr>
            <w:pStyle w:val="3A95E0361EEF40EEBAFB58915C9F36E6"/>
          </w:pPr>
          <w:r w:rsidRPr="0089287C">
            <w:rPr>
              <w:rStyle w:val="-SFPFormCharacter"/>
              <w:szCs w:val="18"/>
              <w:lang w:val="en-US"/>
            </w:rPr>
            <w:t>Click here to enter text.</w:t>
          </w:r>
        </w:p>
      </w:docPartBody>
    </w:docPart>
    <w:docPart>
      <w:docPartPr>
        <w:name w:val="9A1DA860D3EF4166A02010C1F15F815A"/>
        <w:category>
          <w:name w:val="General"/>
          <w:gallery w:val="placeholder"/>
        </w:category>
        <w:types>
          <w:type w:val="bbPlcHdr"/>
        </w:types>
        <w:behaviors>
          <w:behavior w:val="content"/>
        </w:behaviors>
        <w:guid w:val="{127EC20A-9ECF-4CE3-B294-FBF18F998F9B}"/>
      </w:docPartPr>
      <w:docPartBody>
        <w:p w:rsidR="00EF1030" w:rsidRDefault="00010F13" w:rsidP="00010F13">
          <w:pPr>
            <w:pStyle w:val="9A1DA860D3EF4166A02010C1F15F815A"/>
          </w:pPr>
          <w:r w:rsidRPr="0089287C">
            <w:rPr>
              <w:rStyle w:val="-SFPFormCharacter"/>
              <w:szCs w:val="18"/>
              <w:lang w:val="en-US"/>
            </w:rPr>
            <w:t>Click here to enter text.</w:t>
          </w:r>
        </w:p>
      </w:docPartBody>
    </w:docPart>
    <w:docPart>
      <w:docPartPr>
        <w:name w:val="65CA5F8B5F374F32B1DD27117688DF8B"/>
        <w:category>
          <w:name w:val="General"/>
          <w:gallery w:val="placeholder"/>
        </w:category>
        <w:types>
          <w:type w:val="bbPlcHdr"/>
        </w:types>
        <w:behaviors>
          <w:behavior w:val="content"/>
        </w:behaviors>
        <w:guid w:val="{ACDFCE6C-A942-41D6-8C67-AD78D978860D}"/>
      </w:docPartPr>
      <w:docPartBody>
        <w:p w:rsidR="00EF1030" w:rsidRDefault="00010F13" w:rsidP="00010F13">
          <w:pPr>
            <w:pStyle w:val="65CA5F8B5F374F32B1DD27117688DF8B"/>
          </w:pPr>
          <w:r w:rsidRPr="0089287C">
            <w:rPr>
              <w:rStyle w:val="-SFPFormCharacter"/>
              <w:szCs w:val="18"/>
              <w:lang w:val="en-US"/>
            </w:rPr>
            <w:t>Click here to enter text.</w:t>
          </w:r>
        </w:p>
      </w:docPartBody>
    </w:docPart>
    <w:docPart>
      <w:docPartPr>
        <w:name w:val="8C1E7487E60149D99ECABFD3CC77BEA2"/>
        <w:category>
          <w:name w:val="General"/>
          <w:gallery w:val="placeholder"/>
        </w:category>
        <w:types>
          <w:type w:val="bbPlcHdr"/>
        </w:types>
        <w:behaviors>
          <w:behavior w:val="content"/>
        </w:behaviors>
        <w:guid w:val="{3B668140-6026-48D5-BE91-4C8AA07A2F4E}"/>
      </w:docPartPr>
      <w:docPartBody>
        <w:p w:rsidR="00EF1030" w:rsidRDefault="00010F13" w:rsidP="00010F13">
          <w:pPr>
            <w:pStyle w:val="8C1E7487E60149D99ECABFD3CC77BEA2"/>
          </w:pPr>
          <w:r w:rsidRPr="0089287C">
            <w:rPr>
              <w:rStyle w:val="-SFPFormCharacter"/>
              <w:szCs w:val="18"/>
              <w:lang w:val="en-US"/>
            </w:rPr>
            <w:t>Click here to enter text.</w:t>
          </w:r>
        </w:p>
      </w:docPartBody>
    </w:docPart>
    <w:docPart>
      <w:docPartPr>
        <w:name w:val="2D451AE2D018493D98193DE9CD9753CC"/>
        <w:category>
          <w:name w:val="General"/>
          <w:gallery w:val="placeholder"/>
        </w:category>
        <w:types>
          <w:type w:val="bbPlcHdr"/>
        </w:types>
        <w:behaviors>
          <w:behavior w:val="content"/>
        </w:behaviors>
        <w:guid w:val="{3720A0DE-5CA8-4CEB-ADE0-0113FCB2AED1}"/>
      </w:docPartPr>
      <w:docPartBody>
        <w:p w:rsidR="00EF1030" w:rsidRDefault="00010F13" w:rsidP="00010F13">
          <w:pPr>
            <w:pStyle w:val="2D451AE2D018493D98193DE9CD9753CC"/>
          </w:pPr>
          <w:r w:rsidRPr="0089287C">
            <w:rPr>
              <w:rStyle w:val="-SFPFormCharacter"/>
              <w:szCs w:val="18"/>
              <w:lang w:val="en-US"/>
            </w:rPr>
            <w:t>Click here to enter text.</w:t>
          </w:r>
        </w:p>
      </w:docPartBody>
    </w:docPart>
    <w:docPart>
      <w:docPartPr>
        <w:name w:val="0E98EDE650A644208F7CCA726C47D28F"/>
        <w:category>
          <w:name w:val="General"/>
          <w:gallery w:val="placeholder"/>
        </w:category>
        <w:types>
          <w:type w:val="bbPlcHdr"/>
        </w:types>
        <w:behaviors>
          <w:behavior w:val="content"/>
        </w:behaviors>
        <w:guid w:val="{9635CDEE-306D-4771-AD7F-C0E0EE569E20}"/>
      </w:docPartPr>
      <w:docPartBody>
        <w:p w:rsidR="00EF1030" w:rsidRDefault="00010F13" w:rsidP="00010F13">
          <w:pPr>
            <w:pStyle w:val="0E98EDE650A644208F7CCA726C47D28F"/>
          </w:pPr>
          <w:r w:rsidRPr="0089287C">
            <w:rPr>
              <w:rStyle w:val="-SFPFormCharacter"/>
              <w:szCs w:val="18"/>
              <w:lang w:val="en-US"/>
            </w:rPr>
            <w:t>Click here to enter text.</w:t>
          </w:r>
        </w:p>
      </w:docPartBody>
    </w:docPart>
    <w:docPart>
      <w:docPartPr>
        <w:name w:val="B5872BF169BB4321AE7B91CD3DADDA72"/>
        <w:category>
          <w:name w:val="General"/>
          <w:gallery w:val="placeholder"/>
        </w:category>
        <w:types>
          <w:type w:val="bbPlcHdr"/>
        </w:types>
        <w:behaviors>
          <w:behavior w:val="content"/>
        </w:behaviors>
        <w:guid w:val="{019DA026-6F8E-47B5-9407-25C975C5CF10}"/>
      </w:docPartPr>
      <w:docPartBody>
        <w:p w:rsidR="00EF1030" w:rsidRDefault="00010F13" w:rsidP="00010F13">
          <w:pPr>
            <w:pStyle w:val="B5872BF169BB4321AE7B91CD3DADDA72"/>
          </w:pPr>
          <w:r w:rsidRPr="0089287C">
            <w:rPr>
              <w:rStyle w:val="-SFPFormCharacter"/>
              <w:szCs w:val="18"/>
              <w:lang w:val="en-US"/>
            </w:rPr>
            <w:t>Click here to enter text.</w:t>
          </w:r>
        </w:p>
      </w:docPartBody>
    </w:docPart>
    <w:docPart>
      <w:docPartPr>
        <w:name w:val="BDEE0CD7F2EC49DD9919EF3B494E0CE1"/>
        <w:category>
          <w:name w:val="General"/>
          <w:gallery w:val="placeholder"/>
        </w:category>
        <w:types>
          <w:type w:val="bbPlcHdr"/>
        </w:types>
        <w:behaviors>
          <w:behavior w:val="content"/>
        </w:behaviors>
        <w:guid w:val="{E4FD267D-6CDC-419C-9536-20A86B4C98F6}"/>
      </w:docPartPr>
      <w:docPartBody>
        <w:p w:rsidR="00EF1030" w:rsidRDefault="00010F13" w:rsidP="00010F13">
          <w:pPr>
            <w:pStyle w:val="BDEE0CD7F2EC49DD9919EF3B494E0CE1"/>
          </w:pPr>
          <w:r w:rsidRPr="0089287C">
            <w:rPr>
              <w:rStyle w:val="-SFPFormCharacter"/>
              <w:szCs w:val="18"/>
              <w:lang w:val="en-US"/>
            </w:rPr>
            <w:t>Click here to enter text.</w:t>
          </w:r>
        </w:p>
      </w:docPartBody>
    </w:docPart>
    <w:docPart>
      <w:docPartPr>
        <w:name w:val="D1FB720262F84EF4A7E61AE6F5DBDFE3"/>
        <w:category>
          <w:name w:val="General"/>
          <w:gallery w:val="placeholder"/>
        </w:category>
        <w:types>
          <w:type w:val="bbPlcHdr"/>
        </w:types>
        <w:behaviors>
          <w:behavior w:val="content"/>
        </w:behaviors>
        <w:guid w:val="{03EE4EEE-AA47-4511-BA2D-00964A2E06DD}"/>
      </w:docPartPr>
      <w:docPartBody>
        <w:p w:rsidR="00EF1030" w:rsidRDefault="00010F13" w:rsidP="00010F13">
          <w:pPr>
            <w:pStyle w:val="D1FB720262F84EF4A7E61AE6F5DBDFE3"/>
          </w:pPr>
          <w:r w:rsidRPr="0089287C">
            <w:rPr>
              <w:rStyle w:val="-SFPFormCharacter"/>
              <w:lang w:val="en-US"/>
            </w:rPr>
            <w:t>Click here to enter text.</w:t>
          </w:r>
        </w:p>
      </w:docPartBody>
    </w:docPart>
    <w:docPart>
      <w:docPartPr>
        <w:name w:val="1DBAE912FF144AD9BA983D48D4B0D3D6"/>
        <w:category>
          <w:name w:val="General"/>
          <w:gallery w:val="placeholder"/>
        </w:category>
        <w:types>
          <w:type w:val="bbPlcHdr"/>
        </w:types>
        <w:behaviors>
          <w:behavior w:val="content"/>
        </w:behaviors>
        <w:guid w:val="{ED923BBD-9DB7-43DD-AA9F-6DC3D8B92039}"/>
      </w:docPartPr>
      <w:docPartBody>
        <w:p w:rsidR="00263410" w:rsidRPr="00A6438A" w:rsidRDefault="00263410" w:rsidP="00263410">
          <w:pPr>
            <w:pStyle w:val="-SFPTableQuestions"/>
            <w:spacing w:line="276" w:lineRule="auto"/>
            <w:rPr>
              <w:rStyle w:val="-SFPFormCharacter"/>
              <w:caps/>
              <w:szCs w:val="18"/>
            </w:rPr>
          </w:pPr>
          <w:r w:rsidRPr="00A6438A">
            <w:rPr>
              <w:rStyle w:val="-SFPFormCharacter"/>
              <w:szCs w:val="18"/>
            </w:rPr>
            <w:t>Disclose and explain the following:</w:t>
          </w:r>
        </w:p>
        <w:p w:rsidR="00263410" w:rsidRPr="00A6438A" w:rsidRDefault="00263410" w:rsidP="00263410">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263410" w:rsidRPr="00A6438A" w:rsidRDefault="00263410" w:rsidP="00263410">
          <w:pPr>
            <w:pStyle w:val="-SFPTableQuestions"/>
            <w:spacing w:line="276" w:lineRule="auto"/>
            <w:rPr>
              <w:rStyle w:val="-SFPFormCharacter"/>
              <w:caps/>
              <w:szCs w:val="18"/>
            </w:rPr>
          </w:pPr>
          <w:r w:rsidRPr="00A6438A">
            <w:rPr>
              <w:rStyle w:val="-SFPFormCharacter"/>
              <w:szCs w:val="18"/>
            </w:rPr>
            <w:t>Executor’s fees?</w:t>
          </w:r>
        </w:p>
        <w:p w:rsidR="00EF1030" w:rsidRDefault="00263410">
          <w:r w:rsidRPr="00A6438A">
            <w:rPr>
              <w:rStyle w:val="-SFPFormCharacter"/>
              <w:szCs w:val="18"/>
            </w:rPr>
            <w:t xml:space="preserve">Does the policy offer any liquidity? </w:t>
          </w:r>
        </w:p>
      </w:docPartBody>
    </w:docPart>
    <w:docPart>
      <w:docPartPr>
        <w:name w:val="270F74DD255740E783AB6D3D15808532"/>
        <w:category>
          <w:name w:val="General"/>
          <w:gallery w:val="placeholder"/>
        </w:category>
        <w:types>
          <w:type w:val="bbPlcHdr"/>
        </w:types>
        <w:behaviors>
          <w:behavior w:val="content"/>
        </w:behaviors>
        <w:guid w:val="{0D87C830-A2FD-4968-A72C-266AADBF8114}"/>
      </w:docPartPr>
      <w:docPartBody>
        <w:p w:rsidR="00263410" w:rsidRPr="00A6438A" w:rsidRDefault="00263410" w:rsidP="00263410">
          <w:pPr>
            <w:pStyle w:val="-SFPTableQuestions"/>
            <w:spacing w:line="276" w:lineRule="auto"/>
            <w:rPr>
              <w:rStyle w:val="-SFPFormCharacter"/>
              <w:caps/>
              <w:szCs w:val="18"/>
            </w:rPr>
          </w:pPr>
          <w:r w:rsidRPr="00A6438A">
            <w:rPr>
              <w:rStyle w:val="-SFPFormCharacter"/>
              <w:szCs w:val="18"/>
            </w:rPr>
            <w:t>Provide a brief summary of the contents of the quote with regard to the following:</w:t>
          </w:r>
        </w:p>
        <w:p w:rsidR="00263410" w:rsidRPr="00A6438A" w:rsidRDefault="00263410" w:rsidP="00263410">
          <w:pPr>
            <w:pStyle w:val="-SFPTableQuestions"/>
            <w:spacing w:line="276" w:lineRule="auto"/>
            <w:rPr>
              <w:rStyle w:val="-SFPFormCharacter"/>
              <w:caps/>
              <w:szCs w:val="18"/>
            </w:rPr>
          </w:pPr>
          <w:r w:rsidRPr="00A6438A">
            <w:rPr>
              <w:rStyle w:val="-SFPFormCharacter"/>
              <w:szCs w:val="18"/>
            </w:rPr>
            <w:t>Benefit terms (cease ages, cover periods etc.)</w:t>
          </w:r>
        </w:p>
        <w:p w:rsidR="00EF1030" w:rsidRDefault="00263410">
          <w:r w:rsidRPr="00A6438A">
            <w:rPr>
              <w:rStyle w:val="-SFPFormCharacter"/>
              <w:szCs w:val="18"/>
            </w:rPr>
            <w:t>Details of premium and cover pattern structure, frequency etc.</w:t>
          </w:r>
        </w:p>
      </w:docPartBody>
    </w:docPart>
    <w:docPart>
      <w:docPartPr>
        <w:name w:val="9B77A372E92B4173B8BA407A0DAEE0CD"/>
        <w:category>
          <w:name w:val="General"/>
          <w:gallery w:val="placeholder"/>
        </w:category>
        <w:types>
          <w:type w:val="bbPlcHdr"/>
        </w:types>
        <w:behaviors>
          <w:behavior w:val="content"/>
        </w:behaviors>
        <w:guid w:val="{28DF3FE9-E1A6-486D-B52A-A96157059A71}"/>
      </w:docPartPr>
      <w:docPartBody>
        <w:p w:rsidR="00A272E4" w:rsidRPr="00A6438A" w:rsidRDefault="00A272E4" w:rsidP="00BF74C9">
          <w:pPr>
            <w:pStyle w:val="-SFPTableQuestions"/>
            <w:spacing w:line="276" w:lineRule="auto"/>
            <w:rPr>
              <w:rStyle w:val="-SFPFormCharacter"/>
              <w:caps/>
              <w:szCs w:val="18"/>
            </w:rPr>
          </w:pPr>
          <w:r w:rsidRPr="00A6438A">
            <w:rPr>
              <w:rStyle w:val="-SFPFormCharacter"/>
              <w:szCs w:val="18"/>
            </w:rPr>
            <w:t>Discuss the following information which has been explained to client:</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General exclusions of liability (i.e. benefit exclusions e.g. suicide clause on death, psychological conditions on disability, etc.)</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Client-specific exclusions of liability (e.g. medical exclusions, pre-existing conditions, loadings)</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Waiting periods</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Cooling off period</w:t>
          </w:r>
        </w:p>
        <w:p w:rsidR="00EF1030" w:rsidRDefault="00A272E4" w:rsidP="00A272E4">
          <w:pPr>
            <w:pStyle w:val="9B77A372E92B4173B8BA407A0DAEE0CD"/>
          </w:pPr>
          <w:r w:rsidRPr="00A6438A">
            <w:rPr>
              <w:rStyle w:val="-SFPFormCharacter"/>
              <w:szCs w:val="18"/>
            </w:rPr>
            <w:t xml:space="preserve">Other relevant information  </w:t>
          </w:r>
        </w:p>
      </w:docPartBody>
    </w:docPart>
    <w:docPart>
      <w:docPartPr>
        <w:name w:val="06B4DF7AF5FB47ACAB216B1A2CCD5E57"/>
        <w:category>
          <w:name w:val="General"/>
          <w:gallery w:val="placeholder"/>
        </w:category>
        <w:types>
          <w:type w:val="bbPlcHdr"/>
        </w:types>
        <w:behaviors>
          <w:behavior w:val="content"/>
        </w:behaviors>
        <w:guid w:val="{573AD4A9-1356-4A59-8B03-530CE0358724}"/>
      </w:docPartPr>
      <w:docPartBody>
        <w:p w:rsidR="00215477" w:rsidRDefault="00010F13" w:rsidP="00010F13">
          <w:pPr>
            <w:pStyle w:val="06B4DF7AF5FB47ACAB216B1A2CCD5E57"/>
          </w:pPr>
          <w:r w:rsidRPr="0089287C">
            <w:rPr>
              <w:rStyle w:val="-SFPFormSentencecase"/>
              <w:lang w:val="en-US"/>
            </w:rPr>
            <w:t>Fund name.</w:t>
          </w:r>
        </w:p>
      </w:docPartBody>
    </w:docPart>
    <w:docPart>
      <w:docPartPr>
        <w:name w:val="2F1CC266B44F4EF09F8C1CFFF28902AD"/>
        <w:category>
          <w:name w:val="General"/>
          <w:gallery w:val="placeholder"/>
        </w:category>
        <w:types>
          <w:type w:val="bbPlcHdr"/>
        </w:types>
        <w:behaviors>
          <w:behavior w:val="content"/>
        </w:behaviors>
        <w:guid w:val="{0BB02AE9-E5AF-4416-B980-24482ED9DAE7}"/>
      </w:docPartPr>
      <w:docPartBody>
        <w:p w:rsidR="00215477" w:rsidRDefault="00010F13" w:rsidP="00010F13">
          <w:pPr>
            <w:pStyle w:val="2F1CC266B44F4EF09F8C1CFFF28902AD"/>
          </w:pPr>
          <w:r w:rsidRPr="0089287C">
            <w:rPr>
              <w:rStyle w:val="-SFPFormSentencecase"/>
              <w:lang w:val="en-US"/>
            </w:rPr>
            <w:t>%</w:t>
          </w:r>
        </w:p>
      </w:docPartBody>
    </w:docPart>
    <w:docPart>
      <w:docPartPr>
        <w:name w:val="EB976C30952E458B8A58B241FF85D555"/>
        <w:category>
          <w:name w:val="General"/>
          <w:gallery w:val="placeholder"/>
        </w:category>
        <w:types>
          <w:type w:val="bbPlcHdr"/>
        </w:types>
        <w:behaviors>
          <w:behavior w:val="content"/>
        </w:behaviors>
        <w:guid w:val="{AC13698D-FF09-4B0E-8CEA-189D45185F4A}"/>
      </w:docPartPr>
      <w:docPartBody>
        <w:p w:rsidR="00CC41A3" w:rsidRDefault="00010F13" w:rsidP="00010F13">
          <w:pPr>
            <w:pStyle w:val="EB976C30952E458B8A58B241FF85D555"/>
          </w:pPr>
          <w:r w:rsidRPr="007E64A0">
            <w:rPr>
              <w:rStyle w:val="-SFPFormCharacter"/>
            </w:rPr>
            <w:t>Client name</w:t>
          </w:r>
        </w:p>
      </w:docPartBody>
    </w:docPart>
    <w:docPart>
      <w:docPartPr>
        <w:name w:val="770D4EF19F9F4AD9BEC35112C94F7929"/>
        <w:category>
          <w:name w:val="General"/>
          <w:gallery w:val="placeholder"/>
        </w:category>
        <w:types>
          <w:type w:val="bbPlcHdr"/>
        </w:types>
        <w:behaviors>
          <w:behavior w:val="content"/>
        </w:behaviors>
        <w:guid w:val="{780A87C7-701A-4ED8-9EF3-E3C4D795509F}"/>
      </w:docPartPr>
      <w:docPartBody>
        <w:p w:rsidR="008F1091" w:rsidRPr="00997D2B" w:rsidRDefault="008F1091" w:rsidP="008F1091">
          <w:pPr>
            <w:pStyle w:val="0D71C97B49D94A36A4103C492E7AF7E8"/>
            <w:spacing w:line="276" w:lineRule="auto"/>
            <w:rPr>
              <w:rStyle w:val="PlaceholderText"/>
            </w:rPr>
          </w:pPr>
          <w:r w:rsidRPr="00997D2B">
            <w:rPr>
              <w:rStyle w:val="PlaceholderText"/>
            </w:rPr>
            <w:t>Provide a brief summary of the contents of the quote with regard to the following:</w:t>
          </w:r>
        </w:p>
        <w:p w:rsidR="008F1091" w:rsidRPr="00997D2B" w:rsidRDefault="008F1091" w:rsidP="008F1091">
          <w:pPr>
            <w:pStyle w:val="0D71C97B49D94A36A4103C492E7AF7E8"/>
            <w:spacing w:line="276" w:lineRule="auto"/>
            <w:rPr>
              <w:rStyle w:val="PlaceholderText"/>
            </w:rPr>
          </w:pPr>
          <w:r w:rsidRPr="00997D2B">
            <w:rPr>
              <w:rStyle w:val="PlaceholderText"/>
            </w:rPr>
            <w:t>Benefit terms (cease ages, cover periods etc.)</w:t>
          </w:r>
        </w:p>
        <w:p w:rsidR="008F1091" w:rsidRDefault="008F1091">
          <w:r w:rsidRPr="00997D2B">
            <w:rPr>
              <w:rStyle w:val="PlaceholderText"/>
            </w:rPr>
            <w:t>Details of premium and cover pattern structure, frequency etc.</w:t>
          </w:r>
        </w:p>
      </w:docPartBody>
    </w:docPart>
    <w:docPart>
      <w:docPartPr>
        <w:name w:val="71C95B7601C243BEB03BE5304D69ED98"/>
        <w:category>
          <w:name w:val="General"/>
          <w:gallery w:val="placeholder"/>
        </w:category>
        <w:types>
          <w:type w:val="bbPlcHdr"/>
        </w:types>
        <w:behaviors>
          <w:behavior w:val="content"/>
        </w:behaviors>
        <w:guid w:val="{EBDF37EB-BDD8-47D6-B5B9-9650E6CA49C3}"/>
      </w:docPartPr>
      <w:docPartBody>
        <w:p w:rsidR="008F1091" w:rsidRDefault="00010F13" w:rsidP="00010F13">
          <w:pPr>
            <w:pStyle w:val="71C95B7601C243BEB03BE5304D69ED98"/>
          </w:pPr>
          <w:r w:rsidRPr="0089287C">
            <w:rPr>
              <w:rStyle w:val="-SFPFormSentencecase"/>
              <w:lang w:val="en-US"/>
            </w:rPr>
            <w:t>Explain any deviations from your recommendation and the implications thereof.</w:t>
          </w:r>
        </w:p>
      </w:docPartBody>
    </w:docPart>
    <w:docPart>
      <w:docPartPr>
        <w:name w:val="3D8E69ACC5984A748E74D01F9A984674"/>
        <w:category>
          <w:name w:val="General"/>
          <w:gallery w:val="placeholder"/>
        </w:category>
        <w:types>
          <w:type w:val="bbPlcHdr"/>
        </w:types>
        <w:behaviors>
          <w:behavior w:val="content"/>
        </w:behaviors>
        <w:guid w:val="{671B2EF6-C8C8-4E44-9C47-FCF376DC59C7}"/>
      </w:docPartPr>
      <w:docPartBody>
        <w:p w:rsidR="00333BC5" w:rsidRDefault="00010F13" w:rsidP="00010F13">
          <w:pPr>
            <w:pStyle w:val="3D8E69ACC5984A748E74D01F9A984674"/>
          </w:pPr>
          <w:r w:rsidRPr="0089287C">
            <w:rPr>
              <w:rStyle w:val="-SFPFormSentencecase"/>
              <w:lang w:val="en-US"/>
            </w:rPr>
            <w:t>Details of premium and cover pattern structure, frequency etc.</w:t>
          </w:r>
        </w:p>
      </w:docPartBody>
    </w:docPart>
    <w:docPart>
      <w:docPartPr>
        <w:name w:val="84D2DE58E96F438489A000CD6104CEC7"/>
        <w:category>
          <w:name w:val="General"/>
          <w:gallery w:val="placeholder"/>
        </w:category>
        <w:types>
          <w:type w:val="bbPlcHdr"/>
        </w:types>
        <w:behaviors>
          <w:behavior w:val="content"/>
        </w:behaviors>
        <w:guid w:val="{75975F7A-087C-41AD-A2E8-037CCE0E42FC}"/>
      </w:docPartPr>
      <w:docPartBody>
        <w:p w:rsidR="008F1091" w:rsidRPr="00A6438A" w:rsidRDefault="008F1091" w:rsidP="00122987">
          <w:pPr>
            <w:pStyle w:val="-SFPTableQuestions"/>
            <w:spacing w:line="276" w:lineRule="auto"/>
            <w:rPr>
              <w:rStyle w:val="-SFPFormCharacter"/>
              <w:caps/>
              <w:szCs w:val="18"/>
            </w:rPr>
          </w:pPr>
          <w:r w:rsidRPr="00A6438A">
            <w:rPr>
              <w:rStyle w:val="-SFPFormCharacter"/>
              <w:szCs w:val="18"/>
            </w:rPr>
            <w:t>Disclose and explain the following:</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Executor’s fees?</w:t>
          </w:r>
        </w:p>
        <w:p w:rsidR="00333BC5" w:rsidRDefault="008F1091">
          <w:r w:rsidRPr="00A6438A">
            <w:rPr>
              <w:rStyle w:val="-SFPFormCharacter"/>
              <w:szCs w:val="18"/>
            </w:rPr>
            <w:t xml:space="preserve">Does the policy offer any liquidity? </w:t>
          </w:r>
        </w:p>
      </w:docPartBody>
    </w:docPart>
    <w:docPart>
      <w:docPartPr>
        <w:name w:val="2E6C7695E5C14F13B452F796CA86CE2D"/>
        <w:category>
          <w:name w:val="General"/>
          <w:gallery w:val="placeholder"/>
        </w:category>
        <w:types>
          <w:type w:val="bbPlcHdr"/>
        </w:types>
        <w:behaviors>
          <w:behavior w:val="content"/>
        </w:behaviors>
        <w:guid w:val="{77545F76-2936-41A0-9261-ABC54E72DEC1}"/>
      </w:docPartPr>
      <w:docPartBody>
        <w:p w:rsidR="008F1091" w:rsidRPr="00A6438A" w:rsidRDefault="008F1091" w:rsidP="00122987">
          <w:pPr>
            <w:pStyle w:val="-SFPTableQuestions"/>
            <w:spacing w:line="276" w:lineRule="auto"/>
            <w:rPr>
              <w:rStyle w:val="-SFPFormCharacter"/>
              <w:caps/>
              <w:szCs w:val="18"/>
            </w:rPr>
          </w:pPr>
          <w:r w:rsidRPr="00A6438A">
            <w:rPr>
              <w:rStyle w:val="-SFPFormCharacter"/>
              <w:szCs w:val="18"/>
            </w:rPr>
            <w:t>Disclose and explain the following:</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Executor’s fees?</w:t>
          </w:r>
        </w:p>
        <w:p w:rsidR="00333BC5" w:rsidRDefault="008F1091">
          <w:r w:rsidRPr="00A6438A">
            <w:rPr>
              <w:rStyle w:val="-SFPFormCharacter"/>
              <w:szCs w:val="18"/>
            </w:rPr>
            <w:t xml:space="preserve">Does the policy offer any liquidity? </w:t>
          </w:r>
        </w:p>
      </w:docPartBody>
    </w:docPart>
    <w:docPart>
      <w:docPartPr>
        <w:name w:val="F21FA210842B4F7BA5E6ED58DAC0F367"/>
        <w:category>
          <w:name w:val="General"/>
          <w:gallery w:val="placeholder"/>
        </w:category>
        <w:types>
          <w:type w:val="bbPlcHdr"/>
        </w:types>
        <w:behaviors>
          <w:behavior w:val="content"/>
        </w:behaviors>
        <w:guid w:val="{46CFB2D0-8022-4BD6-9566-6E6308687151}"/>
      </w:docPartPr>
      <w:docPartBody>
        <w:p w:rsidR="00333BC5" w:rsidRDefault="00010F13" w:rsidP="00010F13">
          <w:pPr>
            <w:pStyle w:val="F21FA210842B4F7BA5E6ED58DAC0F367"/>
          </w:pPr>
          <w:r w:rsidRPr="0089287C">
            <w:rPr>
              <w:rStyle w:val="-SFPFormCharacter"/>
              <w:lang w:val="en-US"/>
            </w:rPr>
            <w:t>Frequency</w:t>
          </w:r>
        </w:p>
      </w:docPartBody>
    </w:docPart>
    <w:docPart>
      <w:docPartPr>
        <w:name w:val="50DC968A157841ED8A1CDD7740DCD1A9"/>
        <w:category>
          <w:name w:val="General"/>
          <w:gallery w:val="placeholder"/>
        </w:category>
        <w:types>
          <w:type w:val="bbPlcHdr"/>
        </w:types>
        <w:behaviors>
          <w:behavior w:val="content"/>
        </w:behaviors>
        <w:guid w:val="{1D9CE752-474B-4134-90DB-B981149F8052}"/>
      </w:docPartPr>
      <w:docPartBody>
        <w:p w:rsidR="00010F13" w:rsidRPr="0089287C" w:rsidRDefault="00010F13" w:rsidP="00FB01D5">
          <w:pPr>
            <w:rPr>
              <w:rStyle w:val="-SFPFormSentencecase"/>
              <w:lang w:val="en-US"/>
            </w:rPr>
          </w:pPr>
          <w:r w:rsidRPr="0089287C">
            <w:rPr>
              <w:rStyle w:val="-SFPFormSentencecase"/>
              <w:lang w:val="en-US"/>
            </w:rPr>
            <w:t>Special terms &amp; conditions</w:t>
          </w:r>
        </w:p>
        <w:p w:rsidR="00373A70" w:rsidRDefault="00010F13" w:rsidP="00010F13">
          <w:pPr>
            <w:pStyle w:val="50DC968A157841ED8A1CDD7740DCD1A9"/>
          </w:pPr>
          <w:r w:rsidRPr="0089287C">
            <w:rPr>
              <w:rStyle w:val="-SFPFormSentencecase"/>
              <w:lang w:val="en-US"/>
            </w:rPr>
            <w:t>Other relevant information</w:t>
          </w:r>
        </w:p>
      </w:docPartBody>
    </w:docPart>
    <w:docPart>
      <w:docPartPr>
        <w:name w:val="94DC73E6FE984EA4BF31A0A349E90947"/>
        <w:category>
          <w:name w:val="General"/>
          <w:gallery w:val="placeholder"/>
        </w:category>
        <w:types>
          <w:type w:val="bbPlcHdr"/>
        </w:types>
        <w:behaviors>
          <w:behavior w:val="content"/>
        </w:behaviors>
        <w:guid w:val="{3200B600-B1BC-43CF-801A-B08E87D8BC40}"/>
      </w:docPartPr>
      <w:docPartBody>
        <w:p w:rsidR="00051D31" w:rsidRDefault="00010F13" w:rsidP="00010F13">
          <w:pPr>
            <w:pStyle w:val="94DC73E6FE984EA4BF31A0A349E90947"/>
          </w:pPr>
          <w:r w:rsidRPr="0089287C">
            <w:rPr>
              <w:rStyle w:val="PlaceholderText"/>
              <w:lang w:val="en-US"/>
            </w:rPr>
            <w:t>Frequency</w:t>
          </w:r>
        </w:p>
      </w:docPartBody>
    </w:docPart>
    <w:docPart>
      <w:docPartPr>
        <w:name w:val="677DAB0DAFD942EFB9A34049F5F792B7"/>
        <w:category>
          <w:name w:val="General"/>
          <w:gallery w:val="placeholder"/>
        </w:category>
        <w:types>
          <w:type w:val="bbPlcHdr"/>
        </w:types>
        <w:behaviors>
          <w:behavior w:val="content"/>
        </w:behaviors>
        <w:guid w:val="{73F9E2B2-EC49-4733-8A1A-AA70092F15B6}"/>
      </w:docPartPr>
      <w:docPartBody>
        <w:p w:rsidR="0009337C" w:rsidRDefault="00010F13" w:rsidP="00010F13">
          <w:pPr>
            <w:pStyle w:val="677DAB0DAFD942EFB9A34049F5F792B7"/>
          </w:pPr>
          <w:r w:rsidRPr="0089287C">
            <w:rPr>
              <w:rStyle w:val="-SFPFormSentencecase"/>
              <w:lang w:val="en-US"/>
            </w:rPr>
            <w:t>Fund name.</w:t>
          </w:r>
        </w:p>
      </w:docPartBody>
    </w:docPart>
    <w:docPart>
      <w:docPartPr>
        <w:name w:val="11A0606366574103970F5BBE06EBFD1B"/>
        <w:category>
          <w:name w:val="General"/>
          <w:gallery w:val="placeholder"/>
        </w:category>
        <w:types>
          <w:type w:val="bbPlcHdr"/>
        </w:types>
        <w:behaviors>
          <w:behavior w:val="content"/>
        </w:behaviors>
        <w:guid w:val="{2DD6FB2D-8AAC-4862-923E-0BD11DB0ADF0}"/>
      </w:docPartPr>
      <w:docPartBody>
        <w:p w:rsidR="0009337C" w:rsidRDefault="00010F13" w:rsidP="00010F13">
          <w:pPr>
            <w:pStyle w:val="11A0606366574103970F5BBE06EBFD1B"/>
          </w:pPr>
          <w:r w:rsidRPr="0089287C">
            <w:rPr>
              <w:rStyle w:val="-SFPFormSentencecase"/>
              <w:lang w:val="en-US"/>
            </w:rPr>
            <w:t>%</w:t>
          </w:r>
        </w:p>
      </w:docPartBody>
    </w:docPart>
    <w:docPart>
      <w:docPartPr>
        <w:name w:val="5EA35D15BFAA4F71AE3A4ABD80AFC48D"/>
        <w:category>
          <w:name w:val="General"/>
          <w:gallery w:val="placeholder"/>
        </w:category>
        <w:types>
          <w:type w:val="bbPlcHdr"/>
        </w:types>
        <w:behaviors>
          <w:behavior w:val="content"/>
        </w:behaviors>
        <w:guid w:val="{33534674-FB88-42F5-BFB8-48D6219B69E7}"/>
      </w:docPartPr>
      <w:docPartBody>
        <w:p w:rsidR="0009337C" w:rsidRDefault="00010F13" w:rsidP="00010F13">
          <w:pPr>
            <w:pStyle w:val="5EA35D15BFAA4F71AE3A4ABD80AFC48D"/>
          </w:pPr>
          <w:r w:rsidRPr="0089287C">
            <w:rPr>
              <w:rStyle w:val="-SFPFormSentencecase"/>
              <w:lang w:val="en-US"/>
            </w:rPr>
            <w:t>Fund name.</w:t>
          </w:r>
        </w:p>
      </w:docPartBody>
    </w:docPart>
    <w:docPart>
      <w:docPartPr>
        <w:name w:val="A22E0DA446EB4498B414C43C5EB12875"/>
        <w:category>
          <w:name w:val="General"/>
          <w:gallery w:val="placeholder"/>
        </w:category>
        <w:types>
          <w:type w:val="bbPlcHdr"/>
        </w:types>
        <w:behaviors>
          <w:behavior w:val="content"/>
        </w:behaviors>
        <w:guid w:val="{472CA464-081E-4A71-A5AB-2144EF390DB2}"/>
      </w:docPartPr>
      <w:docPartBody>
        <w:p w:rsidR="0009337C" w:rsidRDefault="00010F13" w:rsidP="00010F13">
          <w:pPr>
            <w:pStyle w:val="A22E0DA446EB4498B414C43C5EB12875"/>
          </w:pPr>
          <w:r w:rsidRPr="0089287C">
            <w:rPr>
              <w:rStyle w:val="-SFPFormSentencecase"/>
              <w:lang w:val="en-US"/>
            </w:rPr>
            <w:t>%</w:t>
          </w:r>
        </w:p>
      </w:docPartBody>
    </w:docPart>
    <w:docPart>
      <w:docPartPr>
        <w:name w:val="4B35C832DD8040A0ACC9AF204392D4EE"/>
        <w:category>
          <w:name w:val="General"/>
          <w:gallery w:val="placeholder"/>
        </w:category>
        <w:types>
          <w:type w:val="bbPlcHdr"/>
        </w:types>
        <w:behaviors>
          <w:behavior w:val="content"/>
        </w:behaviors>
        <w:guid w:val="{7247B2FE-9AB9-4555-BCCF-8C3973E17224}"/>
      </w:docPartPr>
      <w:docPartBody>
        <w:p w:rsidR="0009337C" w:rsidRDefault="00010F13" w:rsidP="00010F13">
          <w:pPr>
            <w:pStyle w:val="4B35C832DD8040A0ACC9AF204392D4EE"/>
          </w:pPr>
          <w:r w:rsidRPr="0089287C">
            <w:rPr>
              <w:rStyle w:val="-SFPFormSentencecase"/>
              <w:lang w:val="en-US"/>
            </w:rPr>
            <w:t>Fund name.</w:t>
          </w:r>
        </w:p>
      </w:docPartBody>
    </w:docPart>
    <w:docPart>
      <w:docPartPr>
        <w:name w:val="9E6B390ECA1A4370ACBFEBE7595F30C8"/>
        <w:category>
          <w:name w:val="General"/>
          <w:gallery w:val="placeholder"/>
        </w:category>
        <w:types>
          <w:type w:val="bbPlcHdr"/>
        </w:types>
        <w:behaviors>
          <w:behavior w:val="content"/>
        </w:behaviors>
        <w:guid w:val="{0D4D3981-162B-4579-A4E8-D80D9AE7F989}"/>
      </w:docPartPr>
      <w:docPartBody>
        <w:p w:rsidR="0009337C" w:rsidRDefault="00010F13" w:rsidP="00010F13">
          <w:pPr>
            <w:pStyle w:val="9E6B390ECA1A4370ACBFEBE7595F30C8"/>
          </w:pPr>
          <w:r w:rsidRPr="0089287C">
            <w:rPr>
              <w:rStyle w:val="-SFPFormSentencecase"/>
              <w:lang w:val="en-US"/>
            </w:rPr>
            <w:t>%</w:t>
          </w:r>
        </w:p>
      </w:docPartBody>
    </w:docPart>
    <w:docPart>
      <w:docPartPr>
        <w:name w:val="98A5D82E701F45A296DD7204F56A5AB4"/>
        <w:category>
          <w:name w:val="General"/>
          <w:gallery w:val="placeholder"/>
        </w:category>
        <w:types>
          <w:type w:val="bbPlcHdr"/>
        </w:types>
        <w:behaviors>
          <w:behavior w:val="content"/>
        </w:behaviors>
        <w:guid w:val="{CFB2AD4A-C944-4576-BAA4-2661CF10D10B}"/>
      </w:docPartPr>
      <w:docPartBody>
        <w:p w:rsidR="0009337C" w:rsidRDefault="00010F13" w:rsidP="00010F13">
          <w:pPr>
            <w:pStyle w:val="98A5D82E701F45A296DD7204F56A5AB4"/>
          </w:pPr>
          <w:r w:rsidRPr="0089287C">
            <w:rPr>
              <w:rStyle w:val="-SFPFormSentencecase"/>
              <w:lang w:val="en-US"/>
            </w:rPr>
            <w:t>Fund name.</w:t>
          </w:r>
        </w:p>
      </w:docPartBody>
    </w:docPart>
    <w:docPart>
      <w:docPartPr>
        <w:name w:val="E74B472330604C7E9E3BFE5C8205B6FB"/>
        <w:category>
          <w:name w:val="General"/>
          <w:gallery w:val="placeholder"/>
        </w:category>
        <w:types>
          <w:type w:val="bbPlcHdr"/>
        </w:types>
        <w:behaviors>
          <w:behavior w:val="content"/>
        </w:behaviors>
        <w:guid w:val="{D56F74E5-EA07-4B97-BF58-2C478BD49BE3}"/>
      </w:docPartPr>
      <w:docPartBody>
        <w:p w:rsidR="0009337C" w:rsidRDefault="00010F13" w:rsidP="00010F13">
          <w:pPr>
            <w:pStyle w:val="E74B472330604C7E9E3BFE5C8205B6FB"/>
          </w:pPr>
          <w:r w:rsidRPr="0089287C">
            <w:rPr>
              <w:rStyle w:val="-SFPFormSentencecase"/>
              <w:lang w:val="en-US"/>
            </w:rPr>
            <w:t>%</w:t>
          </w:r>
        </w:p>
      </w:docPartBody>
    </w:docPart>
    <w:docPart>
      <w:docPartPr>
        <w:name w:val="1D4CE51A72CF4EB8950CE24F335A8B91"/>
        <w:category>
          <w:name w:val="General"/>
          <w:gallery w:val="placeholder"/>
        </w:category>
        <w:types>
          <w:type w:val="bbPlcHdr"/>
        </w:types>
        <w:behaviors>
          <w:behavior w:val="content"/>
        </w:behaviors>
        <w:guid w:val="{59D6B2A3-841F-4E47-BA38-E8E9EEF579BB}"/>
      </w:docPartPr>
      <w:docPartBody>
        <w:p w:rsidR="0009337C" w:rsidRDefault="00010F13" w:rsidP="00010F13">
          <w:pPr>
            <w:pStyle w:val="1D4CE51A72CF4EB8950CE24F335A8B91"/>
          </w:pPr>
          <w:r w:rsidRPr="0089287C">
            <w:rPr>
              <w:rStyle w:val="-SFPFormSentencecase"/>
              <w:lang w:val="en-US"/>
            </w:rPr>
            <w:t>Fund name.</w:t>
          </w:r>
        </w:p>
      </w:docPartBody>
    </w:docPart>
    <w:docPart>
      <w:docPartPr>
        <w:name w:val="9255853EA69C405C945EF84FC6288DC9"/>
        <w:category>
          <w:name w:val="General"/>
          <w:gallery w:val="placeholder"/>
        </w:category>
        <w:types>
          <w:type w:val="bbPlcHdr"/>
        </w:types>
        <w:behaviors>
          <w:behavior w:val="content"/>
        </w:behaviors>
        <w:guid w:val="{C4AFDE91-0F92-4FAE-96A8-FDDA0138C14F}"/>
      </w:docPartPr>
      <w:docPartBody>
        <w:p w:rsidR="0009337C" w:rsidRDefault="00010F13" w:rsidP="00010F13">
          <w:pPr>
            <w:pStyle w:val="9255853EA69C405C945EF84FC6288DC9"/>
          </w:pPr>
          <w:r w:rsidRPr="0089287C">
            <w:rPr>
              <w:rStyle w:val="-SFPFormSentencecase"/>
              <w:lang w:val="en-US"/>
            </w:rPr>
            <w:t>%</w:t>
          </w:r>
        </w:p>
      </w:docPartBody>
    </w:docPart>
    <w:docPart>
      <w:docPartPr>
        <w:name w:val="4E5E85A8AFF54C53BBEE2E3C1214D923"/>
        <w:category>
          <w:name w:val="General"/>
          <w:gallery w:val="placeholder"/>
        </w:category>
        <w:types>
          <w:type w:val="bbPlcHdr"/>
        </w:types>
        <w:behaviors>
          <w:behavior w:val="content"/>
        </w:behaviors>
        <w:guid w:val="{6D0549A8-E72E-429E-A8FB-5D2370561279}"/>
      </w:docPartPr>
      <w:docPartBody>
        <w:p w:rsidR="0009337C" w:rsidRDefault="00010F13" w:rsidP="00010F13">
          <w:pPr>
            <w:pStyle w:val="4E5E85A8AFF54C53BBEE2E3C1214D923"/>
          </w:pPr>
          <w:r w:rsidRPr="0089287C">
            <w:rPr>
              <w:rStyle w:val="-SFPFormSentencecase"/>
              <w:lang w:val="en-US"/>
            </w:rPr>
            <w:t>Fund name.</w:t>
          </w:r>
        </w:p>
      </w:docPartBody>
    </w:docPart>
    <w:docPart>
      <w:docPartPr>
        <w:name w:val="AB62171E102944658C7AD32E8C61A4E8"/>
        <w:category>
          <w:name w:val="General"/>
          <w:gallery w:val="placeholder"/>
        </w:category>
        <w:types>
          <w:type w:val="bbPlcHdr"/>
        </w:types>
        <w:behaviors>
          <w:behavior w:val="content"/>
        </w:behaviors>
        <w:guid w:val="{3C0D4E54-AE0A-4904-8F74-2FF512B71BA9}"/>
      </w:docPartPr>
      <w:docPartBody>
        <w:p w:rsidR="0009337C" w:rsidRDefault="00010F13" w:rsidP="00010F13">
          <w:pPr>
            <w:pStyle w:val="AB62171E102944658C7AD32E8C61A4E8"/>
          </w:pPr>
          <w:r w:rsidRPr="0089287C">
            <w:rPr>
              <w:rStyle w:val="-SFPFormSentencecase"/>
              <w:lang w:val="en-US"/>
            </w:rPr>
            <w:t>%</w:t>
          </w:r>
        </w:p>
      </w:docPartBody>
    </w:docPart>
    <w:docPart>
      <w:docPartPr>
        <w:name w:val="75FB496A80F54BF8806B6BBFF290721F"/>
        <w:category>
          <w:name w:val="General"/>
          <w:gallery w:val="placeholder"/>
        </w:category>
        <w:types>
          <w:type w:val="bbPlcHdr"/>
        </w:types>
        <w:behaviors>
          <w:behavior w:val="content"/>
        </w:behaviors>
        <w:guid w:val="{9ECD0B88-B9BB-4110-AB28-E7F44167CF45}"/>
      </w:docPartPr>
      <w:docPartBody>
        <w:p w:rsidR="0009337C" w:rsidRDefault="00010F13" w:rsidP="00010F13">
          <w:pPr>
            <w:pStyle w:val="75FB496A80F54BF8806B6BBFF290721F"/>
          </w:pPr>
          <w:r w:rsidRPr="0089287C">
            <w:rPr>
              <w:rStyle w:val="-SFPFormSentencecase"/>
              <w:lang w:val="en-US"/>
            </w:rPr>
            <w:t>Fund name.</w:t>
          </w:r>
        </w:p>
      </w:docPartBody>
    </w:docPart>
    <w:docPart>
      <w:docPartPr>
        <w:name w:val="BB765A92C9514A2197850F1247668527"/>
        <w:category>
          <w:name w:val="General"/>
          <w:gallery w:val="placeholder"/>
        </w:category>
        <w:types>
          <w:type w:val="bbPlcHdr"/>
        </w:types>
        <w:behaviors>
          <w:behavior w:val="content"/>
        </w:behaviors>
        <w:guid w:val="{39AF8BE2-467E-41EF-8F77-96C88A9716E4}"/>
      </w:docPartPr>
      <w:docPartBody>
        <w:p w:rsidR="0009337C" w:rsidRDefault="00010F13" w:rsidP="00010F13">
          <w:pPr>
            <w:pStyle w:val="BB765A92C9514A2197850F1247668527"/>
          </w:pPr>
          <w:r w:rsidRPr="0089287C">
            <w:rPr>
              <w:rStyle w:val="-SFPFormSentencecase"/>
              <w:lang w:val="en-US"/>
            </w:rPr>
            <w:t>%</w:t>
          </w:r>
        </w:p>
      </w:docPartBody>
    </w:docPart>
    <w:docPart>
      <w:docPartPr>
        <w:name w:val="1135778BE772456CACD7ADDA0E2565B5"/>
        <w:category>
          <w:name w:val="General"/>
          <w:gallery w:val="placeholder"/>
        </w:category>
        <w:types>
          <w:type w:val="bbPlcHdr"/>
        </w:types>
        <w:behaviors>
          <w:behavior w:val="content"/>
        </w:behaviors>
        <w:guid w:val="{C058C43A-C11F-4B38-B4BE-6ED7434DC353}"/>
      </w:docPartPr>
      <w:docPartBody>
        <w:p w:rsidR="0009337C" w:rsidRDefault="00010F13" w:rsidP="00010F13">
          <w:pPr>
            <w:pStyle w:val="1135778BE772456CACD7ADDA0E2565B5"/>
          </w:pPr>
          <w:r w:rsidRPr="0089287C">
            <w:rPr>
              <w:rStyle w:val="-SFPFormCharacter"/>
              <w:lang w:val="en-US"/>
            </w:rPr>
            <w:t>Other</w:t>
          </w:r>
        </w:p>
      </w:docPartBody>
    </w:docPart>
    <w:docPart>
      <w:docPartPr>
        <w:name w:val="C1E032A5A58E4BD7918713138151A166"/>
        <w:category>
          <w:name w:val="General"/>
          <w:gallery w:val="placeholder"/>
        </w:category>
        <w:types>
          <w:type w:val="bbPlcHdr"/>
        </w:types>
        <w:behaviors>
          <w:behavior w:val="content"/>
        </w:behaviors>
        <w:guid w:val="{BCF67492-9132-4561-85C7-E4D69CD75FFD}"/>
      </w:docPartPr>
      <w:docPartBody>
        <w:p w:rsidR="0009337C" w:rsidRDefault="00010F13" w:rsidP="00010F13">
          <w:pPr>
            <w:pStyle w:val="C1E032A5A58E4BD7918713138151A166"/>
          </w:pPr>
          <w:r w:rsidRPr="0089287C">
            <w:rPr>
              <w:rStyle w:val="-SFPFormCharacter"/>
              <w:lang w:val="en-US"/>
            </w:rPr>
            <w:t>Other</w:t>
          </w:r>
        </w:p>
      </w:docPartBody>
    </w:docPart>
    <w:docPart>
      <w:docPartPr>
        <w:name w:val="B981E7D578E84441BC61D649A957087F"/>
        <w:category>
          <w:name w:val="General"/>
          <w:gallery w:val="placeholder"/>
        </w:category>
        <w:types>
          <w:type w:val="bbPlcHdr"/>
        </w:types>
        <w:behaviors>
          <w:behavior w:val="content"/>
        </w:behaviors>
        <w:guid w:val="{5069EB1E-C88B-4EE1-B594-66DD2A37CEE0}"/>
      </w:docPartPr>
      <w:docPartBody>
        <w:p w:rsidR="0009337C" w:rsidRDefault="00010F13" w:rsidP="00010F13">
          <w:pPr>
            <w:pStyle w:val="B981E7D578E84441BC61D649A957087F"/>
          </w:pPr>
          <w:r w:rsidRPr="0089287C">
            <w:rPr>
              <w:rStyle w:val="-SFPFormCharacter"/>
              <w:lang w:val="en-US"/>
            </w:rPr>
            <w:t>Other</w:t>
          </w:r>
        </w:p>
      </w:docPartBody>
    </w:docPart>
    <w:docPart>
      <w:docPartPr>
        <w:name w:val="D8BBB96DD72649B584D93EF41B595148"/>
        <w:category>
          <w:name w:val="General"/>
          <w:gallery w:val="placeholder"/>
        </w:category>
        <w:types>
          <w:type w:val="bbPlcHdr"/>
        </w:types>
        <w:behaviors>
          <w:behavior w:val="content"/>
        </w:behaviors>
        <w:guid w:val="{1B2B5CF2-BA95-4AFA-A3D4-1CBB41E4DD95}"/>
      </w:docPartPr>
      <w:docPartBody>
        <w:p w:rsidR="00010F13" w:rsidRPr="0089287C" w:rsidRDefault="00010F13" w:rsidP="00C46730">
          <w:pPr>
            <w:rPr>
              <w:rStyle w:val="-SFPFormCharacter"/>
              <w:lang w:val="en-US"/>
            </w:rPr>
          </w:pPr>
          <w:r w:rsidRPr="0089287C">
            <w:rPr>
              <w:rStyle w:val="-SFPFormCharacter"/>
              <w:lang w:val="en-US"/>
            </w:rPr>
            <w:t xml:space="preserve">Explain the reasons why life cover benefits were recommended to satisfy this need. </w:t>
          </w:r>
        </w:p>
        <w:p w:rsidR="0009337C" w:rsidRDefault="00010F13" w:rsidP="00010F13">
          <w:pPr>
            <w:pStyle w:val="D8BBB96DD72649B584D93EF41B595148"/>
          </w:pPr>
          <w:r w:rsidRPr="0089287C">
            <w:rPr>
              <w:rStyle w:val="-SFPFormCharacter"/>
              <w:lang w:val="en-US"/>
            </w:rPr>
            <w:t>Record the client's instructions, deviations and implications thereof.</w:t>
          </w:r>
        </w:p>
      </w:docPartBody>
    </w:docPart>
    <w:docPart>
      <w:docPartPr>
        <w:name w:val="5007BAD0C932499B9CC09CD8F5BFE3B5"/>
        <w:category>
          <w:name w:val="General"/>
          <w:gallery w:val="placeholder"/>
        </w:category>
        <w:types>
          <w:type w:val="bbPlcHdr"/>
        </w:types>
        <w:behaviors>
          <w:behavior w:val="content"/>
        </w:behaviors>
        <w:guid w:val="{795F4FC6-DC9D-4E27-9064-77ECBCFBC9B9}"/>
      </w:docPartPr>
      <w:docPartBody>
        <w:p w:rsidR="00010F13" w:rsidRPr="0089287C" w:rsidRDefault="00010F13" w:rsidP="00C46730">
          <w:pPr>
            <w:spacing w:after="0"/>
            <w:rPr>
              <w:rStyle w:val="-SFPFormCharacter"/>
              <w:szCs w:val="18"/>
              <w:lang w:val="en-US"/>
            </w:rPr>
          </w:pPr>
          <w:r w:rsidRPr="0089287C">
            <w:rPr>
              <w:rStyle w:val="-SFPFormCharacter"/>
              <w:szCs w:val="18"/>
              <w:lang w:val="en-US"/>
            </w:rPr>
            <w:t xml:space="preserve">Explain the reasons why disability benefits were recommended to satisfy this need. </w:t>
          </w:r>
        </w:p>
        <w:p w:rsidR="0009337C" w:rsidRDefault="00010F13" w:rsidP="00010F13">
          <w:pPr>
            <w:pStyle w:val="5007BAD0C932499B9CC09CD8F5BFE3B5"/>
          </w:pPr>
          <w:r w:rsidRPr="0089287C">
            <w:rPr>
              <w:rStyle w:val="-SFPFormCharacter"/>
              <w:szCs w:val="18"/>
              <w:lang w:val="en-US"/>
            </w:rPr>
            <w:t>Record the client's instructions, deviations and implications thereof.</w:t>
          </w:r>
        </w:p>
      </w:docPartBody>
    </w:docPart>
    <w:docPart>
      <w:docPartPr>
        <w:name w:val="6FE92379CBC242EDAE6E0329CDBE8037"/>
        <w:category>
          <w:name w:val="General"/>
          <w:gallery w:val="placeholder"/>
        </w:category>
        <w:types>
          <w:type w:val="bbPlcHdr"/>
        </w:types>
        <w:behaviors>
          <w:behavior w:val="content"/>
        </w:behaviors>
        <w:guid w:val="{F46FDA14-4C88-4801-8A61-DE5F9E854D4A}"/>
      </w:docPartPr>
      <w:docPartBody>
        <w:p w:rsidR="00010F13" w:rsidRPr="0089287C" w:rsidRDefault="00010F13" w:rsidP="00C46730">
          <w:pPr>
            <w:rPr>
              <w:rStyle w:val="-SFPFormCharacter"/>
              <w:lang w:val="en-US"/>
            </w:rPr>
          </w:pPr>
          <w:r w:rsidRPr="0089287C">
            <w:rPr>
              <w:rStyle w:val="-SFPFormCharacter"/>
              <w:lang w:val="en-US"/>
            </w:rPr>
            <w:t xml:space="preserve">Explain the reasons why dread disease cover was recommended to satisfy this need. </w:t>
          </w:r>
        </w:p>
        <w:p w:rsidR="0009337C" w:rsidRDefault="00010F13" w:rsidP="00010F13">
          <w:pPr>
            <w:pStyle w:val="6FE92379CBC242EDAE6E0329CDBE8037"/>
          </w:pPr>
          <w:r w:rsidRPr="0089287C">
            <w:rPr>
              <w:rStyle w:val="-SFPFormCharacter"/>
              <w:lang w:val="en-US"/>
            </w:rPr>
            <w:t>Record the client's instructions, deviations and implications thereof.</w:t>
          </w:r>
        </w:p>
      </w:docPartBody>
    </w:docPart>
    <w:docPart>
      <w:docPartPr>
        <w:name w:val="88951BB44B63430BB2EDA7CE6AD56C1E"/>
        <w:category>
          <w:name w:val="General"/>
          <w:gallery w:val="placeholder"/>
        </w:category>
        <w:types>
          <w:type w:val="bbPlcHdr"/>
        </w:types>
        <w:behaviors>
          <w:behavior w:val="content"/>
        </w:behaviors>
        <w:guid w:val="{4A2A0309-EC86-456B-B36E-B9C1EC2F9A5D}"/>
      </w:docPartPr>
      <w:docPartBody>
        <w:p w:rsidR="0009337C" w:rsidRDefault="00010F13" w:rsidP="00010F13">
          <w:pPr>
            <w:pStyle w:val="88951BB44B63430BB2EDA7CE6AD56C1E"/>
          </w:pPr>
          <w:r w:rsidRPr="0089287C">
            <w:rPr>
              <w:rStyle w:val="-SFPFormCharacter"/>
              <w:lang w:val="en-US"/>
            </w:rPr>
            <w:t>Identify the type of product or product provider which was considered but not selected and motivate.</w:t>
          </w:r>
        </w:p>
      </w:docPartBody>
    </w:docPart>
    <w:docPart>
      <w:docPartPr>
        <w:name w:val="0DCA3A7027694CA79F89AC6EE9A268FC"/>
        <w:category>
          <w:name w:val="General"/>
          <w:gallery w:val="placeholder"/>
        </w:category>
        <w:types>
          <w:type w:val="bbPlcHdr"/>
        </w:types>
        <w:behaviors>
          <w:behavior w:val="content"/>
        </w:behaviors>
        <w:guid w:val="{422DAF1F-30C7-43CD-8EDB-BF676152B0DF}"/>
      </w:docPartPr>
      <w:docPartBody>
        <w:p w:rsidR="0009337C" w:rsidRDefault="00010F13" w:rsidP="00010F13">
          <w:pPr>
            <w:pStyle w:val="0DCA3A7027694CA79F89AC6EE9A268FC"/>
          </w:pPr>
          <w:r w:rsidRPr="0089287C">
            <w:rPr>
              <w:rStyle w:val="-SFPFormCharacter"/>
              <w:lang w:val="en-US"/>
            </w:rPr>
            <w:t>Click here to enter text.</w:t>
          </w:r>
        </w:p>
      </w:docPartBody>
    </w:docPart>
    <w:docPart>
      <w:docPartPr>
        <w:name w:val="184CA258DE374378BD1AFECE894F2C8A"/>
        <w:category>
          <w:name w:val="General"/>
          <w:gallery w:val="placeholder"/>
        </w:category>
        <w:types>
          <w:type w:val="bbPlcHdr"/>
        </w:types>
        <w:behaviors>
          <w:behavior w:val="content"/>
        </w:behaviors>
        <w:guid w:val="{07FCEA34-B132-497E-A56F-725D943C6077}"/>
      </w:docPartPr>
      <w:docPartBody>
        <w:p w:rsidR="0009337C" w:rsidRDefault="00010F13" w:rsidP="00010F13">
          <w:pPr>
            <w:pStyle w:val="184CA258DE374378BD1AFECE894F2C8A"/>
          </w:pPr>
          <w:r w:rsidRPr="0089287C">
            <w:rPr>
              <w:rStyle w:val="-SFPFormCharacter"/>
              <w:lang w:val="en-US"/>
            </w:rPr>
            <w:t>Click here to enter text.</w:t>
          </w:r>
        </w:p>
      </w:docPartBody>
    </w:docPart>
    <w:docPart>
      <w:docPartPr>
        <w:name w:val="F6DDD2217A724FCD9809D788787D9D8B"/>
        <w:category>
          <w:name w:val="General"/>
          <w:gallery w:val="placeholder"/>
        </w:category>
        <w:types>
          <w:type w:val="bbPlcHdr"/>
        </w:types>
        <w:behaviors>
          <w:behavior w:val="content"/>
        </w:behaviors>
        <w:guid w:val="{126D6A42-F4A1-4518-9167-1BE812444F08}"/>
      </w:docPartPr>
      <w:docPartBody>
        <w:p w:rsidR="0009337C" w:rsidRDefault="00010F13" w:rsidP="00010F13">
          <w:pPr>
            <w:pStyle w:val="F6DDD2217A724FCD9809D788787D9D8B"/>
          </w:pPr>
          <w:r w:rsidRPr="0089287C">
            <w:rPr>
              <w:rStyle w:val="-SFPFormCharacter"/>
              <w:lang w:val="en-US"/>
            </w:rPr>
            <w:t>Click here to enter text.</w:t>
          </w:r>
        </w:p>
      </w:docPartBody>
    </w:docPart>
    <w:docPart>
      <w:docPartPr>
        <w:name w:val="383A4EBFDA81481BA10D8F959D3D74EE"/>
        <w:category>
          <w:name w:val="General"/>
          <w:gallery w:val="placeholder"/>
        </w:category>
        <w:types>
          <w:type w:val="bbPlcHdr"/>
        </w:types>
        <w:behaviors>
          <w:behavior w:val="content"/>
        </w:behaviors>
        <w:guid w:val="{12EC2C2A-698C-4A63-A186-735290040920}"/>
      </w:docPartPr>
      <w:docPartBody>
        <w:p w:rsidR="0009337C" w:rsidRDefault="00010F13" w:rsidP="00010F13">
          <w:pPr>
            <w:pStyle w:val="383A4EBFDA81481BA10D8F959D3D74EE"/>
          </w:pPr>
          <w:r w:rsidRPr="0089287C">
            <w:rPr>
              <w:rStyle w:val="-SFPFormCharacter"/>
              <w:szCs w:val="18"/>
              <w:lang w:val="en-US"/>
            </w:rPr>
            <w:t>Click here to enter text.</w:t>
          </w:r>
        </w:p>
      </w:docPartBody>
    </w:docPart>
    <w:docPart>
      <w:docPartPr>
        <w:name w:val="02BEAD0B7DB34211AEA73E7800A9437D"/>
        <w:category>
          <w:name w:val="General"/>
          <w:gallery w:val="placeholder"/>
        </w:category>
        <w:types>
          <w:type w:val="bbPlcHdr"/>
        </w:types>
        <w:behaviors>
          <w:behavior w:val="content"/>
        </w:behaviors>
        <w:guid w:val="{7E2D3CE5-F771-43C1-9E21-C64A254CF585}"/>
      </w:docPartPr>
      <w:docPartBody>
        <w:p w:rsidR="0009337C" w:rsidRDefault="00010F13" w:rsidP="00010F13">
          <w:pPr>
            <w:pStyle w:val="02BEAD0B7DB34211AEA73E7800A9437D"/>
          </w:pPr>
          <w:r w:rsidRPr="0089287C">
            <w:rPr>
              <w:rStyle w:val="-SFPFormCharacter"/>
              <w:lang w:val="en-US"/>
            </w:rPr>
            <w:t>Click here to enter text.</w:t>
          </w:r>
        </w:p>
      </w:docPartBody>
    </w:docPart>
    <w:docPart>
      <w:docPartPr>
        <w:name w:val="DefaultPlaceholder_-1854013440"/>
        <w:category>
          <w:name w:val="General"/>
          <w:gallery w:val="placeholder"/>
        </w:category>
        <w:types>
          <w:type w:val="bbPlcHdr"/>
        </w:types>
        <w:behaviors>
          <w:behavior w:val="content"/>
        </w:behaviors>
        <w:guid w:val="{02195FCE-B871-4D3D-BF4A-15A4562B780D}"/>
      </w:docPartPr>
      <w:docPartBody>
        <w:p w:rsidR="00A17105" w:rsidRDefault="00907BFE">
          <w:r w:rsidRPr="00A71C87">
            <w:rPr>
              <w:rStyle w:val="PlaceholderText"/>
            </w:rPr>
            <w:t>Click or tap here to enter text.</w:t>
          </w:r>
        </w:p>
      </w:docPartBody>
    </w:docPart>
    <w:docPart>
      <w:docPartPr>
        <w:name w:val="0FD289AE1DE14C1F819DEA9189C13240"/>
        <w:category>
          <w:name w:val="General"/>
          <w:gallery w:val="placeholder"/>
        </w:category>
        <w:types>
          <w:type w:val="bbPlcHdr"/>
        </w:types>
        <w:behaviors>
          <w:behavior w:val="content"/>
        </w:behaviors>
        <w:guid w:val="{A1E400A9-FE08-4242-94FD-CB00FC92B6AC}"/>
      </w:docPartPr>
      <w:docPartBody>
        <w:p w:rsidR="00A17105" w:rsidRDefault="00010F13" w:rsidP="00010F13">
          <w:pPr>
            <w:pStyle w:val="0FD289AE1DE14C1F819DEA9189C13240"/>
          </w:pPr>
          <w:r w:rsidRPr="0089287C">
            <w:rPr>
              <w:rStyle w:val="-SFPFormCharacter"/>
              <w:szCs w:val="18"/>
              <w:lang w:val="en-US"/>
            </w:rPr>
            <w:t>General exclusions of liability (i.e. benefit exclusions e.g. suicide clause on death, psychological conditions on disability, etc.)</w:t>
          </w:r>
        </w:p>
      </w:docPartBody>
    </w:docPart>
    <w:docPart>
      <w:docPartPr>
        <w:name w:val="2EAD0EE17F7F47F68523DD4CABD59EF3"/>
        <w:category>
          <w:name w:val="General"/>
          <w:gallery w:val="placeholder"/>
        </w:category>
        <w:types>
          <w:type w:val="bbPlcHdr"/>
        </w:types>
        <w:behaviors>
          <w:behavior w:val="content"/>
        </w:behaviors>
        <w:guid w:val="{92D61675-0AF0-4CFF-B519-80C0AE8B13D7}"/>
      </w:docPartPr>
      <w:docPartBody>
        <w:p w:rsidR="00A17105" w:rsidRDefault="00010F13" w:rsidP="00010F13">
          <w:pPr>
            <w:pStyle w:val="2EAD0EE17F7F47F68523DD4CABD59EF3"/>
          </w:pPr>
          <w:r w:rsidRPr="0089287C">
            <w:rPr>
              <w:rStyle w:val="-SFPFormCharacter"/>
              <w:szCs w:val="18"/>
              <w:lang w:val="en-US"/>
            </w:rPr>
            <w:t>Client-specific exclusions of liability (e.g. medical exclusions, pre-existing conditions, loadings)</w:t>
          </w:r>
        </w:p>
      </w:docPartBody>
    </w:docPart>
    <w:docPart>
      <w:docPartPr>
        <w:name w:val="33FB2CB0666A40AAB62CDB29AEA1FD00"/>
        <w:category>
          <w:name w:val="General"/>
          <w:gallery w:val="placeholder"/>
        </w:category>
        <w:types>
          <w:type w:val="bbPlcHdr"/>
        </w:types>
        <w:behaviors>
          <w:behavior w:val="content"/>
        </w:behaviors>
        <w:guid w:val="{8D7C80F6-4583-479D-8AB7-F6C5F463BADC}"/>
      </w:docPartPr>
      <w:docPartBody>
        <w:p w:rsidR="00A17105" w:rsidRDefault="00010F13" w:rsidP="00010F13">
          <w:pPr>
            <w:pStyle w:val="33FB2CB0666A40AAB62CDB29AEA1FD00"/>
          </w:pPr>
          <w:r w:rsidRPr="0089287C">
            <w:rPr>
              <w:rStyle w:val="-SFPFormCharacter"/>
              <w:szCs w:val="18"/>
              <w:lang w:val="en-US"/>
            </w:rPr>
            <w:t>Waiting periods</w:t>
          </w:r>
        </w:p>
      </w:docPartBody>
    </w:docPart>
    <w:docPart>
      <w:docPartPr>
        <w:name w:val="C7B69EAF52AB47DFA5A635FEE05CBE39"/>
        <w:category>
          <w:name w:val="General"/>
          <w:gallery w:val="placeholder"/>
        </w:category>
        <w:types>
          <w:type w:val="bbPlcHdr"/>
        </w:types>
        <w:behaviors>
          <w:behavior w:val="content"/>
        </w:behaviors>
        <w:guid w:val="{DFAAFF5C-F0BB-45AC-9C8D-7FE6BD7C91E8}"/>
      </w:docPartPr>
      <w:docPartBody>
        <w:p w:rsidR="00A17105" w:rsidRDefault="00010F13" w:rsidP="00010F13">
          <w:pPr>
            <w:pStyle w:val="C7B69EAF52AB47DFA5A635FEE05CBE39"/>
          </w:pPr>
          <w:r w:rsidRPr="0089287C">
            <w:rPr>
              <w:rStyle w:val="-SFPFormCharacter"/>
              <w:szCs w:val="18"/>
              <w:lang w:val="en-US"/>
            </w:rPr>
            <w:t>Cooling off period</w:t>
          </w:r>
        </w:p>
      </w:docPartBody>
    </w:docPart>
    <w:docPart>
      <w:docPartPr>
        <w:name w:val="B88A085391854B81A2E6C3DFCB15CE85"/>
        <w:category>
          <w:name w:val="General"/>
          <w:gallery w:val="placeholder"/>
        </w:category>
        <w:types>
          <w:type w:val="bbPlcHdr"/>
        </w:types>
        <w:behaviors>
          <w:behavior w:val="content"/>
        </w:behaviors>
        <w:guid w:val="{A8286225-7C59-4642-B457-D459C074E711}"/>
      </w:docPartPr>
      <w:docPartBody>
        <w:p w:rsidR="00010F13" w:rsidRPr="0089287C" w:rsidRDefault="00010F13" w:rsidP="00D3711E">
          <w:pPr>
            <w:pStyle w:val="-SFPBODYTEXT"/>
            <w:spacing w:after="0" w:line="276" w:lineRule="auto"/>
            <w:rPr>
              <w:rStyle w:val="-SFPFormSentencecase"/>
              <w:lang w:val="en-US"/>
            </w:rPr>
          </w:pPr>
          <w:r w:rsidRPr="0089287C">
            <w:rPr>
              <w:rStyle w:val="-SFPFormSentencecase"/>
              <w:lang w:val="en-US"/>
            </w:rPr>
            <w:t>Provide a brief summary of the contents of the quote with regard to the following:</w:t>
          </w:r>
        </w:p>
        <w:p w:rsidR="00A17105" w:rsidRDefault="00010F13" w:rsidP="00010F13">
          <w:pPr>
            <w:pStyle w:val="B88A085391854B81A2E6C3DFCB15CE85"/>
          </w:pPr>
          <w:r w:rsidRPr="0089287C">
            <w:rPr>
              <w:rStyle w:val="-SFPFormSentencecase"/>
              <w:lang w:val="en-US"/>
            </w:rPr>
            <w:t>Benefit terms (cease ages, cover periods etc.)</w:t>
          </w:r>
        </w:p>
      </w:docPartBody>
    </w:docPart>
    <w:docPart>
      <w:docPartPr>
        <w:name w:val="60BE56A0E9D446AA8501AC37CD5DB6A6"/>
        <w:category>
          <w:name w:val="General"/>
          <w:gallery w:val="placeholder"/>
        </w:category>
        <w:types>
          <w:type w:val="bbPlcHdr"/>
        </w:types>
        <w:behaviors>
          <w:behavior w:val="content"/>
        </w:behaviors>
        <w:guid w:val="{88D6177E-9932-4A58-B974-9212A514C1D3}"/>
      </w:docPartPr>
      <w:docPartBody>
        <w:p w:rsidR="00010F13" w:rsidRPr="0089287C" w:rsidRDefault="00010F13" w:rsidP="00D3711E">
          <w:pPr>
            <w:spacing w:after="0"/>
            <w:rPr>
              <w:rStyle w:val="-SFPFormSentencecase"/>
              <w:szCs w:val="18"/>
              <w:lang w:val="en-US"/>
            </w:rPr>
          </w:pPr>
          <w:r w:rsidRPr="0089287C">
            <w:rPr>
              <w:rStyle w:val="-SFPFormSentencecase"/>
              <w:szCs w:val="18"/>
              <w:lang w:val="en-US"/>
            </w:rPr>
            <w:t>Disclose and explain the following:</w:t>
          </w:r>
        </w:p>
        <w:p w:rsidR="00A17105" w:rsidRDefault="00010F13" w:rsidP="00010F13">
          <w:pPr>
            <w:pStyle w:val="60BE56A0E9D446AA8501AC37CD5DB6A6"/>
          </w:pPr>
          <w:r w:rsidRPr="0089287C">
            <w:rPr>
              <w:rStyle w:val="-SFPFormSentencecase"/>
              <w:szCs w:val="18"/>
              <w:lang w:val="en-US"/>
            </w:rPr>
            <w:t>The tax implications, i.e. estate duty, income tax (e.g. RA premium deductions, interest received), CGT</w:t>
          </w:r>
        </w:p>
      </w:docPartBody>
    </w:docPart>
    <w:docPart>
      <w:docPartPr>
        <w:name w:val="B9D60D9B3ED5448BBF828112A7B32193"/>
        <w:category>
          <w:name w:val="General"/>
          <w:gallery w:val="placeholder"/>
        </w:category>
        <w:types>
          <w:type w:val="bbPlcHdr"/>
        </w:types>
        <w:behaviors>
          <w:behavior w:val="content"/>
        </w:behaviors>
        <w:guid w:val="{67925AAD-30AE-43C0-AA44-9575F54D7982}"/>
      </w:docPartPr>
      <w:docPartBody>
        <w:p w:rsidR="00A17105" w:rsidRDefault="00010F13" w:rsidP="00010F13">
          <w:pPr>
            <w:pStyle w:val="B9D60D9B3ED5448BBF828112A7B32193"/>
          </w:pPr>
          <w:r w:rsidRPr="0089287C">
            <w:rPr>
              <w:rStyle w:val="-SFPFormSentencecase"/>
              <w:lang w:val="en-US"/>
            </w:rPr>
            <w:t>Termination penalties</w:t>
          </w:r>
        </w:p>
      </w:docPartBody>
    </w:docPart>
    <w:docPart>
      <w:docPartPr>
        <w:name w:val="3603AB3EEE0F42BCBDF375A8F103BA65"/>
        <w:category>
          <w:name w:val="General"/>
          <w:gallery w:val="placeholder"/>
        </w:category>
        <w:types>
          <w:type w:val="bbPlcHdr"/>
        </w:types>
        <w:behaviors>
          <w:behavior w:val="content"/>
        </w:behaviors>
        <w:guid w:val="{8D790F41-8755-4BB7-8F64-3719617276D7}"/>
      </w:docPartPr>
      <w:docPartBody>
        <w:p w:rsidR="00A17105" w:rsidRDefault="00010F13" w:rsidP="00010F13">
          <w:pPr>
            <w:pStyle w:val="3603AB3EEE0F42BCBDF375A8F103BA65"/>
          </w:pPr>
          <w:r w:rsidRPr="0089287C">
            <w:rPr>
              <w:rStyle w:val="-SFPFormSentencecase"/>
              <w:lang w:val="en-US"/>
            </w:rPr>
            <w:t>Guarantees, if any</w:t>
          </w:r>
        </w:p>
      </w:docPartBody>
    </w:docPart>
    <w:docPart>
      <w:docPartPr>
        <w:name w:val="BB2E11373D5A4B5C958E8B3B4B729670"/>
        <w:category>
          <w:name w:val="General"/>
          <w:gallery w:val="placeholder"/>
        </w:category>
        <w:types>
          <w:type w:val="bbPlcHdr"/>
        </w:types>
        <w:behaviors>
          <w:behavior w:val="content"/>
        </w:behaviors>
        <w:guid w:val="{B229D55C-603E-4862-90A3-9E67BC878A07}"/>
      </w:docPartPr>
      <w:docPartBody>
        <w:p w:rsidR="00A17105" w:rsidRDefault="00010F13" w:rsidP="00010F13">
          <w:pPr>
            <w:pStyle w:val="BB2E11373D5A4B5C958E8B3B4B729670"/>
          </w:pPr>
          <w:r w:rsidRPr="0089287C">
            <w:rPr>
              <w:rStyle w:val="-SFPFormSentencecase"/>
              <w:lang w:val="en-US"/>
            </w:rPr>
            <w:t>Implications of fees &amp; costs</w:t>
          </w:r>
        </w:p>
      </w:docPartBody>
    </w:docPart>
    <w:docPart>
      <w:docPartPr>
        <w:name w:val="5D8511F932BE442084D62C933DC53BD8"/>
        <w:category>
          <w:name w:val="General"/>
          <w:gallery w:val="placeholder"/>
        </w:category>
        <w:types>
          <w:type w:val="bbPlcHdr"/>
        </w:types>
        <w:behaviors>
          <w:behavior w:val="content"/>
        </w:behaviors>
        <w:guid w:val="{2CAF0836-7873-4BB3-BB47-A6F613B0BE65}"/>
      </w:docPartPr>
      <w:docPartBody>
        <w:p w:rsidR="00A17105" w:rsidRDefault="00010F13" w:rsidP="00010F13">
          <w:pPr>
            <w:pStyle w:val="5D8511F932BE442084D62C933DC53BD8"/>
          </w:pPr>
          <w:r w:rsidRPr="0089287C">
            <w:rPr>
              <w:rStyle w:val="-SFPFormSentencecase"/>
              <w:lang w:val="en-US"/>
            </w:rPr>
            <w:t>Legislative restrictions</w:t>
          </w:r>
        </w:p>
      </w:docPartBody>
    </w:docPart>
    <w:docPart>
      <w:docPartPr>
        <w:name w:val="AC72FAF755EB4538803B149B487893D0"/>
        <w:category>
          <w:name w:val="General"/>
          <w:gallery w:val="placeholder"/>
        </w:category>
        <w:types>
          <w:type w:val="bbPlcHdr"/>
        </w:types>
        <w:behaviors>
          <w:behavior w:val="content"/>
        </w:behaviors>
        <w:guid w:val="{B0F00BE3-5CE7-45C3-B96E-1FEB78A5377C}"/>
      </w:docPartPr>
      <w:docPartBody>
        <w:p w:rsidR="00A17105" w:rsidRDefault="00010F13" w:rsidP="00010F13">
          <w:pPr>
            <w:pStyle w:val="AC72FAF755EB4538803B149B487893D0"/>
          </w:pPr>
          <w:r w:rsidRPr="0089287C">
            <w:rPr>
              <w:rStyle w:val="PlaceholderText"/>
              <w:lang w:val="en-US"/>
            </w:rPr>
            <w:t>Frequency</w:t>
          </w:r>
        </w:p>
      </w:docPartBody>
    </w:docPart>
    <w:docPart>
      <w:docPartPr>
        <w:name w:val="B22A131B0645420DBB59D927E61B89EA"/>
        <w:category>
          <w:name w:val="General"/>
          <w:gallery w:val="placeholder"/>
        </w:category>
        <w:types>
          <w:type w:val="bbPlcHdr"/>
        </w:types>
        <w:behaviors>
          <w:behavior w:val="content"/>
        </w:behaviors>
        <w:guid w:val="{4DCEC629-E94E-4E51-83BA-F117BF5DFDAC}"/>
      </w:docPartPr>
      <w:docPartBody>
        <w:p w:rsidR="00A17105" w:rsidRDefault="00010F13" w:rsidP="00010F13">
          <w:pPr>
            <w:pStyle w:val="B22A131B0645420DBB59D927E61B89EA"/>
          </w:pPr>
          <w:r w:rsidRPr="0089287C">
            <w:rPr>
              <w:rStyle w:val="-SFPFormCharacter"/>
              <w:lang w:val="en-US"/>
            </w:rPr>
            <w:t>How it will meet the client's need</w:t>
          </w:r>
        </w:p>
      </w:docPartBody>
    </w:docPart>
    <w:docPart>
      <w:docPartPr>
        <w:name w:val="A513683396934A9DAFDB3C13E6B9878B"/>
        <w:category>
          <w:name w:val="General"/>
          <w:gallery w:val="placeholder"/>
        </w:category>
        <w:types>
          <w:type w:val="bbPlcHdr"/>
        </w:types>
        <w:behaviors>
          <w:behavior w:val="content"/>
        </w:behaviors>
        <w:guid w:val="{5E40B320-9C5D-4124-A484-71341552DF98}"/>
      </w:docPartPr>
      <w:docPartBody>
        <w:p w:rsidR="00AF26AD" w:rsidRDefault="00010F13" w:rsidP="00010F13">
          <w:pPr>
            <w:pStyle w:val="A513683396934A9DAFDB3C13E6B9878B"/>
          </w:pPr>
          <w:r w:rsidRPr="00A71C87">
            <w:rPr>
              <w:rStyle w:val="PlaceholderText"/>
            </w:rPr>
            <w:t xml:space="preserve"> </w:t>
          </w:r>
          <w:r w:rsidRPr="003C2621">
            <w:rPr>
              <w:rStyle w:val="PlaceholderText"/>
              <w:rFonts w:ascii="Arial Narrow" w:hAnsi="Arial Narrow"/>
              <w:sz w:val="18"/>
              <w:szCs w:val="18"/>
            </w:rPr>
            <w:t>ID # of client</w:t>
          </w:r>
          <w:r w:rsidRPr="00A71C87">
            <w:rPr>
              <w:rStyle w:val="PlaceholderText"/>
            </w:rPr>
            <w:t>.</w:t>
          </w:r>
        </w:p>
      </w:docPartBody>
    </w:docPart>
    <w:docPart>
      <w:docPartPr>
        <w:name w:val="B8CB015C92AA4030858B3FC692E47B18"/>
        <w:category>
          <w:name w:val="General"/>
          <w:gallery w:val="placeholder"/>
        </w:category>
        <w:types>
          <w:type w:val="bbPlcHdr"/>
        </w:types>
        <w:behaviors>
          <w:behavior w:val="content"/>
        </w:behaviors>
        <w:guid w:val="{E1168320-E56E-4A69-8D89-52BD800F4C0E}"/>
      </w:docPartPr>
      <w:docPartBody>
        <w:p w:rsidR="00AF26AD" w:rsidRDefault="00010F13" w:rsidP="00010F13">
          <w:pPr>
            <w:pStyle w:val="B8CB015C92AA4030858B3FC692E47B18"/>
          </w:pPr>
          <w:r w:rsidRPr="003C2621">
            <w:rPr>
              <w:rStyle w:val="PlaceholderText"/>
              <w:rFonts w:ascii="Arial Narrow" w:hAnsi="Arial Narrow"/>
              <w:sz w:val="18"/>
              <w:szCs w:val="18"/>
            </w:rPr>
            <w:t>Address:</w:t>
          </w:r>
        </w:p>
      </w:docPartBody>
    </w:docPart>
    <w:docPart>
      <w:docPartPr>
        <w:name w:val="4AF8F903933A4F6698A585D06E60938A"/>
        <w:category>
          <w:name w:val="General"/>
          <w:gallery w:val="placeholder"/>
        </w:category>
        <w:types>
          <w:type w:val="bbPlcHdr"/>
        </w:types>
        <w:behaviors>
          <w:behavior w:val="content"/>
        </w:behaviors>
        <w:guid w:val="{786E5881-56A2-4DB7-996D-F602DBC8FC8F}"/>
      </w:docPartPr>
      <w:docPartBody>
        <w:p w:rsidR="00AF26AD" w:rsidRDefault="00010F13" w:rsidP="00010F13">
          <w:pPr>
            <w:pStyle w:val="4AF8F903933A4F6698A585D06E60938A"/>
          </w:pPr>
          <w:r w:rsidRPr="003C2621">
            <w:rPr>
              <w:rStyle w:val="PlaceholderText"/>
              <w:rFonts w:ascii="Arial Narrow" w:hAnsi="Arial Narrow"/>
              <w:sz w:val="18"/>
              <w:szCs w:val="18"/>
            </w:rPr>
            <w:t>Email:</w:t>
          </w:r>
        </w:p>
      </w:docPartBody>
    </w:docPart>
    <w:docPart>
      <w:docPartPr>
        <w:name w:val="74411840CF7D46439FAF80C8E3864AF4"/>
        <w:category>
          <w:name w:val="General"/>
          <w:gallery w:val="placeholder"/>
        </w:category>
        <w:types>
          <w:type w:val="bbPlcHdr"/>
        </w:types>
        <w:behaviors>
          <w:behavior w:val="content"/>
        </w:behaviors>
        <w:guid w:val="{E758D09C-D350-4BE8-845A-DB7682E4F17B}"/>
      </w:docPartPr>
      <w:docPartBody>
        <w:p w:rsidR="00AF26AD" w:rsidRDefault="00010F13" w:rsidP="00010F13">
          <w:pPr>
            <w:pStyle w:val="74411840CF7D46439FAF80C8E3864AF4"/>
          </w:pPr>
          <w:r w:rsidRPr="003C2621">
            <w:rPr>
              <w:rStyle w:val="PlaceholderText"/>
              <w:rFonts w:ascii="Arial Narrow" w:hAnsi="Arial Narrow"/>
              <w:sz w:val="18"/>
              <w:szCs w:val="18"/>
            </w:rPr>
            <w:t>Phone:</w:t>
          </w:r>
        </w:p>
      </w:docPartBody>
    </w:docPart>
    <w:docPart>
      <w:docPartPr>
        <w:name w:val="43CA915E89EB4DB8AB397D401926E100"/>
        <w:category>
          <w:name w:val="General"/>
          <w:gallery w:val="placeholder"/>
        </w:category>
        <w:types>
          <w:type w:val="bbPlcHdr"/>
        </w:types>
        <w:behaviors>
          <w:behavior w:val="content"/>
        </w:behaviors>
        <w:guid w:val="{7FF8274B-AB30-4EBD-9A2E-54875B650CCC}"/>
      </w:docPartPr>
      <w:docPartBody>
        <w:p w:rsidR="00AF26AD" w:rsidRDefault="00010F13" w:rsidP="00010F13">
          <w:pPr>
            <w:pStyle w:val="43CA915E89EB4DB8AB397D401926E100"/>
          </w:pPr>
          <w:r w:rsidRPr="00A71C87">
            <w:rPr>
              <w:rStyle w:val="PlaceholderText"/>
            </w:rPr>
            <w:t xml:space="preserve"> </w:t>
          </w:r>
          <w:r w:rsidRPr="00486F55">
            <w:rPr>
              <w:rStyle w:val="PlaceholderText"/>
              <w:rFonts w:ascii="Arial Narrow" w:hAnsi="Arial Narrow"/>
              <w:sz w:val="18"/>
              <w:szCs w:val="18"/>
            </w:rPr>
            <w:t>Financial Advisor:</w:t>
          </w:r>
        </w:p>
      </w:docPartBody>
    </w:docPart>
    <w:docPart>
      <w:docPartPr>
        <w:name w:val="2ED8AE861ECB45BEAEACEB8F9FE581ED"/>
        <w:category>
          <w:name w:val="General"/>
          <w:gallery w:val="placeholder"/>
        </w:category>
        <w:types>
          <w:type w:val="bbPlcHdr"/>
        </w:types>
        <w:behaviors>
          <w:behavior w:val="content"/>
        </w:behaviors>
        <w:guid w:val="{12251447-01FF-4875-B32E-743AEAF990E3}"/>
      </w:docPartPr>
      <w:docPartBody>
        <w:p w:rsidR="007A0CC5" w:rsidRDefault="00010F13" w:rsidP="00010F13">
          <w:pPr>
            <w:pStyle w:val="2ED8AE861ECB45BEAEACEB8F9FE581ED"/>
          </w:pPr>
          <w:r w:rsidRPr="0089287C">
            <w:rPr>
              <w:rStyle w:val="PlaceholderText"/>
              <w:rFonts w:ascii="Arial Narrow" w:hAnsi="Arial Narrow"/>
              <w:sz w:val="18"/>
              <w:szCs w:val="18"/>
              <w:lang w:val="en-US"/>
            </w:rPr>
            <w:t>R0.00</w:t>
          </w:r>
        </w:p>
      </w:docPartBody>
    </w:docPart>
    <w:docPart>
      <w:docPartPr>
        <w:name w:val="F6252E2441E443DF9332EE5786886612"/>
        <w:category>
          <w:name w:val="General"/>
          <w:gallery w:val="placeholder"/>
        </w:category>
        <w:types>
          <w:type w:val="bbPlcHdr"/>
        </w:types>
        <w:behaviors>
          <w:behavior w:val="content"/>
        </w:behaviors>
        <w:guid w:val="{FCC28B07-601A-44C3-914A-C7451D6A0F3B}"/>
      </w:docPartPr>
      <w:docPartBody>
        <w:p w:rsidR="007A0CC5" w:rsidRDefault="00010F13" w:rsidP="00010F13">
          <w:pPr>
            <w:pStyle w:val="F6252E2441E443DF9332EE5786886612"/>
          </w:pPr>
          <w:r w:rsidRPr="0089287C">
            <w:rPr>
              <w:rStyle w:val="PlaceholderText"/>
              <w:rFonts w:ascii="Arial Narrow" w:hAnsi="Arial Narrow"/>
              <w:sz w:val="18"/>
              <w:szCs w:val="18"/>
              <w:lang w:val="en-US"/>
            </w:rPr>
            <w:t>R0.00</w:t>
          </w:r>
        </w:p>
      </w:docPartBody>
    </w:docPart>
    <w:docPart>
      <w:docPartPr>
        <w:name w:val="E1D6F1AA0B76456CB21077C7809651C3"/>
        <w:category>
          <w:name w:val="General"/>
          <w:gallery w:val="placeholder"/>
        </w:category>
        <w:types>
          <w:type w:val="bbPlcHdr"/>
        </w:types>
        <w:behaviors>
          <w:behavior w:val="content"/>
        </w:behaviors>
        <w:guid w:val="{00772E75-0902-4349-B168-79D4E66DD0AB}"/>
      </w:docPartPr>
      <w:docPartBody>
        <w:p w:rsidR="007A0CC5" w:rsidRDefault="00010F13" w:rsidP="00010F13">
          <w:pPr>
            <w:pStyle w:val="E1D6F1AA0B76456CB21077C7809651C3"/>
          </w:pPr>
          <w:r w:rsidRPr="0089287C">
            <w:rPr>
              <w:rStyle w:val="PlaceholderText"/>
              <w:rFonts w:ascii="Arial Narrow" w:hAnsi="Arial Narrow"/>
              <w:sz w:val="18"/>
              <w:szCs w:val="18"/>
              <w:lang w:val="en-US"/>
            </w:rPr>
            <w:t>R</w:t>
          </w:r>
          <w:r>
            <w:rPr>
              <w:rStyle w:val="PlaceholderText"/>
              <w:rFonts w:ascii="Arial Narrow" w:hAnsi="Arial Narrow"/>
              <w:sz w:val="18"/>
              <w:szCs w:val="18"/>
              <w:lang w:val="en-US"/>
            </w:rPr>
            <w:t>0</w:t>
          </w:r>
          <w:r w:rsidRPr="0089287C">
            <w:rPr>
              <w:rStyle w:val="PlaceholderText"/>
              <w:rFonts w:ascii="Arial Narrow" w:hAnsi="Arial Narrow"/>
              <w:sz w:val="18"/>
              <w:szCs w:val="18"/>
              <w:lang w:val="en-US"/>
            </w:rPr>
            <w:t>.00</w:t>
          </w:r>
        </w:p>
      </w:docPartBody>
    </w:docPart>
    <w:docPart>
      <w:docPartPr>
        <w:name w:val="BFDC14EFF3AF4D448933EDEF80C64A32"/>
        <w:category>
          <w:name w:val="General"/>
          <w:gallery w:val="placeholder"/>
        </w:category>
        <w:types>
          <w:type w:val="bbPlcHdr"/>
        </w:types>
        <w:behaviors>
          <w:behavior w:val="content"/>
        </w:behaviors>
        <w:guid w:val="{08F957EA-4189-4DBE-817D-5D4A3BC10782}"/>
      </w:docPartPr>
      <w:docPartBody>
        <w:p w:rsidR="007A0CC5" w:rsidRDefault="00010F13" w:rsidP="00010F13">
          <w:pPr>
            <w:pStyle w:val="BFDC14EFF3AF4D448933EDEF80C64A32"/>
          </w:pPr>
          <w:r w:rsidRPr="0089287C">
            <w:rPr>
              <w:rStyle w:val="PlaceholderText"/>
              <w:rFonts w:ascii="Arial Narrow" w:hAnsi="Arial Narrow"/>
              <w:sz w:val="18"/>
              <w:szCs w:val="18"/>
              <w:lang w:val="en-US"/>
            </w:rPr>
            <w:t>R0.00</w:t>
          </w:r>
        </w:p>
      </w:docPartBody>
    </w:docPart>
    <w:docPart>
      <w:docPartPr>
        <w:name w:val="3A41D8A5539046E1BE71C5A6011A7C7B"/>
        <w:category>
          <w:name w:val="General"/>
          <w:gallery w:val="placeholder"/>
        </w:category>
        <w:types>
          <w:type w:val="bbPlcHdr"/>
        </w:types>
        <w:behaviors>
          <w:behavior w:val="content"/>
        </w:behaviors>
        <w:guid w:val="{27D57C2E-8923-45E5-98A0-0791BCB0137C}"/>
      </w:docPartPr>
      <w:docPartBody>
        <w:p w:rsidR="007A0CC5" w:rsidRDefault="00010F13" w:rsidP="00010F13">
          <w:pPr>
            <w:pStyle w:val="3A41D8A5539046E1BE71C5A6011A7C7B"/>
          </w:pPr>
          <w:r w:rsidRPr="0089287C">
            <w:rPr>
              <w:rStyle w:val="PlaceholderText"/>
              <w:rFonts w:ascii="Arial Narrow" w:hAnsi="Arial Narrow"/>
              <w:sz w:val="18"/>
              <w:szCs w:val="18"/>
              <w:lang w:val="en-US"/>
            </w:rPr>
            <w:t>R0.00</w:t>
          </w:r>
        </w:p>
      </w:docPartBody>
    </w:docPart>
    <w:docPart>
      <w:docPartPr>
        <w:name w:val="65AF82CC61EF47109C1E42A3A6F6CBEA"/>
        <w:category>
          <w:name w:val="General"/>
          <w:gallery w:val="placeholder"/>
        </w:category>
        <w:types>
          <w:type w:val="bbPlcHdr"/>
        </w:types>
        <w:behaviors>
          <w:behavior w:val="content"/>
        </w:behaviors>
        <w:guid w:val="{C2133819-D9F5-48A7-9670-2BB35CC5A4A7}"/>
      </w:docPartPr>
      <w:docPartBody>
        <w:p w:rsidR="007A0CC5" w:rsidRDefault="00010F13" w:rsidP="00010F13">
          <w:pPr>
            <w:pStyle w:val="65AF82CC61EF47109C1E42A3A6F6CBEA"/>
          </w:pPr>
          <w:r w:rsidRPr="0089287C">
            <w:rPr>
              <w:rStyle w:val="PlaceholderText"/>
              <w:rFonts w:ascii="Arial Narrow" w:hAnsi="Arial Narrow"/>
              <w:sz w:val="18"/>
              <w:szCs w:val="18"/>
              <w:lang w:val="en-US"/>
            </w:rPr>
            <w:t>R0.00</w:t>
          </w:r>
        </w:p>
      </w:docPartBody>
    </w:docPart>
    <w:docPart>
      <w:docPartPr>
        <w:name w:val="673ED197A95F410BB158A625B4117FA3"/>
        <w:category>
          <w:name w:val="General"/>
          <w:gallery w:val="placeholder"/>
        </w:category>
        <w:types>
          <w:type w:val="bbPlcHdr"/>
        </w:types>
        <w:behaviors>
          <w:behavior w:val="content"/>
        </w:behaviors>
        <w:guid w:val="{DAB86EA2-2B04-4971-8CA4-0546AFFD011E}"/>
      </w:docPartPr>
      <w:docPartBody>
        <w:p w:rsidR="007A0CC5" w:rsidRDefault="00010F13" w:rsidP="00010F13">
          <w:pPr>
            <w:pStyle w:val="673ED197A95F410BB158A625B4117FA3"/>
          </w:pPr>
          <w:r w:rsidRPr="0089287C">
            <w:rPr>
              <w:rStyle w:val="PlaceholderText"/>
              <w:rFonts w:ascii="Arial Narrow" w:hAnsi="Arial Narrow"/>
              <w:sz w:val="18"/>
              <w:szCs w:val="18"/>
              <w:lang w:val="en-US"/>
            </w:rPr>
            <w:t>R0.00</w:t>
          </w:r>
        </w:p>
      </w:docPartBody>
    </w:docPart>
    <w:docPart>
      <w:docPartPr>
        <w:name w:val="E6E7674ABB6D4C0D8DAAFF30925AEE0E"/>
        <w:category>
          <w:name w:val="General"/>
          <w:gallery w:val="placeholder"/>
        </w:category>
        <w:types>
          <w:type w:val="bbPlcHdr"/>
        </w:types>
        <w:behaviors>
          <w:behavior w:val="content"/>
        </w:behaviors>
        <w:guid w:val="{89582C33-B2BE-481C-97F9-E5852EF3E447}"/>
      </w:docPartPr>
      <w:docPartBody>
        <w:p w:rsidR="007A0CC5" w:rsidRDefault="00010F13" w:rsidP="00010F13">
          <w:pPr>
            <w:pStyle w:val="E6E7674ABB6D4C0D8DAAFF30925AEE0E"/>
          </w:pPr>
          <w:r w:rsidRPr="0089287C">
            <w:rPr>
              <w:rStyle w:val="PlaceholderText"/>
              <w:rFonts w:ascii="Arial Narrow" w:hAnsi="Arial Narrow"/>
              <w:sz w:val="18"/>
              <w:szCs w:val="18"/>
              <w:lang w:val="en-US"/>
            </w:rPr>
            <w:t>R0.00</w:t>
          </w:r>
        </w:p>
      </w:docPartBody>
    </w:docPart>
    <w:docPart>
      <w:docPartPr>
        <w:name w:val="CF8A85A89D954439A48306C8CEBEC180"/>
        <w:category>
          <w:name w:val="General"/>
          <w:gallery w:val="placeholder"/>
        </w:category>
        <w:types>
          <w:type w:val="bbPlcHdr"/>
        </w:types>
        <w:behaviors>
          <w:behavior w:val="content"/>
        </w:behaviors>
        <w:guid w:val="{4C51F11A-F5F9-411D-AD16-D146E032CCD9}"/>
      </w:docPartPr>
      <w:docPartBody>
        <w:p w:rsidR="007A0CC5" w:rsidRDefault="00010F13" w:rsidP="00010F13">
          <w:pPr>
            <w:pStyle w:val="CF8A85A89D954439A48306C8CEBEC180"/>
          </w:pPr>
          <w:r w:rsidRPr="0089287C">
            <w:rPr>
              <w:rStyle w:val="PlaceholderText"/>
              <w:rFonts w:ascii="Arial Narrow" w:hAnsi="Arial Narrow"/>
              <w:sz w:val="18"/>
              <w:szCs w:val="18"/>
              <w:lang w:val="en-US"/>
            </w:rPr>
            <w:t>R0.00</w:t>
          </w:r>
        </w:p>
      </w:docPartBody>
    </w:docPart>
    <w:docPart>
      <w:docPartPr>
        <w:name w:val="C8860E57284F45FE944B9AAE2DCC59FE"/>
        <w:category>
          <w:name w:val="General"/>
          <w:gallery w:val="placeholder"/>
        </w:category>
        <w:types>
          <w:type w:val="bbPlcHdr"/>
        </w:types>
        <w:behaviors>
          <w:behavior w:val="content"/>
        </w:behaviors>
        <w:guid w:val="{62C4DC81-FCDC-4241-8E56-B8631BB0F482}"/>
      </w:docPartPr>
      <w:docPartBody>
        <w:p w:rsidR="007A0CC5" w:rsidRDefault="00010F13" w:rsidP="00010F13">
          <w:pPr>
            <w:pStyle w:val="C8860E57284F45FE944B9AAE2DCC59FE"/>
          </w:pPr>
          <w:r w:rsidRPr="0089287C">
            <w:rPr>
              <w:rStyle w:val="PlaceholderText"/>
              <w:rFonts w:ascii="Arial Narrow" w:hAnsi="Arial Narrow"/>
              <w:sz w:val="18"/>
              <w:szCs w:val="18"/>
              <w:lang w:val="en-US"/>
            </w:rPr>
            <w:t>R0.00</w:t>
          </w:r>
        </w:p>
      </w:docPartBody>
    </w:docPart>
    <w:docPart>
      <w:docPartPr>
        <w:name w:val="A264AF2043F64EDFABEA29B1D4D27989"/>
        <w:category>
          <w:name w:val="General"/>
          <w:gallery w:val="placeholder"/>
        </w:category>
        <w:types>
          <w:type w:val="bbPlcHdr"/>
        </w:types>
        <w:behaviors>
          <w:behavior w:val="content"/>
        </w:behaviors>
        <w:guid w:val="{EE7E579A-2618-4977-8410-0EDEF64E9B3D}"/>
      </w:docPartPr>
      <w:docPartBody>
        <w:p w:rsidR="007A0CC5" w:rsidRDefault="00010F13" w:rsidP="00010F13">
          <w:pPr>
            <w:pStyle w:val="A264AF2043F64EDFABEA29B1D4D27989"/>
          </w:pPr>
          <w:r w:rsidRPr="0089287C">
            <w:rPr>
              <w:rStyle w:val="PlaceholderText"/>
              <w:rFonts w:ascii="Arial Narrow" w:hAnsi="Arial Narrow"/>
              <w:sz w:val="18"/>
              <w:szCs w:val="18"/>
              <w:lang w:val="en-US"/>
            </w:rPr>
            <w:t>R0.00</w:t>
          </w:r>
        </w:p>
      </w:docPartBody>
    </w:docPart>
    <w:docPart>
      <w:docPartPr>
        <w:name w:val="7406F466BD6A4E2BA16A77D4385CB508"/>
        <w:category>
          <w:name w:val="General"/>
          <w:gallery w:val="placeholder"/>
        </w:category>
        <w:types>
          <w:type w:val="bbPlcHdr"/>
        </w:types>
        <w:behaviors>
          <w:behavior w:val="content"/>
        </w:behaviors>
        <w:guid w:val="{462FBEA3-E7AE-44EC-980B-09B4B031974E}"/>
      </w:docPartPr>
      <w:docPartBody>
        <w:p w:rsidR="007A0CC5" w:rsidRDefault="00010F13" w:rsidP="00010F13">
          <w:pPr>
            <w:pStyle w:val="7406F466BD6A4E2BA16A77D4385CB508"/>
          </w:pPr>
          <w:r w:rsidRPr="0089287C">
            <w:rPr>
              <w:rStyle w:val="PlaceholderText"/>
              <w:rFonts w:ascii="Arial Narrow" w:hAnsi="Arial Narrow"/>
              <w:sz w:val="18"/>
              <w:szCs w:val="18"/>
              <w:lang w:val="en-US"/>
            </w:rPr>
            <w:t>R0.00</w:t>
          </w:r>
        </w:p>
      </w:docPartBody>
    </w:docPart>
    <w:docPart>
      <w:docPartPr>
        <w:name w:val="654459182DDC41AC9078BC0F5EC2B805"/>
        <w:category>
          <w:name w:val="General"/>
          <w:gallery w:val="placeholder"/>
        </w:category>
        <w:types>
          <w:type w:val="bbPlcHdr"/>
        </w:types>
        <w:behaviors>
          <w:behavior w:val="content"/>
        </w:behaviors>
        <w:guid w:val="{BA229113-79B0-4183-A70B-0EDC794CE89A}"/>
      </w:docPartPr>
      <w:docPartBody>
        <w:p w:rsidR="007A0CC5" w:rsidRDefault="00010F13" w:rsidP="00010F13">
          <w:pPr>
            <w:pStyle w:val="654459182DDC41AC9078BC0F5EC2B805"/>
          </w:pPr>
          <w:r w:rsidRPr="0089287C">
            <w:rPr>
              <w:rStyle w:val="PlaceholderText"/>
              <w:rFonts w:ascii="Arial Narrow" w:hAnsi="Arial Narrow"/>
              <w:sz w:val="18"/>
              <w:szCs w:val="18"/>
              <w:lang w:val="en-US"/>
            </w:rPr>
            <w:t>Other</w:t>
          </w:r>
        </w:p>
      </w:docPartBody>
    </w:docPart>
    <w:docPart>
      <w:docPartPr>
        <w:name w:val="3EABFDEE1CBB4A2E8971091B527CCCB0"/>
        <w:category>
          <w:name w:val="General"/>
          <w:gallery w:val="placeholder"/>
        </w:category>
        <w:types>
          <w:type w:val="bbPlcHdr"/>
        </w:types>
        <w:behaviors>
          <w:behavior w:val="content"/>
        </w:behaviors>
        <w:guid w:val="{74F2AF63-1D4D-43F9-9D6A-CF1727F5FDB1}"/>
      </w:docPartPr>
      <w:docPartBody>
        <w:p w:rsidR="007A0CC5" w:rsidRDefault="00010F13" w:rsidP="00010F13">
          <w:pPr>
            <w:pStyle w:val="3EABFDEE1CBB4A2E8971091B527CCCB0"/>
          </w:pPr>
          <w:r w:rsidRPr="0089287C">
            <w:rPr>
              <w:rStyle w:val="PlaceholderText"/>
              <w:rFonts w:ascii="Arial Narrow" w:hAnsi="Arial Narrow"/>
              <w:sz w:val="18"/>
              <w:szCs w:val="18"/>
              <w:lang w:val="en-US"/>
            </w:rPr>
            <w:t>R0.00</w:t>
          </w:r>
        </w:p>
      </w:docPartBody>
    </w:docPart>
    <w:docPart>
      <w:docPartPr>
        <w:name w:val="48E406AAAE884C92868262262DB04C9A"/>
        <w:category>
          <w:name w:val="General"/>
          <w:gallery w:val="placeholder"/>
        </w:category>
        <w:types>
          <w:type w:val="bbPlcHdr"/>
        </w:types>
        <w:behaviors>
          <w:behavior w:val="content"/>
        </w:behaviors>
        <w:guid w:val="{42BB69F2-3ABE-4E75-A10D-DE4F09E18E70}"/>
      </w:docPartPr>
      <w:docPartBody>
        <w:p w:rsidR="007A0CC5" w:rsidRDefault="00010F13" w:rsidP="00010F13">
          <w:pPr>
            <w:pStyle w:val="48E406AAAE884C92868262262DB04C9A"/>
          </w:pPr>
          <w:r w:rsidRPr="0089287C">
            <w:rPr>
              <w:rStyle w:val="PlaceholderText"/>
              <w:rFonts w:ascii="Arial Narrow" w:hAnsi="Arial Narrow"/>
              <w:sz w:val="18"/>
              <w:szCs w:val="18"/>
              <w:lang w:val="en-US"/>
            </w:rPr>
            <w:t>R0.00</w:t>
          </w:r>
        </w:p>
      </w:docPartBody>
    </w:docPart>
    <w:docPart>
      <w:docPartPr>
        <w:name w:val="666157F6473F4497B7DBA2B7E5942186"/>
        <w:category>
          <w:name w:val="General"/>
          <w:gallery w:val="placeholder"/>
        </w:category>
        <w:types>
          <w:type w:val="bbPlcHdr"/>
        </w:types>
        <w:behaviors>
          <w:behavior w:val="content"/>
        </w:behaviors>
        <w:guid w:val="{F7A4D905-0F38-451F-9B1C-97064BAA3996}"/>
      </w:docPartPr>
      <w:docPartBody>
        <w:p w:rsidR="007A0CC5" w:rsidRDefault="00010F13" w:rsidP="00010F13">
          <w:pPr>
            <w:pStyle w:val="666157F6473F4497B7DBA2B7E5942186"/>
          </w:pPr>
          <w:r w:rsidRPr="0089287C">
            <w:rPr>
              <w:rStyle w:val="PlaceholderText"/>
              <w:rFonts w:ascii="Arial Narrow" w:hAnsi="Arial Narrow"/>
              <w:sz w:val="18"/>
              <w:szCs w:val="18"/>
              <w:lang w:val="en-US"/>
            </w:rPr>
            <w:t>R0.00</w:t>
          </w:r>
        </w:p>
      </w:docPartBody>
    </w:docPart>
    <w:docPart>
      <w:docPartPr>
        <w:name w:val="9D624438D8014D73B5F0BAFC955347AB"/>
        <w:category>
          <w:name w:val="General"/>
          <w:gallery w:val="placeholder"/>
        </w:category>
        <w:types>
          <w:type w:val="bbPlcHdr"/>
        </w:types>
        <w:behaviors>
          <w:behavior w:val="content"/>
        </w:behaviors>
        <w:guid w:val="{D41EF753-DF10-40CD-97D7-C9E684221843}"/>
      </w:docPartPr>
      <w:docPartBody>
        <w:p w:rsidR="007A0CC5" w:rsidRDefault="00010F13" w:rsidP="00010F13">
          <w:pPr>
            <w:pStyle w:val="9D624438D8014D73B5F0BAFC955347AB"/>
          </w:pPr>
          <w:r w:rsidRPr="0089287C">
            <w:rPr>
              <w:rStyle w:val="PlaceholderText"/>
              <w:rFonts w:ascii="Arial Narrow" w:hAnsi="Arial Narrow"/>
              <w:sz w:val="18"/>
              <w:szCs w:val="18"/>
              <w:lang w:val="en-US"/>
            </w:rPr>
            <w:t>R0.00</w:t>
          </w:r>
        </w:p>
      </w:docPartBody>
    </w:docPart>
    <w:docPart>
      <w:docPartPr>
        <w:name w:val="96B656ABEC1E4D6DB4F4694BDEE0DD16"/>
        <w:category>
          <w:name w:val="General"/>
          <w:gallery w:val="placeholder"/>
        </w:category>
        <w:types>
          <w:type w:val="bbPlcHdr"/>
        </w:types>
        <w:behaviors>
          <w:behavior w:val="content"/>
        </w:behaviors>
        <w:guid w:val="{7896D596-E70E-4A54-8194-73C7F640108B}"/>
      </w:docPartPr>
      <w:docPartBody>
        <w:p w:rsidR="007A0CC5" w:rsidRDefault="00010F13" w:rsidP="00010F13">
          <w:pPr>
            <w:pStyle w:val="96B656ABEC1E4D6DB4F4694BDEE0DD16"/>
          </w:pPr>
          <w:r w:rsidRPr="0089287C">
            <w:rPr>
              <w:rStyle w:val="PlaceholderText"/>
              <w:rFonts w:ascii="Arial Narrow" w:hAnsi="Arial Narrow"/>
              <w:sz w:val="18"/>
              <w:szCs w:val="18"/>
              <w:lang w:val="en-US"/>
            </w:rPr>
            <w:t>R0.00</w:t>
          </w:r>
        </w:p>
      </w:docPartBody>
    </w:docPart>
    <w:docPart>
      <w:docPartPr>
        <w:name w:val="869142681749416E8B3BAA186FDCED0F"/>
        <w:category>
          <w:name w:val="General"/>
          <w:gallery w:val="placeholder"/>
        </w:category>
        <w:types>
          <w:type w:val="bbPlcHdr"/>
        </w:types>
        <w:behaviors>
          <w:behavior w:val="content"/>
        </w:behaviors>
        <w:guid w:val="{DF4100C6-1F2B-4D28-A5C3-AA10E77D600F}"/>
      </w:docPartPr>
      <w:docPartBody>
        <w:p w:rsidR="007A0CC5" w:rsidRDefault="00010F13" w:rsidP="00010F13">
          <w:pPr>
            <w:pStyle w:val="869142681749416E8B3BAA186FDCED0F"/>
          </w:pPr>
          <w:r w:rsidRPr="0089287C">
            <w:rPr>
              <w:rStyle w:val="PlaceholderText"/>
              <w:rFonts w:ascii="Arial Narrow" w:hAnsi="Arial Narrow"/>
              <w:sz w:val="18"/>
              <w:szCs w:val="18"/>
              <w:lang w:val="en-US"/>
            </w:rPr>
            <w:t>R0.00</w:t>
          </w:r>
        </w:p>
      </w:docPartBody>
    </w:docPart>
    <w:docPart>
      <w:docPartPr>
        <w:name w:val="CE82A9E7D194496E85CED28F90D01495"/>
        <w:category>
          <w:name w:val="General"/>
          <w:gallery w:val="placeholder"/>
        </w:category>
        <w:types>
          <w:type w:val="bbPlcHdr"/>
        </w:types>
        <w:behaviors>
          <w:behavior w:val="content"/>
        </w:behaviors>
        <w:guid w:val="{3E807D5A-4A6B-449D-8B11-7F57CA14C55F}"/>
      </w:docPartPr>
      <w:docPartBody>
        <w:p w:rsidR="007A0CC5" w:rsidRDefault="00010F13" w:rsidP="00010F13">
          <w:pPr>
            <w:pStyle w:val="CE82A9E7D194496E85CED28F90D01495"/>
          </w:pPr>
          <w:r w:rsidRPr="0089287C">
            <w:rPr>
              <w:rStyle w:val="PlaceholderText"/>
              <w:rFonts w:ascii="Arial Narrow" w:hAnsi="Arial Narrow"/>
              <w:sz w:val="18"/>
              <w:szCs w:val="18"/>
              <w:lang w:val="en-US"/>
            </w:rPr>
            <w:t>R0.00</w:t>
          </w:r>
        </w:p>
      </w:docPartBody>
    </w:docPart>
    <w:docPart>
      <w:docPartPr>
        <w:name w:val="4CEB83CA70134B2E83E93033221D775F"/>
        <w:category>
          <w:name w:val="General"/>
          <w:gallery w:val="placeholder"/>
        </w:category>
        <w:types>
          <w:type w:val="bbPlcHdr"/>
        </w:types>
        <w:behaviors>
          <w:behavior w:val="content"/>
        </w:behaviors>
        <w:guid w:val="{096C505E-8DCC-4E69-8112-EF8797F1E1FC}"/>
      </w:docPartPr>
      <w:docPartBody>
        <w:p w:rsidR="007A0CC5" w:rsidRDefault="00010F13" w:rsidP="00010F13">
          <w:pPr>
            <w:pStyle w:val="4CEB83CA70134B2E83E93033221D775F"/>
          </w:pPr>
          <w:r w:rsidRPr="0089287C">
            <w:rPr>
              <w:rStyle w:val="PlaceholderText"/>
              <w:rFonts w:ascii="Arial Narrow" w:hAnsi="Arial Narrow"/>
              <w:sz w:val="18"/>
              <w:szCs w:val="18"/>
              <w:lang w:val="en-US"/>
            </w:rPr>
            <w:t>R0.00</w:t>
          </w:r>
        </w:p>
      </w:docPartBody>
    </w:docPart>
    <w:docPart>
      <w:docPartPr>
        <w:name w:val="EFB197615FF94D2EBFEDE5F9A117F186"/>
        <w:category>
          <w:name w:val="General"/>
          <w:gallery w:val="placeholder"/>
        </w:category>
        <w:types>
          <w:type w:val="bbPlcHdr"/>
        </w:types>
        <w:behaviors>
          <w:behavior w:val="content"/>
        </w:behaviors>
        <w:guid w:val="{854E4E6A-D57D-4AA5-9319-1015347C4C0E}"/>
      </w:docPartPr>
      <w:docPartBody>
        <w:p w:rsidR="007A0CC5" w:rsidRDefault="00010F13" w:rsidP="00010F13">
          <w:pPr>
            <w:pStyle w:val="EFB197615FF94D2EBFEDE5F9A117F186"/>
          </w:pPr>
          <w:r w:rsidRPr="0089287C">
            <w:rPr>
              <w:rStyle w:val="PlaceholderText"/>
              <w:rFonts w:ascii="Arial Narrow" w:hAnsi="Arial Narrow"/>
              <w:sz w:val="18"/>
              <w:szCs w:val="18"/>
              <w:lang w:val="en-US"/>
            </w:rPr>
            <w:t>R0.00</w:t>
          </w:r>
        </w:p>
      </w:docPartBody>
    </w:docPart>
    <w:docPart>
      <w:docPartPr>
        <w:name w:val="949396DEFB884851817B25D1496159E4"/>
        <w:category>
          <w:name w:val="General"/>
          <w:gallery w:val="placeholder"/>
        </w:category>
        <w:types>
          <w:type w:val="bbPlcHdr"/>
        </w:types>
        <w:behaviors>
          <w:behavior w:val="content"/>
        </w:behaviors>
        <w:guid w:val="{5F405E43-2453-42E7-B103-AA3D6C2BB9E1}"/>
      </w:docPartPr>
      <w:docPartBody>
        <w:p w:rsidR="007A0CC5" w:rsidRDefault="00010F13" w:rsidP="00010F13">
          <w:pPr>
            <w:pStyle w:val="949396DEFB884851817B25D1496159E4"/>
          </w:pPr>
          <w:r w:rsidRPr="0089287C">
            <w:rPr>
              <w:rStyle w:val="PlaceholderText"/>
              <w:rFonts w:ascii="Arial Narrow" w:hAnsi="Arial Narrow"/>
              <w:sz w:val="18"/>
              <w:szCs w:val="18"/>
              <w:lang w:val="en-US"/>
            </w:rPr>
            <w:t>R0.00</w:t>
          </w:r>
        </w:p>
      </w:docPartBody>
    </w:docPart>
    <w:docPart>
      <w:docPartPr>
        <w:name w:val="09030298B2BF402AABCAE0EE5708769D"/>
        <w:category>
          <w:name w:val="General"/>
          <w:gallery w:val="placeholder"/>
        </w:category>
        <w:types>
          <w:type w:val="bbPlcHdr"/>
        </w:types>
        <w:behaviors>
          <w:behavior w:val="content"/>
        </w:behaviors>
        <w:guid w:val="{FB7A114A-EA5B-4908-87A6-867FE4B98526}"/>
      </w:docPartPr>
      <w:docPartBody>
        <w:p w:rsidR="007A0CC5" w:rsidRDefault="00010F13" w:rsidP="00010F13">
          <w:pPr>
            <w:pStyle w:val="09030298B2BF402AABCAE0EE5708769D"/>
          </w:pPr>
          <w:r w:rsidRPr="0089287C">
            <w:rPr>
              <w:rStyle w:val="PlaceholderText"/>
              <w:rFonts w:ascii="Arial Narrow" w:hAnsi="Arial Narrow"/>
              <w:sz w:val="18"/>
              <w:szCs w:val="18"/>
              <w:lang w:val="en-US"/>
            </w:rPr>
            <w:t>R0.00</w:t>
          </w:r>
        </w:p>
      </w:docPartBody>
    </w:docPart>
    <w:docPart>
      <w:docPartPr>
        <w:name w:val="78DEF6D480D148C78375DAE97A2A8B28"/>
        <w:category>
          <w:name w:val="General"/>
          <w:gallery w:val="placeholder"/>
        </w:category>
        <w:types>
          <w:type w:val="bbPlcHdr"/>
        </w:types>
        <w:behaviors>
          <w:behavior w:val="content"/>
        </w:behaviors>
        <w:guid w:val="{7345E59D-BF48-4783-B2AA-33530B1C629D}"/>
      </w:docPartPr>
      <w:docPartBody>
        <w:p w:rsidR="007A0CC5" w:rsidRDefault="00010F13" w:rsidP="00010F13">
          <w:pPr>
            <w:pStyle w:val="78DEF6D480D148C78375DAE97A2A8B28"/>
          </w:pPr>
          <w:r w:rsidRPr="0089287C">
            <w:rPr>
              <w:rStyle w:val="PlaceholderText"/>
              <w:rFonts w:ascii="Arial Narrow" w:hAnsi="Arial Narrow"/>
              <w:sz w:val="18"/>
              <w:szCs w:val="18"/>
              <w:lang w:val="en-US"/>
            </w:rPr>
            <w:t>R0.00</w:t>
          </w:r>
        </w:p>
      </w:docPartBody>
    </w:docPart>
    <w:docPart>
      <w:docPartPr>
        <w:name w:val="4BDC46AA6444431F9ACC1954F2C2F3EB"/>
        <w:category>
          <w:name w:val="General"/>
          <w:gallery w:val="placeholder"/>
        </w:category>
        <w:types>
          <w:type w:val="bbPlcHdr"/>
        </w:types>
        <w:behaviors>
          <w:behavior w:val="content"/>
        </w:behaviors>
        <w:guid w:val="{F30B828C-EDBE-48EC-91F7-F6832B6E8B51}"/>
      </w:docPartPr>
      <w:docPartBody>
        <w:p w:rsidR="007A0CC5" w:rsidRDefault="00010F13" w:rsidP="00010F13">
          <w:pPr>
            <w:pStyle w:val="4BDC46AA6444431F9ACC1954F2C2F3EB"/>
          </w:pPr>
          <w:r w:rsidRPr="0089287C">
            <w:rPr>
              <w:rStyle w:val="PlaceholderText"/>
              <w:rFonts w:ascii="Arial Narrow" w:hAnsi="Arial Narrow"/>
              <w:sz w:val="18"/>
              <w:szCs w:val="18"/>
              <w:lang w:val="en-US"/>
            </w:rPr>
            <w:t>R0.00</w:t>
          </w:r>
        </w:p>
      </w:docPartBody>
    </w:docPart>
    <w:docPart>
      <w:docPartPr>
        <w:name w:val="A66B31F8D1E7468A9DBB88A9751D5CB2"/>
        <w:category>
          <w:name w:val="General"/>
          <w:gallery w:val="placeholder"/>
        </w:category>
        <w:types>
          <w:type w:val="bbPlcHdr"/>
        </w:types>
        <w:behaviors>
          <w:behavior w:val="content"/>
        </w:behaviors>
        <w:guid w:val="{2DB3BFE9-C743-421E-8E92-52DAFE143EB2}"/>
      </w:docPartPr>
      <w:docPartBody>
        <w:p w:rsidR="007A0CC5" w:rsidRDefault="00010F13" w:rsidP="00010F13">
          <w:pPr>
            <w:pStyle w:val="A66B31F8D1E7468A9DBB88A9751D5CB2"/>
          </w:pPr>
          <w:r w:rsidRPr="0089287C">
            <w:rPr>
              <w:rStyle w:val="PlaceholderText"/>
              <w:rFonts w:ascii="Arial Narrow" w:hAnsi="Arial Narrow"/>
              <w:sz w:val="18"/>
              <w:szCs w:val="18"/>
              <w:lang w:val="en-US"/>
            </w:rPr>
            <w:t>R0.00</w:t>
          </w:r>
        </w:p>
      </w:docPartBody>
    </w:docPart>
    <w:docPart>
      <w:docPartPr>
        <w:name w:val="FAB96C1928FC478CB66BD521335FF2E9"/>
        <w:category>
          <w:name w:val="General"/>
          <w:gallery w:val="placeholder"/>
        </w:category>
        <w:types>
          <w:type w:val="bbPlcHdr"/>
        </w:types>
        <w:behaviors>
          <w:behavior w:val="content"/>
        </w:behaviors>
        <w:guid w:val="{62AAF0B2-CF78-4530-9EC0-70E618679981}"/>
      </w:docPartPr>
      <w:docPartBody>
        <w:p w:rsidR="007A0CC5" w:rsidRDefault="00010F13" w:rsidP="00010F13">
          <w:pPr>
            <w:pStyle w:val="FAB96C1928FC478CB66BD521335FF2E9"/>
          </w:pPr>
          <w:r w:rsidRPr="0089287C">
            <w:rPr>
              <w:rStyle w:val="PlaceholderText"/>
              <w:rFonts w:ascii="Arial Narrow" w:hAnsi="Arial Narrow"/>
              <w:sz w:val="18"/>
              <w:szCs w:val="18"/>
              <w:lang w:val="en-US"/>
            </w:rPr>
            <w:t>R0.00</w:t>
          </w:r>
        </w:p>
      </w:docPartBody>
    </w:docPart>
    <w:docPart>
      <w:docPartPr>
        <w:name w:val="8AA55680FB014BEBB4C97CBD1D5A4954"/>
        <w:category>
          <w:name w:val="General"/>
          <w:gallery w:val="placeholder"/>
        </w:category>
        <w:types>
          <w:type w:val="bbPlcHdr"/>
        </w:types>
        <w:behaviors>
          <w:behavior w:val="content"/>
        </w:behaviors>
        <w:guid w:val="{14645417-BBE2-4D3A-8FD8-AD0DE490F419}"/>
      </w:docPartPr>
      <w:docPartBody>
        <w:p w:rsidR="007A0CC5" w:rsidRDefault="00010F13" w:rsidP="00010F13">
          <w:pPr>
            <w:pStyle w:val="8AA55680FB014BEBB4C97CBD1D5A4954"/>
          </w:pPr>
          <w:r w:rsidRPr="0089287C">
            <w:rPr>
              <w:rStyle w:val="PlaceholderText"/>
              <w:rFonts w:ascii="Arial Narrow" w:hAnsi="Arial Narrow"/>
              <w:sz w:val="18"/>
              <w:szCs w:val="18"/>
              <w:lang w:val="en-US"/>
            </w:rPr>
            <w:t>R0.00</w:t>
          </w:r>
        </w:p>
      </w:docPartBody>
    </w:docPart>
    <w:docPart>
      <w:docPartPr>
        <w:name w:val="1DD4F47360254D2CB9AB4C9662B4D67C"/>
        <w:category>
          <w:name w:val="General"/>
          <w:gallery w:val="placeholder"/>
        </w:category>
        <w:types>
          <w:type w:val="bbPlcHdr"/>
        </w:types>
        <w:behaviors>
          <w:behavior w:val="content"/>
        </w:behaviors>
        <w:guid w:val="{F198FF9E-0253-4D91-AA9C-D75454953060}"/>
      </w:docPartPr>
      <w:docPartBody>
        <w:p w:rsidR="007A0CC5" w:rsidRDefault="00010F13" w:rsidP="00010F13">
          <w:pPr>
            <w:pStyle w:val="1DD4F47360254D2CB9AB4C9662B4D67C"/>
          </w:pPr>
          <w:r w:rsidRPr="0089287C">
            <w:rPr>
              <w:rStyle w:val="PlaceholderText"/>
              <w:rFonts w:ascii="Arial Narrow" w:hAnsi="Arial Narrow"/>
              <w:sz w:val="18"/>
              <w:szCs w:val="18"/>
              <w:lang w:val="en-US"/>
            </w:rPr>
            <w:t>R0.00.</w:t>
          </w:r>
        </w:p>
      </w:docPartBody>
    </w:docPart>
    <w:docPart>
      <w:docPartPr>
        <w:name w:val="71A15991CD4941D5910E779379118BB3"/>
        <w:category>
          <w:name w:val="General"/>
          <w:gallery w:val="placeholder"/>
        </w:category>
        <w:types>
          <w:type w:val="bbPlcHdr"/>
        </w:types>
        <w:behaviors>
          <w:behavior w:val="content"/>
        </w:behaviors>
        <w:guid w:val="{E51627DE-90A7-4D53-979F-790E02A57EE8}"/>
      </w:docPartPr>
      <w:docPartBody>
        <w:p w:rsidR="007A0CC5" w:rsidRDefault="00010F13" w:rsidP="00010F13">
          <w:pPr>
            <w:pStyle w:val="71A15991CD4941D5910E779379118BB3"/>
          </w:pPr>
          <w:r w:rsidRPr="0089287C">
            <w:rPr>
              <w:rStyle w:val="PlaceholderText"/>
              <w:rFonts w:ascii="Arial Narrow" w:hAnsi="Arial Narrow"/>
              <w:sz w:val="18"/>
              <w:szCs w:val="18"/>
              <w:lang w:val="en-US"/>
            </w:rPr>
            <w:t>R0.00</w:t>
          </w:r>
        </w:p>
      </w:docPartBody>
    </w:docPart>
    <w:docPart>
      <w:docPartPr>
        <w:name w:val="BC886FAAD86145B78EA9D79108F2BA42"/>
        <w:category>
          <w:name w:val="General"/>
          <w:gallery w:val="placeholder"/>
        </w:category>
        <w:types>
          <w:type w:val="bbPlcHdr"/>
        </w:types>
        <w:behaviors>
          <w:behavior w:val="content"/>
        </w:behaviors>
        <w:guid w:val="{8D3EC311-ED77-4A41-B763-50FF197C932C}"/>
      </w:docPartPr>
      <w:docPartBody>
        <w:p w:rsidR="007A0CC5" w:rsidRDefault="00010F13" w:rsidP="00010F13">
          <w:pPr>
            <w:pStyle w:val="BC886FAAD86145B78EA9D79108F2BA42"/>
          </w:pPr>
          <w:r w:rsidRPr="0089287C">
            <w:rPr>
              <w:rStyle w:val="PlaceholderText"/>
              <w:rFonts w:ascii="Arial Narrow" w:hAnsi="Arial Narrow"/>
              <w:sz w:val="18"/>
              <w:szCs w:val="18"/>
              <w:lang w:val="en-US"/>
            </w:rPr>
            <w:t>R0.00</w:t>
          </w:r>
        </w:p>
      </w:docPartBody>
    </w:docPart>
    <w:docPart>
      <w:docPartPr>
        <w:name w:val="9ABD276CCB784A5A96D9D7FDC06B9260"/>
        <w:category>
          <w:name w:val="General"/>
          <w:gallery w:val="placeholder"/>
        </w:category>
        <w:types>
          <w:type w:val="bbPlcHdr"/>
        </w:types>
        <w:behaviors>
          <w:behavior w:val="content"/>
        </w:behaviors>
        <w:guid w:val="{AD329DCA-E381-4C01-B1FD-D8AEA2EC6E52}"/>
      </w:docPartPr>
      <w:docPartBody>
        <w:p w:rsidR="007A0CC5" w:rsidRDefault="00010F13" w:rsidP="00010F13">
          <w:pPr>
            <w:pStyle w:val="9ABD276CCB784A5A96D9D7FDC06B9260"/>
          </w:pPr>
          <w:r w:rsidRPr="0089287C">
            <w:rPr>
              <w:rStyle w:val="PlaceholderText"/>
              <w:rFonts w:ascii="Arial Narrow" w:hAnsi="Arial Narrow"/>
              <w:sz w:val="18"/>
              <w:szCs w:val="18"/>
              <w:lang w:val="en-US"/>
            </w:rPr>
            <w:t>R0.00</w:t>
          </w:r>
        </w:p>
      </w:docPartBody>
    </w:docPart>
    <w:docPart>
      <w:docPartPr>
        <w:name w:val="0E9A0821FB3C4D498DF12581AFC0B32D"/>
        <w:category>
          <w:name w:val="General"/>
          <w:gallery w:val="placeholder"/>
        </w:category>
        <w:types>
          <w:type w:val="bbPlcHdr"/>
        </w:types>
        <w:behaviors>
          <w:behavior w:val="content"/>
        </w:behaviors>
        <w:guid w:val="{7117C89C-3EBE-40B7-B2DA-202AC67D4CFA}"/>
      </w:docPartPr>
      <w:docPartBody>
        <w:p w:rsidR="007A0CC5" w:rsidRDefault="00010F13" w:rsidP="00010F13">
          <w:pPr>
            <w:pStyle w:val="0E9A0821FB3C4D498DF12581AFC0B32D"/>
          </w:pPr>
          <w:r w:rsidRPr="0089287C">
            <w:rPr>
              <w:rStyle w:val="PlaceholderText"/>
              <w:rFonts w:ascii="Arial Narrow" w:hAnsi="Arial Narrow"/>
              <w:sz w:val="18"/>
              <w:szCs w:val="18"/>
              <w:lang w:val="en-US"/>
            </w:rPr>
            <w:t xml:space="preserve"> R0.00</w:t>
          </w:r>
        </w:p>
      </w:docPartBody>
    </w:docPart>
    <w:docPart>
      <w:docPartPr>
        <w:name w:val="1944B8BF26444C5C8BA0DFDBFDADF29C"/>
        <w:category>
          <w:name w:val="General"/>
          <w:gallery w:val="placeholder"/>
        </w:category>
        <w:types>
          <w:type w:val="bbPlcHdr"/>
        </w:types>
        <w:behaviors>
          <w:behavior w:val="content"/>
        </w:behaviors>
        <w:guid w:val="{235CCEB0-06E0-46F3-9F4F-4067FD130FD4}"/>
      </w:docPartPr>
      <w:docPartBody>
        <w:p w:rsidR="007A0CC5" w:rsidRDefault="00010F13" w:rsidP="00010F13">
          <w:pPr>
            <w:pStyle w:val="1944B8BF26444C5C8BA0DFDBFDADF29C"/>
          </w:pPr>
          <w:r w:rsidRPr="0089287C">
            <w:rPr>
              <w:rStyle w:val="PlaceholderText"/>
              <w:rFonts w:ascii="Arial Narrow" w:hAnsi="Arial Narrow"/>
              <w:sz w:val="18"/>
              <w:szCs w:val="18"/>
              <w:lang w:val="en-US"/>
            </w:rPr>
            <w:t>R0.00</w:t>
          </w:r>
        </w:p>
      </w:docPartBody>
    </w:docPart>
    <w:docPart>
      <w:docPartPr>
        <w:name w:val="F495C7D52EAC4CA0908DB38406619909"/>
        <w:category>
          <w:name w:val="General"/>
          <w:gallery w:val="placeholder"/>
        </w:category>
        <w:types>
          <w:type w:val="bbPlcHdr"/>
        </w:types>
        <w:behaviors>
          <w:behavior w:val="content"/>
        </w:behaviors>
        <w:guid w:val="{D09F70C5-F25B-4B3F-B475-33648727752B}"/>
      </w:docPartPr>
      <w:docPartBody>
        <w:p w:rsidR="007A0CC5" w:rsidRDefault="00010F13" w:rsidP="00010F13">
          <w:pPr>
            <w:pStyle w:val="F495C7D52EAC4CA0908DB38406619909"/>
          </w:pPr>
          <w:r w:rsidRPr="0089287C">
            <w:rPr>
              <w:rStyle w:val="PlaceholderText"/>
              <w:rFonts w:ascii="Arial Narrow" w:hAnsi="Arial Narrow"/>
              <w:sz w:val="18"/>
              <w:szCs w:val="18"/>
              <w:lang w:val="en-US"/>
            </w:rPr>
            <w:t>R0.00</w:t>
          </w:r>
        </w:p>
      </w:docPartBody>
    </w:docPart>
    <w:docPart>
      <w:docPartPr>
        <w:name w:val="9477B2ADB75E44D9B80E633A8102A0C5"/>
        <w:category>
          <w:name w:val="General"/>
          <w:gallery w:val="placeholder"/>
        </w:category>
        <w:types>
          <w:type w:val="bbPlcHdr"/>
        </w:types>
        <w:behaviors>
          <w:behavior w:val="content"/>
        </w:behaviors>
        <w:guid w:val="{FE29B30C-2BAB-47B9-8C77-63E53C34417D}"/>
      </w:docPartPr>
      <w:docPartBody>
        <w:p w:rsidR="007A0CC5" w:rsidRDefault="00010F13" w:rsidP="00010F13">
          <w:pPr>
            <w:pStyle w:val="9477B2ADB75E44D9B80E633A8102A0C5"/>
          </w:pPr>
          <w:r w:rsidRPr="0089287C">
            <w:rPr>
              <w:rStyle w:val="PlaceholderText"/>
              <w:rFonts w:ascii="Arial Narrow" w:hAnsi="Arial Narrow"/>
              <w:sz w:val="18"/>
              <w:szCs w:val="18"/>
              <w:lang w:val="en-US"/>
            </w:rPr>
            <w:t>R0.00</w:t>
          </w:r>
        </w:p>
      </w:docPartBody>
    </w:docPart>
    <w:docPart>
      <w:docPartPr>
        <w:name w:val="193C017A2BFF498F8752F1B7E27B9309"/>
        <w:category>
          <w:name w:val="General"/>
          <w:gallery w:val="placeholder"/>
        </w:category>
        <w:types>
          <w:type w:val="bbPlcHdr"/>
        </w:types>
        <w:behaviors>
          <w:behavior w:val="content"/>
        </w:behaviors>
        <w:guid w:val="{6F6F8E5C-9617-4EB6-8E79-75FB3D325776}"/>
      </w:docPartPr>
      <w:docPartBody>
        <w:p w:rsidR="007A0CC5" w:rsidRDefault="00010F13" w:rsidP="00010F13">
          <w:pPr>
            <w:pStyle w:val="193C017A2BFF498F8752F1B7E27B9309"/>
          </w:pPr>
          <w:r w:rsidRPr="00996FAA">
            <w:rPr>
              <w:rStyle w:val="-SFPFormCharacter"/>
            </w:rPr>
            <w:t>R0.00</w:t>
          </w:r>
        </w:p>
      </w:docPartBody>
    </w:docPart>
    <w:docPart>
      <w:docPartPr>
        <w:name w:val="E806FD7B959F4C51A0B7A9268DB96947"/>
        <w:category>
          <w:name w:val="General"/>
          <w:gallery w:val="placeholder"/>
        </w:category>
        <w:types>
          <w:type w:val="bbPlcHdr"/>
        </w:types>
        <w:behaviors>
          <w:behavior w:val="content"/>
        </w:behaviors>
        <w:guid w:val="{EEA93F35-3B5F-4A71-A88E-67A55618D554}"/>
      </w:docPartPr>
      <w:docPartBody>
        <w:p w:rsidR="007A0CC5" w:rsidRDefault="00010F13" w:rsidP="00010F13">
          <w:pPr>
            <w:pStyle w:val="E806FD7B959F4C51A0B7A9268DB96947"/>
          </w:pPr>
          <w:r w:rsidRPr="0089287C">
            <w:rPr>
              <w:rStyle w:val="PlaceholderText"/>
              <w:rFonts w:ascii="Arial Narrow" w:hAnsi="Arial Narrow"/>
              <w:sz w:val="18"/>
              <w:szCs w:val="18"/>
              <w:lang w:val="en-US"/>
            </w:rPr>
            <w:t>R0.00</w:t>
          </w:r>
        </w:p>
      </w:docPartBody>
    </w:docPart>
    <w:docPart>
      <w:docPartPr>
        <w:name w:val="50554CC4997B4726B07A7CE42F558231"/>
        <w:category>
          <w:name w:val="General"/>
          <w:gallery w:val="placeholder"/>
        </w:category>
        <w:types>
          <w:type w:val="bbPlcHdr"/>
        </w:types>
        <w:behaviors>
          <w:behavior w:val="content"/>
        </w:behaviors>
        <w:guid w:val="{65BBF5E5-BEB0-47BE-8EC1-0B4C89FF05C9}"/>
      </w:docPartPr>
      <w:docPartBody>
        <w:p w:rsidR="007A0CC5" w:rsidRDefault="00010F13" w:rsidP="00010F13">
          <w:pPr>
            <w:pStyle w:val="50554CC4997B4726B07A7CE42F558231"/>
          </w:pPr>
          <w:r w:rsidRPr="0089287C">
            <w:rPr>
              <w:rStyle w:val="PlaceholderText"/>
              <w:rFonts w:ascii="Arial Narrow" w:hAnsi="Arial Narrow"/>
              <w:sz w:val="18"/>
              <w:szCs w:val="18"/>
              <w:lang w:val="en-US"/>
            </w:rPr>
            <w:t>R0.00</w:t>
          </w:r>
        </w:p>
      </w:docPartBody>
    </w:docPart>
    <w:docPart>
      <w:docPartPr>
        <w:name w:val="619689FDC9ED4D589BFBC506A6EE6C1E"/>
        <w:category>
          <w:name w:val="General"/>
          <w:gallery w:val="placeholder"/>
        </w:category>
        <w:types>
          <w:type w:val="bbPlcHdr"/>
        </w:types>
        <w:behaviors>
          <w:behavior w:val="content"/>
        </w:behaviors>
        <w:guid w:val="{7348BAD2-4F6F-4378-A103-F24EDD7997DC}"/>
      </w:docPartPr>
      <w:docPartBody>
        <w:p w:rsidR="007A0CC5" w:rsidRDefault="00010F13" w:rsidP="00010F13">
          <w:pPr>
            <w:pStyle w:val="619689FDC9ED4D589BFBC506A6EE6C1E"/>
          </w:pPr>
          <w:r w:rsidRPr="0089287C">
            <w:rPr>
              <w:rStyle w:val="PlaceholderText"/>
              <w:rFonts w:ascii="Arial Narrow" w:hAnsi="Arial Narrow"/>
              <w:sz w:val="18"/>
              <w:szCs w:val="18"/>
              <w:lang w:val="en-US"/>
            </w:rPr>
            <w:t>R0.00</w:t>
          </w:r>
        </w:p>
      </w:docPartBody>
    </w:docPart>
    <w:docPart>
      <w:docPartPr>
        <w:name w:val="DFECDA8D040540FF9A3B118478D5E7E2"/>
        <w:category>
          <w:name w:val="General"/>
          <w:gallery w:val="placeholder"/>
        </w:category>
        <w:types>
          <w:type w:val="bbPlcHdr"/>
        </w:types>
        <w:behaviors>
          <w:behavior w:val="content"/>
        </w:behaviors>
        <w:guid w:val="{2EC49CBC-C83A-45C8-A2A2-D085407D6E68}"/>
      </w:docPartPr>
      <w:docPartBody>
        <w:p w:rsidR="007A0CC5" w:rsidRDefault="00010F13" w:rsidP="00010F13">
          <w:pPr>
            <w:pStyle w:val="DFECDA8D040540FF9A3B118478D5E7E2"/>
          </w:pPr>
          <w:r w:rsidRPr="0089287C">
            <w:rPr>
              <w:rStyle w:val="PlaceholderText"/>
              <w:rFonts w:ascii="Arial Narrow" w:hAnsi="Arial Narrow"/>
              <w:sz w:val="18"/>
              <w:szCs w:val="18"/>
              <w:lang w:val="en-US"/>
            </w:rPr>
            <w:t>R0.00</w:t>
          </w:r>
        </w:p>
      </w:docPartBody>
    </w:docPart>
    <w:docPart>
      <w:docPartPr>
        <w:name w:val="1CA5A4D246E04B59B62E1030CD0DF1B7"/>
        <w:category>
          <w:name w:val="General"/>
          <w:gallery w:val="placeholder"/>
        </w:category>
        <w:types>
          <w:type w:val="bbPlcHdr"/>
        </w:types>
        <w:behaviors>
          <w:behavior w:val="content"/>
        </w:behaviors>
        <w:guid w:val="{24A2EA65-36F2-4240-BE66-943C448F164A}"/>
      </w:docPartPr>
      <w:docPartBody>
        <w:p w:rsidR="007A0CC5" w:rsidRDefault="00010F13" w:rsidP="00010F13">
          <w:pPr>
            <w:pStyle w:val="1CA5A4D246E04B59B62E1030CD0DF1B7"/>
          </w:pPr>
          <w:r w:rsidRPr="0089287C">
            <w:rPr>
              <w:rStyle w:val="PlaceholderText"/>
              <w:rFonts w:ascii="Arial Narrow" w:hAnsi="Arial Narrow"/>
              <w:sz w:val="18"/>
              <w:szCs w:val="18"/>
              <w:lang w:val="en-US"/>
            </w:rPr>
            <w:t>R0.00</w:t>
          </w:r>
        </w:p>
      </w:docPartBody>
    </w:docPart>
    <w:docPart>
      <w:docPartPr>
        <w:name w:val="C5D526F2E51C4F76AB4413CF82407BA7"/>
        <w:category>
          <w:name w:val="General"/>
          <w:gallery w:val="placeholder"/>
        </w:category>
        <w:types>
          <w:type w:val="bbPlcHdr"/>
        </w:types>
        <w:behaviors>
          <w:behavior w:val="content"/>
        </w:behaviors>
        <w:guid w:val="{AC955818-FE22-4B7B-B0AE-706D0A3B3D3C}"/>
      </w:docPartPr>
      <w:docPartBody>
        <w:p w:rsidR="007A0CC5" w:rsidRDefault="00010F13" w:rsidP="00010F13">
          <w:pPr>
            <w:pStyle w:val="C5D526F2E51C4F76AB4413CF82407BA7"/>
          </w:pPr>
          <w:r w:rsidRPr="0089287C">
            <w:rPr>
              <w:rStyle w:val="PlaceholderText"/>
              <w:rFonts w:ascii="Arial Narrow" w:hAnsi="Arial Narrow"/>
              <w:sz w:val="18"/>
              <w:szCs w:val="18"/>
              <w:lang w:val="en-US"/>
            </w:rPr>
            <w:t>R0.00</w:t>
          </w:r>
        </w:p>
      </w:docPartBody>
    </w:docPart>
    <w:docPart>
      <w:docPartPr>
        <w:name w:val="4E13B0FBF2DB4F98A9FD0A5AC3F550CE"/>
        <w:category>
          <w:name w:val="General"/>
          <w:gallery w:val="placeholder"/>
        </w:category>
        <w:types>
          <w:type w:val="bbPlcHdr"/>
        </w:types>
        <w:behaviors>
          <w:behavior w:val="content"/>
        </w:behaviors>
        <w:guid w:val="{FDD1B88C-BD0C-46A9-99B6-28B607CCFEEF}"/>
      </w:docPartPr>
      <w:docPartBody>
        <w:p w:rsidR="007A0CC5" w:rsidRDefault="00010F13" w:rsidP="00010F13">
          <w:pPr>
            <w:pStyle w:val="4E13B0FBF2DB4F98A9FD0A5AC3F550CE"/>
          </w:pPr>
          <w:r w:rsidRPr="0089287C">
            <w:rPr>
              <w:rStyle w:val="PlaceholderText"/>
              <w:rFonts w:ascii="Arial Narrow" w:hAnsi="Arial Narrow"/>
              <w:sz w:val="18"/>
              <w:szCs w:val="18"/>
              <w:lang w:val="en-US"/>
            </w:rPr>
            <w:t>R0.00</w:t>
          </w:r>
        </w:p>
      </w:docPartBody>
    </w:docPart>
    <w:docPart>
      <w:docPartPr>
        <w:name w:val="902C85F0D1E44A8C9C2D25D730054B46"/>
        <w:category>
          <w:name w:val="General"/>
          <w:gallery w:val="placeholder"/>
        </w:category>
        <w:types>
          <w:type w:val="bbPlcHdr"/>
        </w:types>
        <w:behaviors>
          <w:behavior w:val="content"/>
        </w:behaviors>
        <w:guid w:val="{61688991-C890-4857-8CF4-242D9AB97855}"/>
      </w:docPartPr>
      <w:docPartBody>
        <w:p w:rsidR="007A0CC5" w:rsidRDefault="00010F13" w:rsidP="00010F13">
          <w:pPr>
            <w:pStyle w:val="902C85F0D1E44A8C9C2D25D730054B46"/>
          </w:pPr>
          <w:r w:rsidRPr="0089287C">
            <w:rPr>
              <w:rStyle w:val="PlaceholderText"/>
              <w:rFonts w:ascii="Arial Narrow" w:hAnsi="Arial Narrow"/>
              <w:sz w:val="18"/>
              <w:szCs w:val="18"/>
              <w:lang w:val="en-US"/>
            </w:rPr>
            <w:t>R0.00</w:t>
          </w:r>
        </w:p>
      </w:docPartBody>
    </w:docPart>
    <w:docPart>
      <w:docPartPr>
        <w:name w:val="9029E6BD39CB447EA7C7DD9BE9C5D49D"/>
        <w:category>
          <w:name w:val="General"/>
          <w:gallery w:val="placeholder"/>
        </w:category>
        <w:types>
          <w:type w:val="bbPlcHdr"/>
        </w:types>
        <w:behaviors>
          <w:behavior w:val="content"/>
        </w:behaviors>
        <w:guid w:val="{0667B07F-8234-42CA-BAB1-6A939EC533E5}"/>
      </w:docPartPr>
      <w:docPartBody>
        <w:p w:rsidR="007A0CC5" w:rsidRDefault="00010F13" w:rsidP="00010F13">
          <w:pPr>
            <w:pStyle w:val="9029E6BD39CB447EA7C7DD9BE9C5D49D"/>
          </w:pPr>
          <w:r w:rsidRPr="0089287C">
            <w:rPr>
              <w:rStyle w:val="PlaceholderText"/>
              <w:rFonts w:ascii="Arial Narrow" w:hAnsi="Arial Narrow"/>
              <w:sz w:val="18"/>
              <w:szCs w:val="18"/>
              <w:lang w:val="en-US"/>
            </w:rPr>
            <w:t>R0.00</w:t>
          </w:r>
        </w:p>
      </w:docPartBody>
    </w:docPart>
    <w:docPart>
      <w:docPartPr>
        <w:name w:val="88B07638BB5247C99E487BD4E626FDBC"/>
        <w:category>
          <w:name w:val="General"/>
          <w:gallery w:val="placeholder"/>
        </w:category>
        <w:types>
          <w:type w:val="bbPlcHdr"/>
        </w:types>
        <w:behaviors>
          <w:behavior w:val="content"/>
        </w:behaviors>
        <w:guid w:val="{A9159302-EFEC-4C24-93A2-7296D16129D0}"/>
      </w:docPartPr>
      <w:docPartBody>
        <w:p w:rsidR="007A0CC5" w:rsidRDefault="00010F13" w:rsidP="00010F13">
          <w:pPr>
            <w:pStyle w:val="88B07638BB5247C99E487BD4E626FDBC"/>
          </w:pPr>
          <w:r w:rsidRPr="0089287C">
            <w:rPr>
              <w:rStyle w:val="PlaceholderText"/>
              <w:rFonts w:ascii="Arial Narrow" w:hAnsi="Arial Narrow"/>
              <w:sz w:val="18"/>
              <w:szCs w:val="18"/>
              <w:lang w:val="en-US"/>
            </w:rPr>
            <w:t>R0.00</w:t>
          </w:r>
        </w:p>
      </w:docPartBody>
    </w:docPart>
    <w:docPart>
      <w:docPartPr>
        <w:name w:val="C027D5F42ABA4D5C9CE4B815331B87DC"/>
        <w:category>
          <w:name w:val="General"/>
          <w:gallery w:val="placeholder"/>
        </w:category>
        <w:types>
          <w:type w:val="bbPlcHdr"/>
        </w:types>
        <w:behaviors>
          <w:behavior w:val="content"/>
        </w:behaviors>
        <w:guid w:val="{6E8E693D-515E-4715-A94B-EDE0BBF66829}"/>
      </w:docPartPr>
      <w:docPartBody>
        <w:p w:rsidR="007A0CC5" w:rsidRDefault="00010F13" w:rsidP="00010F13">
          <w:pPr>
            <w:pStyle w:val="C027D5F42ABA4D5C9CE4B815331B87DC"/>
          </w:pPr>
          <w:r w:rsidRPr="0089287C">
            <w:rPr>
              <w:rStyle w:val="PlaceholderText"/>
              <w:rFonts w:ascii="Arial Narrow" w:hAnsi="Arial Narrow"/>
              <w:sz w:val="18"/>
              <w:szCs w:val="18"/>
              <w:lang w:val="en-US"/>
            </w:rPr>
            <w:t>R0.00</w:t>
          </w:r>
        </w:p>
      </w:docPartBody>
    </w:docPart>
    <w:docPart>
      <w:docPartPr>
        <w:name w:val="0B733C693C544092B7B779FF9D17B77A"/>
        <w:category>
          <w:name w:val="General"/>
          <w:gallery w:val="placeholder"/>
        </w:category>
        <w:types>
          <w:type w:val="bbPlcHdr"/>
        </w:types>
        <w:behaviors>
          <w:behavior w:val="content"/>
        </w:behaviors>
        <w:guid w:val="{D5BDD496-8448-4684-9787-C923ED34BB1F}"/>
      </w:docPartPr>
      <w:docPartBody>
        <w:p w:rsidR="007A0CC5" w:rsidRDefault="00010F13" w:rsidP="00010F13">
          <w:pPr>
            <w:pStyle w:val="0B733C693C544092B7B779FF9D17B77A"/>
          </w:pPr>
          <w:r w:rsidRPr="0089287C">
            <w:rPr>
              <w:rStyle w:val="PlaceholderText"/>
              <w:rFonts w:ascii="Arial Narrow" w:hAnsi="Arial Narrow"/>
              <w:sz w:val="18"/>
              <w:szCs w:val="18"/>
              <w:lang w:val="en-US"/>
            </w:rPr>
            <w:t>R0.00</w:t>
          </w:r>
        </w:p>
      </w:docPartBody>
    </w:docPart>
    <w:docPart>
      <w:docPartPr>
        <w:name w:val="49AF4870C65246A88EBD2A71EA0CCE1C"/>
        <w:category>
          <w:name w:val="General"/>
          <w:gallery w:val="placeholder"/>
        </w:category>
        <w:types>
          <w:type w:val="bbPlcHdr"/>
        </w:types>
        <w:behaviors>
          <w:behavior w:val="content"/>
        </w:behaviors>
        <w:guid w:val="{0CEA1102-C090-4139-8B61-D7BB61D4379A}"/>
      </w:docPartPr>
      <w:docPartBody>
        <w:p w:rsidR="007A0CC5" w:rsidRDefault="00010F13" w:rsidP="00010F13">
          <w:pPr>
            <w:pStyle w:val="49AF4870C65246A88EBD2A71EA0CCE1C"/>
          </w:pPr>
          <w:r w:rsidRPr="0089287C">
            <w:rPr>
              <w:rStyle w:val="PlaceholderText"/>
              <w:rFonts w:ascii="Arial Narrow" w:hAnsi="Arial Narrow"/>
              <w:sz w:val="18"/>
              <w:szCs w:val="18"/>
              <w:lang w:val="en-US"/>
            </w:rPr>
            <w:t>R0.00</w:t>
          </w:r>
        </w:p>
      </w:docPartBody>
    </w:docPart>
    <w:docPart>
      <w:docPartPr>
        <w:name w:val="142E80C5E6D842E39935467F56DF2F6E"/>
        <w:category>
          <w:name w:val="General"/>
          <w:gallery w:val="placeholder"/>
        </w:category>
        <w:types>
          <w:type w:val="bbPlcHdr"/>
        </w:types>
        <w:behaviors>
          <w:behavior w:val="content"/>
        </w:behaviors>
        <w:guid w:val="{D1CA29F7-CF27-4661-A308-D1A4B57FB235}"/>
      </w:docPartPr>
      <w:docPartBody>
        <w:p w:rsidR="007A0CC5" w:rsidRDefault="00010F13" w:rsidP="00010F13">
          <w:pPr>
            <w:pStyle w:val="142E80C5E6D842E39935467F56DF2F6E"/>
          </w:pPr>
          <w:r w:rsidRPr="0089287C">
            <w:rPr>
              <w:rStyle w:val="PlaceholderText"/>
              <w:rFonts w:ascii="Arial Narrow" w:hAnsi="Arial Narrow"/>
              <w:sz w:val="18"/>
              <w:szCs w:val="18"/>
              <w:lang w:val="en-US"/>
            </w:rPr>
            <w:t>R0.00</w:t>
          </w:r>
        </w:p>
      </w:docPartBody>
    </w:docPart>
    <w:docPart>
      <w:docPartPr>
        <w:name w:val="E888028C8826486691A418B97BC4AF7A"/>
        <w:category>
          <w:name w:val="General"/>
          <w:gallery w:val="placeholder"/>
        </w:category>
        <w:types>
          <w:type w:val="bbPlcHdr"/>
        </w:types>
        <w:behaviors>
          <w:behavior w:val="content"/>
        </w:behaviors>
        <w:guid w:val="{75508610-1DD4-491A-AB9B-A6507930EC51}"/>
      </w:docPartPr>
      <w:docPartBody>
        <w:p w:rsidR="007A0CC5" w:rsidRDefault="00010F13" w:rsidP="00010F13">
          <w:pPr>
            <w:pStyle w:val="E888028C8826486691A418B97BC4AF7A"/>
          </w:pPr>
          <w:r w:rsidRPr="0089287C">
            <w:rPr>
              <w:rStyle w:val="PlaceholderText"/>
              <w:rFonts w:ascii="Arial Narrow" w:hAnsi="Arial Narrow"/>
              <w:sz w:val="18"/>
              <w:szCs w:val="18"/>
              <w:lang w:val="en-US"/>
            </w:rPr>
            <w:t>R0.00</w:t>
          </w:r>
        </w:p>
      </w:docPartBody>
    </w:docPart>
    <w:docPart>
      <w:docPartPr>
        <w:name w:val="1B0D9D9D8E694715A6F94CE7F888A400"/>
        <w:category>
          <w:name w:val="General"/>
          <w:gallery w:val="placeholder"/>
        </w:category>
        <w:types>
          <w:type w:val="bbPlcHdr"/>
        </w:types>
        <w:behaviors>
          <w:behavior w:val="content"/>
        </w:behaviors>
        <w:guid w:val="{4362E3EA-09CD-4A7A-8EED-6CC229984DB4}"/>
      </w:docPartPr>
      <w:docPartBody>
        <w:p w:rsidR="007A0CC5" w:rsidRDefault="00010F13" w:rsidP="00010F13">
          <w:pPr>
            <w:pStyle w:val="1B0D9D9D8E694715A6F94CE7F888A400"/>
          </w:pPr>
          <w:r w:rsidRPr="0089287C">
            <w:rPr>
              <w:rStyle w:val="PlaceholderText"/>
              <w:rFonts w:ascii="Arial Narrow" w:hAnsi="Arial Narrow"/>
              <w:sz w:val="18"/>
              <w:szCs w:val="18"/>
              <w:lang w:val="en-US"/>
            </w:rPr>
            <w:t>R0.00</w:t>
          </w:r>
        </w:p>
      </w:docPartBody>
    </w:docPart>
    <w:docPart>
      <w:docPartPr>
        <w:name w:val="4D52B2082D714D5EBCA90834368CECCC"/>
        <w:category>
          <w:name w:val="General"/>
          <w:gallery w:val="placeholder"/>
        </w:category>
        <w:types>
          <w:type w:val="bbPlcHdr"/>
        </w:types>
        <w:behaviors>
          <w:behavior w:val="content"/>
        </w:behaviors>
        <w:guid w:val="{99175AB4-C889-4E6C-9651-7911981CBFA4}"/>
      </w:docPartPr>
      <w:docPartBody>
        <w:p w:rsidR="007A0CC5" w:rsidRDefault="00010F13" w:rsidP="00010F13">
          <w:pPr>
            <w:pStyle w:val="4D52B2082D714D5EBCA90834368CECCC"/>
          </w:pPr>
          <w:r w:rsidRPr="0089287C">
            <w:rPr>
              <w:rStyle w:val="PlaceholderText"/>
              <w:rFonts w:ascii="Arial Narrow" w:hAnsi="Arial Narrow"/>
              <w:sz w:val="18"/>
              <w:szCs w:val="18"/>
              <w:lang w:val="en-US"/>
            </w:rPr>
            <w:t>R0.00</w:t>
          </w:r>
        </w:p>
      </w:docPartBody>
    </w:docPart>
    <w:docPart>
      <w:docPartPr>
        <w:name w:val="691BF8A9BF8A408ABEC2415526FBC4CC"/>
        <w:category>
          <w:name w:val="General"/>
          <w:gallery w:val="placeholder"/>
        </w:category>
        <w:types>
          <w:type w:val="bbPlcHdr"/>
        </w:types>
        <w:behaviors>
          <w:behavior w:val="content"/>
        </w:behaviors>
        <w:guid w:val="{FF377107-6B86-46CC-83A4-E72E729BE459}"/>
      </w:docPartPr>
      <w:docPartBody>
        <w:p w:rsidR="007A0CC5" w:rsidRDefault="00010F13" w:rsidP="00010F13">
          <w:pPr>
            <w:pStyle w:val="691BF8A9BF8A408ABEC2415526FBC4CC"/>
          </w:pPr>
          <w:r w:rsidRPr="0089287C">
            <w:rPr>
              <w:rStyle w:val="PlaceholderText"/>
              <w:rFonts w:ascii="Arial Narrow" w:hAnsi="Arial Narrow"/>
              <w:sz w:val="18"/>
              <w:szCs w:val="18"/>
              <w:lang w:val="en-US"/>
            </w:rPr>
            <w:t>R0.00</w:t>
          </w:r>
        </w:p>
      </w:docPartBody>
    </w:docPart>
    <w:docPart>
      <w:docPartPr>
        <w:name w:val="72B4C8733FEB4853B4FC71DB5D5BADAE"/>
        <w:category>
          <w:name w:val="General"/>
          <w:gallery w:val="placeholder"/>
        </w:category>
        <w:types>
          <w:type w:val="bbPlcHdr"/>
        </w:types>
        <w:behaviors>
          <w:behavior w:val="content"/>
        </w:behaviors>
        <w:guid w:val="{60C30A48-7475-43AE-B22F-9447E615ED9E}"/>
      </w:docPartPr>
      <w:docPartBody>
        <w:p w:rsidR="007A0CC5" w:rsidRDefault="00010F13" w:rsidP="00010F13">
          <w:pPr>
            <w:pStyle w:val="72B4C8733FEB4853B4FC71DB5D5BADAE"/>
          </w:pPr>
          <w:r w:rsidRPr="0089287C">
            <w:rPr>
              <w:rStyle w:val="PlaceholderText"/>
              <w:lang w:val="en-US"/>
            </w:rPr>
            <w:t>R0.00</w:t>
          </w:r>
        </w:p>
      </w:docPartBody>
    </w:docPart>
    <w:docPart>
      <w:docPartPr>
        <w:name w:val="EC2E2E733DF6428391EB2A268F5A8EAF"/>
        <w:category>
          <w:name w:val="General"/>
          <w:gallery w:val="placeholder"/>
        </w:category>
        <w:types>
          <w:type w:val="bbPlcHdr"/>
        </w:types>
        <w:behaviors>
          <w:behavior w:val="content"/>
        </w:behaviors>
        <w:guid w:val="{47D9678D-3685-4260-A632-9C86DC0C587A}"/>
      </w:docPartPr>
      <w:docPartBody>
        <w:p w:rsidR="007A0CC5" w:rsidRDefault="00010F13" w:rsidP="00010F13">
          <w:pPr>
            <w:pStyle w:val="EC2E2E733DF6428391EB2A268F5A8EAF"/>
          </w:pPr>
          <w:r w:rsidRPr="0089287C">
            <w:rPr>
              <w:rStyle w:val="PlaceholderText"/>
              <w:rFonts w:ascii="Arial Narrow" w:hAnsi="Arial Narrow"/>
              <w:sz w:val="18"/>
              <w:szCs w:val="18"/>
              <w:lang w:val="en-US"/>
            </w:rPr>
            <w:t>R0.00</w:t>
          </w:r>
        </w:p>
      </w:docPartBody>
    </w:docPart>
    <w:docPart>
      <w:docPartPr>
        <w:name w:val="D38EE415F8334C26AC015124D448B512"/>
        <w:category>
          <w:name w:val="General"/>
          <w:gallery w:val="placeholder"/>
        </w:category>
        <w:types>
          <w:type w:val="bbPlcHdr"/>
        </w:types>
        <w:behaviors>
          <w:behavior w:val="content"/>
        </w:behaviors>
        <w:guid w:val="{94559685-EC00-4B52-B3B8-49D171986024}"/>
      </w:docPartPr>
      <w:docPartBody>
        <w:p w:rsidR="007A0CC5" w:rsidRDefault="00010F13" w:rsidP="00010F13">
          <w:pPr>
            <w:pStyle w:val="D38EE415F8334C26AC015124D448B512"/>
          </w:pPr>
          <w:r w:rsidRPr="0089287C">
            <w:rPr>
              <w:rStyle w:val="PlaceholderText"/>
              <w:rFonts w:ascii="Arial Narrow" w:hAnsi="Arial Narrow"/>
              <w:sz w:val="18"/>
              <w:szCs w:val="18"/>
              <w:lang w:val="en-US"/>
            </w:rPr>
            <w:t>R0.00</w:t>
          </w:r>
        </w:p>
      </w:docPartBody>
    </w:docPart>
    <w:docPart>
      <w:docPartPr>
        <w:name w:val="F0967BBB5F244780BBF7D32BC840DB22"/>
        <w:category>
          <w:name w:val="General"/>
          <w:gallery w:val="placeholder"/>
        </w:category>
        <w:types>
          <w:type w:val="bbPlcHdr"/>
        </w:types>
        <w:behaviors>
          <w:behavior w:val="content"/>
        </w:behaviors>
        <w:guid w:val="{C17441C8-AE62-48A8-ADAB-B806372CF98C}"/>
      </w:docPartPr>
      <w:docPartBody>
        <w:p w:rsidR="007A0CC5" w:rsidRDefault="00010F13" w:rsidP="00010F13">
          <w:pPr>
            <w:pStyle w:val="F0967BBB5F244780BBF7D32BC840DB22"/>
          </w:pPr>
          <w:r w:rsidRPr="0089287C">
            <w:rPr>
              <w:rStyle w:val="PlaceholderText"/>
              <w:rFonts w:ascii="Arial Narrow" w:hAnsi="Arial Narrow"/>
              <w:sz w:val="18"/>
              <w:szCs w:val="18"/>
              <w:lang w:val="en-US"/>
            </w:rPr>
            <w:t>R0.00</w:t>
          </w:r>
        </w:p>
      </w:docPartBody>
    </w:docPart>
    <w:docPart>
      <w:docPartPr>
        <w:name w:val="201036B4FA2C4E7B955A4E0932F65039"/>
        <w:category>
          <w:name w:val="General"/>
          <w:gallery w:val="placeholder"/>
        </w:category>
        <w:types>
          <w:type w:val="bbPlcHdr"/>
        </w:types>
        <w:behaviors>
          <w:behavior w:val="content"/>
        </w:behaviors>
        <w:guid w:val="{9129F14B-3697-4C7F-8331-F17BC0A8698C}"/>
      </w:docPartPr>
      <w:docPartBody>
        <w:p w:rsidR="007A0CC5" w:rsidRDefault="00010F13" w:rsidP="00010F13">
          <w:pPr>
            <w:pStyle w:val="201036B4FA2C4E7B955A4E0932F65039"/>
          </w:pPr>
          <w:r w:rsidRPr="0089287C">
            <w:rPr>
              <w:rStyle w:val="PlaceholderText"/>
              <w:rFonts w:ascii="Arial Narrow" w:hAnsi="Arial Narrow"/>
              <w:sz w:val="18"/>
              <w:szCs w:val="18"/>
              <w:lang w:val="en-US"/>
            </w:rPr>
            <w:t>R0.00</w:t>
          </w:r>
        </w:p>
      </w:docPartBody>
    </w:docPart>
    <w:docPart>
      <w:docPartPr>
        <w:name w:val="46ECD78F94BB47FDB3BC3DF3AFCDE54B"/>
        <w:category>
          <w:name w:val="General"/>
          <w:gallery w:val="placeholder"/>
        </w:category>
        <w:types>
          <w:type w:val="bbPlcHdr"/>
        </w:types>
        <w:behaviors>
          <w:behavior w:val="content"/>
        </w:behaviors>
        <w:guid w:val="{0586C87D-9981-443E-89DB-C0F65DBAE521}"/>
      </w:docPartPr>
      <w:docPartBody>
        <w:p w:rsidR="007A0CC5" w:rsidRDefault="00010F13" w:rsidP="00010F13">
          <w:pPr>
            <w:pStyle w:val="46ECD78F94BB47FDB3BC3DF3AFCDE54B"/>
          </w:pPr>
          <w:r w:rsidRPr="0089287C">
            <w:rPr>
              <w:rStyle w:val="PlaceholderText"/>
              <w:rFonts w:ascii="Arial Narrow" w:hAnsi="Arial Narrow"/>
              <w:sz w:val="18"/>
              <w:szCs w:val="18"/>
              <w:lang w:val="en-US"/>
            </w:rPr>
            <w:t>R0.00</w:t>
          </w:r>
        </w:p>
      </w:docPartBody>
    </w:docPart>
    <w:docPart>
      <w:docPartPr>
        <w:name w:val="5FA42556BBB54508984200464BD4EC57"/>
        <w:category>
          <w:name w:val="General"/>
          <w:gallery w:val="placeholder"/>
        </w:category>
        <w:types>
          <w:type w:val="bbPlcHdr"/>
        </w:types>
        <w:behaviors>
          <w:behavior w:val="content"/>
        </w:behaviors>
        <w:guid w:val="{3AE3E24E-C75F-4D30-8805-A37187551AC0}"/>
      </w:docPartPr>
      <w:docPartBody>
        <w:p w:rsidR="007A0CC5" w:rsidRDefault="00010F13" w:rsidP="00010F13">
          <w:pPr>
            <w:pStyle w:val="5FA42556BBB54508984200464BD4EC57"/>
          </w:pPr>
          <w:r w:rsidRPr="0089287C">
            <w:rPr>
              <w:rStyle w:val="PlaceholderText"/>
              <w:rFonts w:ascii="Arial Narrow" w:hAnsi="Arial Narrow"/>
              <w:sz w:val="18"/>
              <w:szCs w:val="18"/>
              <w:lang w:val="en-US"/>
            </w:rPr>
            <w:t>R0.00</w:t>
          </w:r>
        </w:p>
      </w:docPartBody>
    </w:docPart>
    <w:docPart>
      <w:docPartPr>
        <w:name w:val="F292EAA3B40A4C6BB7CC107788C3A119"/>
        <w:category>
          <w:name w:val="General"/>
          <w:gallery w:val="placeholder"/>
        </w:category>
        <w:types>
          <w:type w:val="bbPlcHdr"/>
        </w:types>
        <w:behaviors>
          <w:behavior w:val="content"/>
        </w:behaviors>
        <w:guid w:val="{5A7D691A-E701-4AB0-9A6D-48643AF9C3A1}"/>
      </w:docPartPr>
      <w:docPartBody>
        <w:p w:rsidR="007A0CC5" w:rsidRDefault="00010F13" w:rsidP="00010F13">
          <w:pPr>
            <w:pStyle w:val="F292EAA3B40A4C6BB7CC107788C3A119"/>
          </w:pPr>
          <w:r w:rsidRPr="0089287C">
            <w:rPr>
              <w:rStyle w:val="PlaceholderText"/>
              <w:rFonts w:ascii="Arial Narrow" w:hAnsi="Arial Narrow"/>
              <w:sz w:val="18"/>
              <w:szCs w:val="18"/>
              <w:lang w:val="en-US"/>
            </w:rPr>
            <w:t>R0.00</w:t>
          </w:r>
        </w:p>
      </w:docPartBody>
    </w:docPart>
    <w:docPart>
      <w:docPartPr>
        <w:name w:val="CEB07D5A905940BC94F03243CB692FC2"/>
        <w:category>
          <w:name w:val="General"/>
          <w:gallery w:val="placeholder"/>
        </w:category>
        <w:types>
          <w:type w:val="bbPlcHdr"/>
        </w:types>
        <w:behaviors>
          <w:behavior w:val="content"/>
        </w:behaviors>
        <w:guid w:val="{95BB01AC-C3E2-4BE4-8A91-9A5737D35DEC}"/>
      </w:docPartPr>
      <w:docPartBody>
        <w:p w:rsidR="007A0CC5" w:rsidRDefault="00010F13" w:rsidP="00010F13">
          <w:pPr>
            <w:pStyle w:val="CEB07D5A905940BC94F03243CB692FC2"/>
          </w:pPr>
          <w:r w:rsidRPr="0089287C">
            <w:rPr>
              <w:rStyle w:val="PlaceholderText"/>
              <w:lang w:val="en-US"/>
            </w:rPr>
            <w:t>Motivate why the chosen product was recommended to best suit your client’s needs.</w:t>
          </w:r>
        </w:p>
      </w:docPartBody>
    </w:docPart>
    <w:docPart>
      <w:docPartPr>
        <w:name w:val="3D9321048FAF4189AFF65B782747362E"/>
        <w:category>
          <w:name w:val="General"/>
          <w:gallery w:val="placeholder"/>
        </w:category>
        <w:types>
          <w:type w:val="bbPlcHdr"/>
        </w:types>
        <w:behaviors>
          <w:behavior w:val="content"/>
        </w:behaviors>
        <w:guid w:val="{868B9944-6B36-4481-864C-192EDF07CE92}"/>
      </w:docPartPr>
      <w:docPartBody>
        <w:p w:rsidR="007A0CC5" w:rsidRDefault="00010F13" w:rsidP="00010F13">
          <w:pPr>
            <w:pStyle w:val="3D9321048FAF4189AFF65B782747362E"/>
          </w:pPr>
          <w:r w:rsidRPr="0089287C">
            <w:rPr>
              <w:rStyle w:val="PlaceholderText"/>
              <w:lang w:val="en-US"/>
            </w:rPr>
            <w:t>Does the policy offer any liquidity?</w:t>
          </w:r>
        </w:p>
      </w:docPartBody>
    </w:docPart>
    <w:docPart>
      <w:docPartPr>
        <w:name w:val="E185D7C926C54FE98F23D98CC9AC8A9E"/>
        <w:category>
          <w:name w:val="General"/>
          <w:gallery w:val="placeholder"/>
        </w:category>
        <w:types>
          <w:type w:val="bbPlcHdr"/>
        </w:types>
        <w:behaviors>
          <w:behavior w:val="content"/>
        </w:behaviors>
        <w:guid w:val="{0B54EB33-5C66-4892-A322-40396E8116E4}"/>
      </w:docPartPr>
      <w:docPartBody>
        <w:p w:rsidR="007A0CC5" w:rsidRDefault="00010F13" w:rsidP="00010F13">
          <w:pPr>
            <w:pStyle w:val="E185D7C926C54FE98F23D98CC9AC8A9E"/>
          </w:pPr>
          <w:r w:rsidRPr="0089287C">
            <w:rPr>
              <w:rStyle w:val="PlaceholderText"/>
              <w:lang w:val="en-US"/>
            </w:rPr>
            <w:t>The tax implications, eg estate duty, income tax in the event of an Income Protector etc?</w:t>
          </w:r>
        </w:p>
      </w:docPartBody>
    </w:docPart>
    <w:docPart>
      <w:docPartPr>
        <w:name w:val="0B2B13B759BC456DAB7E4C216F664CE6"/>
        <w:category>
          <w:name w:val="General"/>
          <w:gallery w:val="placeholder"/>
        </w:category>
        <w:types>
          <w:type w:val="bbPlcHdr"/>
        </w:types>
        <w:behaviors>
          <w:behavior w:val="content"/>
        </w:behaviors>
        <w:guid w:val="{1F5692F9-2A8D-4BB8-884B-BE857248FB54}"/>
      </w:docPartPr>
      <w:docPartBody>
        <w:p w:rsidR="007A0CC5" w:rsidRDefault="00010F13" w:rsidP="00010F13">
          <w:pPr>
            <w:pStyle w:val="0B2B13B759BC456DAB7E4C216F664CE6"/>
          </w:pPr>
          <w:r w:rsidRPr="0089287C">
            <w:rPr>
              <w:rStyle w:val="PlaceholderText"/>
              <w:lang w:val="en-US"/>
            </w:rPr>
            <w:t>Executor’s fees?.</w:t>
          </w:r>
        </w:p>
      </w:docPartBody>
    </w:docPart>
    <w:docPart>
      <w:docPartPr>
        <w:name w:val="F219E823D243432991D88C69F93364D3"/>
        <w:category>
          <w:name w:val="General"/>
          <w:gallery w:val="placeholder"/>
        </w:category>
        <w:types>
          <w:type w:val="bbPlcHdr"/>
        </w:types>
        <w:behaviors>
          <w:behavior w:val="content"/>
        </w:behaviors>
        <w:guid w:val="{9B535140-4F8A-4501-B079-A7D5EB98191C}"/>
      </w:docPartPr>
      <w:docPartBody>
        <w:p w:rsidR="007A0CC5" w:rsidRDefault="00010F13" w:rsidP="00010F13">
          <w:pPr>
            <w:pStyle w:val="F219E823D243432991D88C69F93364D3"/>
          </w:pPr>
          <w:r w:rsidRPr="0089287C">
            <w:rPr>
              <w:rStyle w:val="PlaceholderText"/>
              <w:lang w:val="en-US"/>
            </w:rPr>
            <w:t>Record discussion with regard to nomination of beneficiaries or cessionaries.</w:t>
          </w:r>
        </w:p>
      </w:docPartBody>
    </w:docPart>
    <w:docPart>
      <w:docPartPr>
        <w:name w:val="70051DC1DE024EB18D68DE81C29D4E89"/>
        <w:category>
          <w:name w:val="General"/>
          <w:gallery w:val="placeholder"/>
        </w:category>
        <w:types>
          <w:type w:val="bbPlcHdr"/>
        </w:types>
        <w:behaviors>
          <w:behavior w:val="content"/>
        </w:behaviors>
        <w:guid w:val="{B4DB0FF1-D1E1-4509-860B-38920044D545}"/>
      </w:docPartPr>
      <w:docPartBody>
        <w:p w:rsidR="007A0CC5" w:rsidRDefault="00010F13" w:rsidP="00010F13">
          <w:pPr>
            <w:pStyle w:val="70051DC1DE024EB18D68DE81C29D4E89"/>
          </w:pPr>
          <w:r w:rsidRPr="0089287C">
            <w:rPr>
              <w:rStyle w:val="PlaceholderText"/>
              <w:lang w:val="en-US"/>
            </w:rPr>
            <w:t>Discuss the following information which has been explained to client.</w:t>
          </w:r>
        </w:p>
      </w:docPartBody>
    </w:docPart>
    <w:docPart>
      <w:docPartPr>
        <w:name w:val="0F92E9C51DEC4638B4DDBD532211808E"/>
        <w:category>
          <w:name w:val="General"/>
          <w:gallery w:val="placeholder"/>
        </w:category>
        <w:types>
          <w:type w:val="bbPlcHdr"/>
        </w:types>
        <w:behaviors>
          <w:behavior w:val="content"/>
        </w:behaviors>
        <w:guid w:val="{1785D1C8-3814-4484-B376-EE7CD2DF4E0C}"/>
      </w:docPartPr>
      <w:docPartBody>
        <w:p w:rsidR="007A0CC5" w:rsidRDefault="00010F13" w:rsidP="00010F13">
          <w:pPr>
            <w:pStyle w:val="0F92E9C51DEC4638B4DDBD532211808E"/>
          </w:pPr>
          <w:r w:rsidRPr="0089287C">
            <w:rPr>
              <w:rStyle w:val="PlaceholderText"/>
              <w:lang w:val="en-US"/>
            </w:rPr>
            <w:t>Click or tap here to enter text.</w:t>
          </w:r>
        </w:p>
      </w:docPartBody>
    </w:docPart>
    <w:docPart>
      <w:docPartPr>
        <w:name w:val="AC7E3424C1CD4D84BC0FCAF3B84E1917"/>
        <w:category>
          <w:name w:val="General"/>
          <w:gallery w:val="placeholder"/>
        </w:category>
        <w:types>
          <w:type w:val="bbPlcHdr"/>
        </w:types>
        <w:behaviors>
          <w:behavior w:val="content"/>
        </w:behaviors>
        <w:guid w:val="{D6935A2B-D109-431E-AA70-5E4E4EFAC7F7}"/>
      </w:docPartPr>
      <w:docPartBody>
        <w:p w:rsidR="007A0CC5" w:rsidRDefault="00010F13" w:rsidP="00010F13">
          <w:pPr>
            <w:pStyle w:val="AC7E3424C1CD4D84BC0FCAF3B84E1917"/>
          </w:pPr>
          <w:r w:rsidRPr="0089287C">
            <w:rPr>
              <w:rStyle w:val="PlaceholderText"/>
              <w:rFonts w:ascii="Arial Narrow" w:hAnsi="Arial Narrow"/>
              <w:sz w:val="18"/>
              <w:szCs w:val="18"/>
              <w:lang w:val="en-US"/>
            </w:rPr>
            <w:t>Does the client require access to the investment during the term?</w:t>
          </w:r>
        </w:p>
      </w:docPartBody>
    </w:docPart>
    <w:docPart>
      <w:docPartPr>
        <w:name w:val="8A84A4D4CD2F42F0944937121658B2ED"/>
        <w:category>
          <w:name w:val="General"/>
          <w:gallery w:val="placeholder"/>
        </w:category>
        <w:types>
          <w:type w:val="bbPlcHdr"/>
        </w:types>
        <w:behaviors>
          <w:behavior w:val="content"/>
        </w:behaviors>
        <w:guid w:val="{8A78081F-2D8D-49A4-A622-462B0136E951}"/>
      </w:docPartPr>
      <w:docPartBody>
        <w:p w:rsidR="00273E33" w:rsidRDefault="00010F13" w:rsidP="00010F13">
          <w:pPr>
            <w:pStyle w:val="8A84A4D4CD2F42F0944937121658B2ED"/>
          </w:pPr>
          <w:r w:rsidRPr="0089287C">
            <w:rPr>
              <w:rStyle w:val="PlaceholderText"/>
              <w:rFonts w:ascii="Arial Narrow" w:hAnsi="Arial Narrow"/>
              <w:sz w:val="18"/>
              <w:szCs w:val="18"/>
              <w:lang w:val="en-US"/>
            </w:rPr>
            <w:t>R0.00.</w:t>
          </w:r>
        </w:p>
      </w:docPartBody>
    </w:docPart>
    <w:docPart>
      <w:docPartPr>
        <w:name w:val="29516BE6F6B14BE396E83EF295E1EAF7"/>
        <w:category>
          <w:name w:val="General"/>
          <w:gallery w:val="placeholder"/>
        </w:category>
        <w:types>
          <w:type w:val="bbPlcHdr"/>
        </w:types>
        <w:behaviors>
          <w:behavior w:val="content"/>
        </w:behaviors>
        <w:guid w:val="{2306882E-FBF7-4BB0-9C6B-65134FF70854}"/>
      </w:docPartPr>
      <w:docPartBody>
        <w:p w:rsidR="00273E33" w:rsidRDefault="00010F13" w:rsidP="00010F13">
          <w:pPr>
            <w:pStyle w:val="29516BE6F6B14BE396E83EF295E1EAF7"/>
          </w:pPr>
          <w:r w:rsidRPr="0089287C">
            <w:rPr>
              <w:rStyle w:val="PlaceholderText"/>
              <w:rFonts w:ascii="Arial Narrow" w:hAnsi="Arial Narrow"/>
              <w:sz w:val="18"/>
              <w:szCs w:val="18"/>
              <w:lang w:val="en-US"/>
            </w:rPr>
            <w:t>R0.00.</w:t>
          </w:r>
        </w:p>
      </w:docPartBody>
    </w:docPart>
    <w:docPart>
      <w:docPartPr>
        <w:name w:val="07E63671EC8A4C6AB1323285B3BF32B6"/>
        <w:category>
          <w:name w:val="General"/>
          <w:gallery w:val="placeholder"/>
        </w:category>
        <w:types>
          <w:type w:val="bbPlcHdr"/>
        </w:types>
        <w:behaviors>
          <w:behavior w:val="content"/>
        </w:behaviors>
        <w:guid w:val="{23170653-5D9C-4377-8A5B-D1956E29B670}"/>
      </w:docPartPr>
      <w:docPartBody>
        <w:p w:rsidR="00273E33" w:rsidRDefault="00010F13" w:rsidP="00010F13">
          <w:pPr>
            <w:pStyle w:val="07E63671EC8A4C6AB1323285B3BF32B6"/>
          </w:pPr>
          <w:r w:rsidRPr="0089287C">
            <w:rPr>
              <w:rStyle w:val="PlaceholderText"/>
              <w:rFonts w:ascii="Arial Narrow" w:hAnsi="Arial Narrow"/>
              <w:sz w:val="18"/>
              <w:szCs w:val="18"/>
              <w:lang w:val="en-US"/>
            </w:rPr>
            <w:t>R0.00.</w:t>
          </w:r>
        </w:p>
      </w:docPartBody>
    </w:docPart>
    <w:docPart>
      <w:docPartPr>
        <w:name w:val="C07812BE3E054CB78D2C2C829ADD8DB4"/>
        <w:category>
          <w:name w:val="General"/>
          <w:gallery w:val="placeholder"/>
        </w:category>
        <w:types>
          <w:type w:val="bbPlcHdr"/>
        </w:types>
        <w:behaviors>
          <w:behavior w:val="content"/>
        </w:behaviors>
        <w:guid w:val="{49334FED-EAD4-4852-BE46-41FD60CE6D79}"/>
      </w:docPartPr>
      <w:docPartBody>
        <w:p w:rsidR="00273E33" w:rsidRDefault="00010F13" w:rsidP="00010F13">
          <w:pPr>
            <w:pStyle w:val="C07812BE3E054CB78D2C2C829ADD8DB4"/>
          </w:pPr>
          <w:r w:rsidRPr="0089287C">
            <w:rPr>
              <w:rStyle w:val="PlaceholderText"/>
              <w:rFonts w:ascii="Arial Narrow" w:hAnsi="Arial Narrow"/>
              <w:sz w:val="18"/>
              <w:szCs w:val="18"/>
              <w:lang w:val="en-US"/>
            </w:rPr>
            <w:t>R0.00</w:t>
          </w:r>
          <w:r w:rsidRPr="0089287C">
            <w:rPr>
              <w:rStyle w:val="PlaceholderText"/>
              <w:lang w:val="en-US"/>
            </w:rPr>
            <w:t>.</w:t>
          </w:r>
        </w:p>
      </w:docPartBody>
    </w:docPart>
    <w:docPart>
      <w:docPartPr>
        <w:name w:val="04C6B4D009A0412ABFA87C5AAF19C617"/>
        <w:category>
          <w:name w:val="General"/>
          <w:gallery w:val="placeholder"/>
        </w:category>
        <w:types>
          <w:type w:val="bbPlcHdr"/>
        </w:types>
        <w:behaviors>
          <w:behavior w:val="content"/>
        </w:behaviors>
        <w:guid w:val="{DF5CA1C5-4AA1-40E3-A4D0-81B984B3239A}"/>
      </w:docPartPr>
      <w:docPartBody>
        <w:p w:rsidR="00273E33" w:rsidRDefault="00010F13" w:rsidP="00010F13">
          <w:pPr>
            <w:pStyle w:val="04C6B4D009A0412ABFA87C5AAF19C617"/>
          </w:pPr>
          <w:r w:rsidRPr="0089287C">
            <w:rPr>
              <w:rStyle w:val="PlaceholderText"/>
              <w:rFonts w:ascii="Arial Narrow" w:hAnsi="Arial Narrow"/>
              <w:sz w:val="18"/>
              <w:szCs w:val="18"/>
              <w:lang w:val="en-US"/>
            </w:rPr>
            <w:t>R0.00</w:t>
          </w:r>
          <w:r w:rsidRPr="0089287C">
            <w:rPr>
              <w:rStyle w:val="PlaceholderText"/>
              <w:lang w:val="en-US"/>
            </w:rPr>
            <w:t>.</w:t>
          </w:r>
        </w:p>
      </w:docPartBody>
    </w:docPart>
    <w:docPart>
      <w:docPartPr>
        <w:name w:val="32DF78EDDAA1435683F7A699A5B853F1"/>
        <w:category>
          <w:name w:val="General"/>
          <w:gallery w:val="placeholder"/>
        </w:category>
        <w:types>
          <w:type w:val="bbPlcHdr"/>
        </w:types>
        <w:behaviors>
          <w:behavior w:val="content"/>
        </w:behaviors>
        <w:guid w:val="{1AAC3947-CBE0-4459-85F9-82C2956D2FCC}"/>
      </w:docPartPr>
      <w:docPartBody>
        <w:p w:rsidR="00273E33" w:rsidRDefault="00010F13" w:rsidP="00010F13">
          <w:pPr>
            <w:pStyle w:val="32DF78EDDAA1435683F7A699A5B853F1"/>
          </w:pPr>
          <w:r w:rsidRPr="0089287C">
            <w:rPr>
              <w:rStyle w:val="PlaceholderText"/>
              <w:rFonts w:ascii="Arial Narrow" w:hAnsi="Arial Narrow"/>
              <w:sz w:val="18"/>
              <w:szCs w:val="18"/>
              <w:lang w:val="en-US"/>
            </w:rPr>
            <w:t>If checked “No”, please motivate your answer.</w:t>
          </w:r>
        </w:p>
      </w:docPartBody>
    </w:docPart>
    <w:docPart>
      <w:docPartPr>
        <w:name w:val="E3F2A13CF60F4057A410FE79E335465B"/>
        <w:category>
          <w:name w:val="General"/>
          <w:gallery w:val="placeholder"/>
        </w:category>
        <w:types>
          <w:type w:val="bbPlcHdr"/>
        </w:types>
        <w:behaviors>
          <w:behavior w:val="content"/>
        </w:behaviors>
        <w:guid w:val="{C681CCD9-76F9-4EAA-8225-73A31C777C0C}"/>
      </w:docPartPr>
      <w:docPartBody>
        <w:p w:rsidR="00CD283B" w:rsidRDefault="00010F13" w:rsidP="00010F13">
          <w:pPr>
            <w:pStyle w:val="E3F2A13CF60F4057A410FE79E335465B"/>
          </w:pPr>
          <w:r w:rsidRPr="00E30F59">
            <w:rPr>
              <w:rStyle w:val="PlaceholderText"/>
              <w:rFonts w:ascii="Arial Narrow" w:hAnsi="Arial Narrow"/>
              <w:sz w:val="18"/>
              <w:szCs w:val="18"/>
            </w:rPr>
            <w:t>Click or tap to enter a date.</w:t>
          </w:r>
        </w:p>
      </w:docPartBody>
    </w:docPart>
    <w:docPart>
      <w:docPartPr>
        <w:name w:val="26C6CB0C69BD4D549BA3C481BF963BEC"/>
        <w:category>
          <w:name w:val="General"/>
          <w:gallery w:val="placeholder"/>
        </w:category>
        <w:types>
          <w:type w:val="bbPlcHdr"/>
        </w:types>
        <w:behaviors>
          <w:behavior w:val="content"/>
        </w:behaviors>
        <w:guid w:val="{4542E481-CA4B-4CE9-9035-C7CA78681E54}"/>
      </w:docPartPr>
      <w:docPartBody>
        <w:p w:rsidR="00CD283B" w:rsidRDefault="00010F13" w:rsidP="00010F13">
          <w:pPr>
            <w:pStyle w:val="26C6CB0C69BD4D549BA3C481BF963BEC"/>
          </w:pPr>
          <w:r w:rsidRPr="0089287C">
            <w:rPr>
              <w:rStyle w:val="PlaceholderText"/>
              <w:lang w:val="en-US"/>
            </w:rPr>
            <w:t>Choose an item.</w:t>
          </w:r>
        </w:p>
      </w:docPartBody>
    </w:docPart>
    <w:docPart>
      <w:docPartPr>
        <w:name w:val="E4724F0C699A4CBAAAA2338FD26B1452"/>
        <w:category>
          <w:name w:val="General"/>
          <w:gallery w:val="placeholder"/>
        </w:category>
        <w:types>
          <w:type w:val="bbPlcHdr"/>
        </w:types>
        <w:behaviors>
          <w:behavior w:val="content"/>
        </w:behaviors>
        <w:guid w:val="{57D8BA30-4867-48CB-B9FF-BAC1C08DF4FE}"/>
      </w:docPartPr>
      <w:docPartBody>
        <w:p w:rsidR="00B100B8" w:rsidRDefault="00010F13" w:rsidP="00010F13">
          <w:pPr>
            <w:pStyle w:val="E4724F0C699A4CBAAAA2338FD26B1452"/>
          </w:pPr>
          <w:r w:rsidRPr="0089287C">
            <w:rPr>
              <w:rStyle w:val="PlaceholderText"/>
              <w:lang w:val="en-US"/>
            </w:rPr>
            <w:t>Choose Source of funds</w:t>
          </w:r>
        </w:p>
      </w:docPartBody>
    </w:docPart>
    <w:docPart>
      <w:docPartPr>
        <w:name w:val="2433BDDA86284F14869A323312332469"/>
        <w:category>
          <w:name w:val="General"/>
          <w:gallery w:val="placeholder"/>
        </w:category>
        <w:types>
          <w:type w:val="bbPlcHdr"/>
        </w:types>
        <w:behaviors>
          <w:behavior w:val="content"/>
        </w:behaviors>
        <w:guid w:val="{55B781D6-4207-4447-9B02-930E7BD0CD93}"/>
      </w:docPartPr>
      <w:docPartBody>
        <w:p w:rsidR="00B100B8" w:rsidRDefault="00010F13" w:rsidP="00010F13">
          <w:pPr>
            <w:pStyle w:val="2433BDDA86284F14869A323312332469"/>
          </w:pPr>
          <w:r w:rsidRPr="0089287C">
            <w:rPr>
              <w:rStyle w:val="PlaceholderText"/>
              <w:rFonts w:ascii="Arial Narrow" w:hAnsi="Arial Narrow"/>
              <w:sz w:val="18"/>
              <w:szCs w:val="18"/>
              <w:lang w:val="en-US"/>
            </w:rPr>
            <w:t>Define Other Source of Funds</w:t>
          </w:r>
          <w:r w:rsidRPr="0089287C">
            <w:rPr>
              <w:rStyle w:val="PlaceholderText"/>
              <w:lang w:val="en-US"/>
            </w:rPr>
            <w:t>.</w:t>
          </w:r>
        </w:p>
      </w:docPartBody>
    </w:docPart>
    <w:docPart>
      <w:docPartPr>
        <w:name w:val="C2E6C8163C03472DA3AD429D1BECE518"/>
        <w:category>
          <w:name w:val="General"/>
          <w:gallery w:val="placeholder"/>
        </w:category>
        <w:types>
          <w:type w:val="bbPlcHdr"/>
        </w:types>
        <w:behaviors>
          <w:behavior w:val="content"/>
        </w:behaviors>
        <w:guid w:val="{9CCF224B-2455-4C60-977C-F67813418CBA}"/>
      </w:docPartPr>
      <w:docPartBody>
        <w:p w:rsidR="00B100B8" w:rsidRDefault="00010F13" w:rsidP="00010F13">
          <w:pPr>
            <w:pStyle w:val="C2E6C8163C03472DA3AD429D1BECE518"/>
          </w:pPr>
          <w:r w:rsidRPr="0089287C">
            <w:rPr>
              <w:rStyle w:val="PlaceholderText"/>
              <w:lang w:val="en-US"/>
            </w:rPr>
            <w:t>Choose an item.</w:t>
          </w:r>
        </w:p>
      </w:docPartBody>
    </w:docPart>
    <w:docPart>
      <w:docPartPr>
        <w:name w:val="0E0EABF97BB24AD9863C2E3B9BA8033A"/>
        <w:category>
          <w:name w:val="General"/>
          <w:gallery w:val="placeholder"/>
        </w:category>
        <w:types>
          <w:type w:val="bbPlcHdr"/>
        </w:types>
        <w:behaviors>
          <w:behavior w:val="content"/>
        </w:behaviors>
        <w:guid w:val="{B5E6863C-2047-4C8C-AB5C-20D47F51D594}"/>
      </w:docPartPr>
      <w:docPartBody>
        <w:p w:rsidR="00B100B8" w:rsidRDefault="00010F13" w:rsidP="00010F13">
          <w:pPr>
            <w:pStyle w:val="0E0EABF97BB24AD9863C2E3B9BA8033A"/>
          </w:pPr>
          <w:r w:rsidRPr="0089287C">
            <w:rPr>
              <w:rStyle w:val="PlaceholderText"/>
              <w:lang w:val="en-US"/>
            </w:rPr>
            <w:t>Choose an item.</w:t>
          </w:r>
        </w:p>
      </w:docPartBody>
    </w:docPart>
    <w:docPart>
      <w:docPartPr>
        <w:name w:val="C4517403A9E949A389BBE81DB33F5989"/>
        <w:category>
          <w:name w:val="General"/>
          <w:gallery w:val="placeholder"/>
        </w:category>
        <w:types>
          <w:type w:val="bbPlcHdr"/>
        </w:types>
        <w:behaviors>
          <w:behavior w:val="content"/>
        </w:behaviors>
        <w:guid w:val="{E058FD33-242C-4A88-B2D3-E7D6E934A7A7}"/>
      </w:docPartPr>
      <w:docPartBody>
        <w:p w:rsidR="00B100B8" w:rsidRDefault="00010F13" w:rsidP="00010F13">
          <w:pPr>
            <w:pStyle w:val="C4517403A9E949A389BBE81DB33F5989"/>
          </w:pPr>
          <w:r>
            <w:rPr>
              <w:rStyle w:val="PlaceholderText"/>
              <w:rFonts w:ascii="Arial Narrow" w:hAnsi="Arial Narrow"/>
              <w:sz w:val="18"/>
              <w:szCs w:val="18"/>
            </w:rPr>
            <w:t>Client name</w:t>
          </w:r>
        </w:p>
      </w:docPartBody>
    </w:docPart>
    <w:docPart>
      <w:docPartPr>
        <w:name w:val="F9D1A83F01664ED79CD1E48D6E699E4F"/>
        <w:category>
          <w:name w:val="General"/>
          <w:gallery w:val="placeholder"/>
        </w:category>
        <w:types>
          <w:type w:val="bbPlcHdr"/>
        </w:types>
        <w:behaviors>
          <w:behavior w:val="content"/>
        </w:behaviors>
        <w:guid w:val="{D6A5C777-BD90-4856-AA94-1F45FFA46BF4}"/>
      </w:docPartPr>
      <w:docPartBody>
        <w:p w:rsidR="004B54B1" w:rsidRDefault="00010F13" w:rsidP="00010F13">
          <w:pPr>
            <w:pStyle w:val="F9D1A83F01664ED79CD1E48D6E699E4F"/>
          </w:pPr>
          <w:r w:rsidRPr="00996FAA">
            <w:rPr>
              <w:rStyle w:val="-SFPFormCharacter"/>
              <w:rFonts w:cstheme="minorBidi"/>
              <w:szCs w:val="22"/>
              <w:lang w:val="en-US"/>
            </w:rPr>
            <w:t>Comments</w:t>
          </w:r>
        </w:p>
      </w:docPartBody>
    </w:docPart>
    <w:docPart>
      <w:docPartPr>
        <w:name w:val="96306F995BCF4EDD98EED59580C681E9"/>
        <w:category>
          <w:name w:val="General"/>
          <w:gallery w:val="placeholder"/>
        </w:category>
        <w:types>
          <w:type w:val="bbPlcHdr"/>
        </w:types>
        <w:behaviors>
          <w:behavior w:val="content"/>
        </w:behaviors>
        <w:guid w:val="{9687EB28-DC46-464B-B1A4-522A26AC5A3A}"/>
      </w:docPartPr>
      <w:docPartBody>
        <w:p w:rsidR="00010F13" w:rsidRDefault="00010F13" w:rsidP="00010F13">
          <w:pPr>
            <w:pStyle w:val="96306F995BCF4EDD98EED59580C681E9"/>
          </w:pPr>
          <w:r w:rsidRPr="0089287C">
            <w:rPr>
              <w:rStyle w:val="PlaceholderText"/>
              <w:lang w:val="en-US"/>
            </w:rPr>
            <w:t>R0.00</w:t>
          </w:r>
        </w:p>
      </w:docPartBody>
    </w:docPart>
    <w:docPart>
      <w:docPartPr>
        <w:name w:val="9E5722D8A284433A90E880E95FB38995"/>
        <w:category>
          <w:name w:val="General"/>
          <w:gallery w:val="placeholder"/>
        </w:category>
        <w:types>
          <w:type w:val="bbPlcHdr"/>
        </w:types>
        <w:behaviors>
          <w:behavior w:val="content"/>
        </w:behaviors>
        <w:guid w:val="{94C30111-28FB-41A4-9DC4-3BB645F24090}"/>
      </w:docPartPr>
      <w:docPartBody>
        <w:p w:rsidR="00010F13" w:rsidRDefault="00010F13" w:rsidP="00010F13">
          <w:pPr>
            <w:pStyle w:val="9E5722D8A284433A90E880E95FB38995"/>
          </w:pPr>
          <w:r w:rsidRPr="0089287C">
            <w:rPr>
              <w:rStyle w:val="-SFPFormCharacter"/>
              <w:lang w:val="en-US"/>
            </w:rPr>
            <w:t>Click here to enter text.</w:t>
          </w:r>
        </w:p>
      </w:docPartBody>
    </w:docPart>
    <w:docPart>
      <w:docPartPr>
        <w:name w:val="617043677F2241788A24DE828E9D4D2F"/>
        <w:category>
          <w:name w:val="General"/>
          <w:gallery w:val="placeholder"/>
        </w:category>
        <w:types>
          <w:type w:val="bbPlcHdr"/>
        </w:types>
        <w:behaviors>
          <w:behavior w:val="content"/>
        </w:behaviors>
        <w:guid w:val="{9928BFD7-B3D8-437C-93C0-7C328B8E27CD}"/>
      </w:docPartPr>
      <w:docPartBody>
        <w:p w:rsidR="00010F13" w:rsidRDefault="00010F13" w:rsidP="00010F13">
          <w:pPr>
            <w:pStyle w:val="617043677F2241788A24DE828E9D4D2F"/>
          </w:pPr>
          <w:r w:rsidRPr="0089287C">
            <w:rPr>
              <w:rStyle w:val="PlaceholderText"/>
              <w:rFonts w:ascii="Arial Narrow" w:hAnsi="Arial Narrow"/>
              <w:sz w:val="18"/>
              <w:szCs w:val="18"/>
              <w:lang w:val="en-US"/>
            </w:rPr>
            <w:t>0.00</w:t>
          </w:r>
          <w:r w:rsidRPr="0089287C">
            <w:rPr>
              <w:rStyle w:val="PlaceholderText"/>
              <w:lang w:val="en-US"/>
            </w:rPr>
            <w:t>.</w:t>
          </w:r>
        </w:p>
      </w:docPartBody>
    </w:docPart>
    <w:docPart>
      <w:docPartPr>
        <w:name w:val="B0C439CDC895473F9E9705E841954105"/>
        <w:category>
          <w:name w:val="General"/>
          <w:gallery w:val="placeholder"/>
        </w:category>
        <w:types>
          <w:type w:val="bbPlcHdr"/>
        </w:types>
        <w:behaviors>
          <w:behavior w:val="content"/>
        </w:behaviors>
        <w:guid w:val="{ACF3D523-1406-4F29-A8E5-805B00B285B9}"/>
      </w:docPartPr>
      <w:docPartBody>
        <w:p w:rsidR="00010F13" w:rsidRDefault="00010F13" w:rsidP="00010F13">
          <w:pPr>
            <w:pStyle w:val="B0C439CDC895473F9E9705E8419541051"/>
          </w:pPr>
          <w:r w:rsidRPr="0089287C">
            <w:rPr>
              <w:rStyle w:val="PlaceholderText"/>
              <w:rFonts w:ascii="Arial Narrow" w:hAnsi="Arial Narrow"/>
              <w:sz w:val="18"/>
              <w:szCs w:val="18"/>
              <w:lang w:val="en-US"/>
            </w:rPr>
            <w:t>0.00</w:t>
          </w:r>
          <w:r w:rsidRPr="0089287C">
            <w:rPr>
              <w:rStyle w:val="PlaceholderText"/>
              <w:lang w:val="en-US"/>
            </w:rPr>
            <w:t>.</w:t>
          </w:r>
        </w:p>
      </w:docPartBody>
    </w:docPart>
    <w:docPart>
      <w:docPartPr>
        <w:name w:val="3172729904C84B26AF514E9D77844D85"/>
        <w:category>
          <w:name w:val="General"/>
          <w:gallery w:val="placeholder"/>
        </w:category>
        <w:types>
          <w:type w:val="bbPlcHdr"/>
        </w:types>
        <w:behaviors>
          <w:behavior w:val="content"/>
        </w:behaviors>
        <w:guid w:val="{4BF06AF6-C7DE-4A3F-B25A-8EDB578CBE7F}"/>
      </w:docPartPr>
      <w:docPartBody>
        <w:p w:rsidR="00000000" w:rsidRDefault="0003653B" w:rsidP="0003653B">
          <w:pPr>
            <w:pStyle w:val="3172729904C84B26AF514E9D77844D85"/>
          </w:pPr>
          <w:r w:rsidRPr="003362B0">
            <w:rPr>
              <w:rStyle w:val="PlaceholderText"/>
              <w:rFonts w:ascii="Arial Narrow" w:hAnsi="Arial Narrow"/>
              <w:sz w:val="18"/>
              <w:szCs w:val="18"/>
            </w:rPr>
            <w:t>If no, motivate</w:t>
          </w:r>
          <w:r w:rsidRPr="00A71C87">
            <w:rPr>
              <w:rStyle w:val="PlaceholderText"/>
            </w:rPr>
            <w:t>.</w:t>
          </w:r>
        </w:p>
      </w:docPartBody>
    </w:docPart>
    <w:docPart>
      <w:docPartPr>
        <w:name w:val="36FC0D47B3AC4F6F8CA5C675553A7F1F"/>
        <w:category>
          <w:name w:val="General"/>
          <w:gallery w:val="placeholder"/>
        </w:category>
        <w:types>
          <w:type w:val="bbPlcHdr"/>
        </w:types>
        <w:behaviors>
          <w:behavior w:val="content"/>
        </w:behaviors>
        <w:guid w:val="{73D2935A-CCCA-45D9-B22E-B4CDD6E6B4DB}"/>
      </w:docPartPr>
      <w:docPartBody>
        <w:p w:rsidR="0003653B" w:rsidRPr="00105CD2" w:rsidRDefault="0003653B" w:rsidP="00053EC8">
          <w:pPr>
            <w:rPr>
              <w:rStyle w:val="PlaceholderText"/>
              <w:sz w:val="18"/>
              <w:szCs w:val="18"/>
            </w:rPr>
          </w:pPr>
          <w:r w:rsidRPr="007E6C86">
            <w:rPr>
              <w:rStyle w:val="PlaceholderText"/>
              <w:rFonts w:ascii="Arial Narrow" w:hAnsi="Arial Narrow"/>
              <w:sz w:val="18"/>
              <w:szCs w:val="18"/>
            </w:rPr>
            <w:t>Provide a detailed description of the client’s:</w:t>
          </w:r>
        </w:p>
        <w:p w:rsidR="0003653B" w:rsidRPr="007E6C86" w:rsidRDefault="0003653B" w:rsidP="0003653B">
          <w:pPr>
            <w:pStyle w:val="ListParagraph"/>
            <w:numPr>
              <w:ilvl w:val="0"/>
              <w:numId w:val="8"/>
            </w:numPr>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 xml:space="preserve">current personal circumstances, </w:t>
          </w:r>
        </w:p>
        <w:p w:rsidR="0003653B" w:rsidRPr="007E6C86" w:rsidRDefault="0003653B" w:rsidP="0003653B">
          <w:pPr>
            <w:pStyle w:val="ListParagraph"/>
            <w:numPr>
              <w:ilvl w:val="0"/>
              <w:numId w:val="8"/>
            </w:numPr>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 xml:space="preserve">needs that have been identified, </w:t>
          </w:r>
        </w:p>
        <w:p w:rsidR="0003653B" w:rsidRPr="007E6C86" w:rsidRDefault="0003653B" w:rsidP="0003653B">
          <w:pPr>
            <w:pStyle w:val="ListParagraph"/>
            <w:numPr>
              <w:ilvl w:val="0"/>
              <w:numId w:val="8"/>
            </w:numPr>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 xml:space="preserve">and relevant information </w:t>
          </w:r>
        </w:p>
        <w:p w:rsidR="0003653B" w:rsidRPr="007E6C86" w:rsidRDefault="0003653B" w:rsidP="00374E39">
          <w:pPr>
            <w:pStyle w:val="ListParagraph"/>
            <w:numPr>
              <w:ilvl w:val="0"/>
              <w:numId w:val="0"/>
            </w:numPr>
            <w:ind w:left="720"/>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that formed the basis for the financial solution recommended</w:t>
          </w:r>
        </w:p>
        <w:p w:rsidR="00000000" w:rsidRDefault="00160729"/>
      </w:docPartBody>
    </w:docPart>
    <w:docPart>
      <w:docPartPr>
        <w:name w:val="E2D09D101C364E239D586103369F76B7"/>
        <w:category>
          <w:name w:val="General"/>
          <w:gallery w:val="placeholder"/>
        </w:category>
        <w:types>
          <w:type w:val="bbPlcHdr"/>
        </w:types>
        <w:behaviors>
          <w:behavior w:val="content"/>
        </w:behaviors>
        <w:guid w:val="{F42F3681-9B80-47F4-BEC1-4EFDAB472BCB}"/>
      </w:docPartPr>
      <w:docPartBody>
        <w:p w:rsidR="00000000" w:rsidRDefault="0003653B" w:rsidP="0003653B">
          <w:pPr>
            <w:pStyle w:val="E2D09D101C364E239D586103369F76B7"/>
          </w:pPr>
          <w:r>
            <w:rPr>
              <w:rStyle w:val="PlaceholderText"/>
              <w:rFonts w:ascii="Arial Narrow" w:hAnsi="Arial Narrow"/>
              <w:sz w:val="18"/>
              <w:szCs w:val="18"/>
            </w:rPr>
            <w:t>If no, motivate</w:t>
          </w:r>
        </w:p>
      </w:docPartBody>
    </w:docPart>
    <w:docPart>
      <w:docPartPr>
        <w:name w:val="86CBCEBB96954FD29DEDAC6C8A9BE270"/>
        <w:category>
          <w:name w:val="General"/>
          <w:gallery w:val="placeholder"/>
        </w:category>
        <w:types>
          <w:type w:val="bbPlcHdr"/>
        </w:types>
        <w:behaviors>
          <w:behavior w:val="content"/>
        </w:behaviors>
        <w:guid w:val="{1C085BE8-BDEA-4B55-BC75-9606A8DD375C}"/>
      </w:docPartPr>
      <w:docPartBody>
        <w:p w:rsidR="00000000" w:rsidRDefault="0003653B" w:rsidP="0003653B">
          <w:pPr>
            <w:pStyle w:val="86CBCEBB96954FD29DEDAC6C8A9BE270"/>
          </w:pPr>
          <w:r w:rsidRPr="003362B0">
            <w:rPr>
              <w:rStyle w:val="PlaceholderText"/>
              <w:rFonts w:ascii="Arial Narrow" w:hAnsi="Arial Narrow"/>
              <w:sz w:val="18"/>
              <w:szCs w:val="18"/>
            </w:rPr>
            <w:t>If no, motivate</w:t>
          </w:r>
          <w:r w:rsidRPr="00A71C87">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77"/>
    <w:multiLevelType w:val="hybridMultilevel"/>
    <w:tmpl w:val="60AC0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EB2BD5"/>
    <w:multiLevelType w:val="multilevel"/>
    <w:tmpl w:val="AEB257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4A96AA5"/>
    <w:multiLevelType w:val="hybridMultilevel"/>
    <w:tmpl w:val="D540960E"/>
    <w:lvl w:ilvl="0" w:tplc="42C6F048">
      <w:numFmt w:val="bullet"/>
      <w:lvlText w:val="•"/>
      <w:lvlJc w:val="left"/>
      <w:pPr>
        <w:ind w:left="1080" w:hanging="720"/>
      </w:pPr>
      <w:rPr>
        <w:rFonts w:ascii="Arial Narrow" w:eastAsiaTheme="minorEastAsia" w:hAnsi="Arial Narrow"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02F5F"/>
    <w:multiLevelType w:val="hybridMultilevel"/>
    <w:tmpl w:val="A8ECD5FC"/>
    <w:lvl w:ilvl="0" w:tplc="BF969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C5A07"/>
    <w:multiLevelType w:val="hybridMultilevel"/>
    <w:tmpl w:val="C27A692E"/>
    <w:lvl w:ilvl="0" w:tplc="7D7EBF00">
      <w:numFmt w:val="bullet"/>
      <w:pStyle w:val="ListParagraph"/>
      <w:lvlText w:val="•"/>
      <w:lvlJc w:val="left"/>
      <w:pPr>
        <w:ind w:left="1440" w:hanging="720"/>
      </w:pPr>
      <w:rPr>
        <w:rFonts w:ascii="Arial Narrow" w:eastAsiaTheme="minorEastAsia" w:hAnsi="Arial Narrow"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D9B010C"/>
    <w:multiLevelType w:val="hybridMultilevel"/>
    <w:tmpl w:val="B3B2371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7004786"/>
    <w:multiLevelType w:val="multilevel"/>
    <w:tmpl w:val="36B2D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5026285">
    <w:abstractNumId w:val="4"/>
  </w:num>
  <w:num w:numId="2" w16cid:durableId="473256224">
    <w:abstractNumId w:val="3"/>
  </w:num>
  <w:num w:numId="3" w16cid:durableId="2051108556">
    <w:abstractNumId w:val="5"/>
  </w:num>
  <w:num w:numId="4" w16cid:durableId="1301741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4723582">
    <w:abstractNumId w:val="5"/>
  </w:num>
  <w:num w:numId="6" w16cid:durableId="2047950812">
    <w:abstractNumId w:val="1"/>
  </w:num>
  <w:num w:numId="7" w16cid:durableId="1563364882">
    <w:abstractNumId w:val="2"/>
  </w:num>
  <w:num w:numId="8" w16cid:durableId="57759406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7F9"/>
    <w:rsid w:val="000034D5"/>
    <w:rsid w:val="00005AC3"/>
    <w:rsid w:val="00010F13"/>
    <w:rsid w:val="00011EA6"/>
    <w:rsid w:val="00013B11"/>
    <w:rsid w:val="00013F04"/>
    <w:rsid w:val="0003653B"/>
    <w:rsid w:val="00041545"/>
    <w:rsid w:val="00046830"/>
    <w:rsid w:val="00050DEE"/>
    <w:rsid w:val="00051D31"/>
    <w:rsid w:val="00073E96"/>
    <w:rsid w:val="00084F6A"/>
    <w:rsid w:val="0009337C"/>
    <w:rsid w:val="00096183"/>
    <w:rsid w:val="000A5156"/>
    <w:rsid w:val="000C03F5"/>
    <w:rsid w:val="000E06C3"/>
    <w:rsid w:val="000F01A1"/>
    <w:rsid w:val="000F02AA"/>
    <w:rsid w:val="00105069"/>
    <w:rsid w:val="00122987"/>
    <w:rsid w:val="001556A9"/>
    <w:rsid w:val="00160497"/>
    <w:rsid w:val="00160729"/>
    <w:rsid w:val="00172019"/>
    <w:rsid w:val="00215477"/>
    <w:rsid w:val="00216301"/>
    <w:rsid w:val="0022577E"/>
    <w:rsid w:val="00263410"/>
    <w:rsid w:val="002678F1"/>
    <w:rsid w:val="00273E33"/>
    <w:rsid w:val="00281E54"/>
    <w:rsid w:val="002836E6"/>
    <w:rsid w:val="002B6B34"/>
    <w:rsid w:val="002C3D1C"/>
    <w:rsid w:val="002D65FA"/>
    <w:rsid w:val="002E4A32"/>
    <w:rsid w:val="00303297"/>
    <w:rsid w:val="00333BC5"/>
    <w:rsid w:val="00373A70"/>
    <w:rsid w:val="003F6BA2"/>
    <w:rsid w:val="00400E85"/>
    <w:rsid w:val="0041383F"/>
    <w:rsid w:val="004337FC"/>
    <w:rsid w:val="004B54B1"/>
    <w:rsid w:val="004C04BE"/>
    <w:rsid w:val="004D26D8"/>
    <w:rsid w:val="004F06A2"/>
    <w:rsid w:val="005155F4"/>
    <w:rsid w:val="00530AE0"/>
    <w:rsid w:val="0057099D"/>
    <w:rsid w:val="00587E7B"/>
    <w:rsid w:val="00596C58"/>
    <w:rsid w:val="005A757F"/>
    <w:rsid w:val="005C091C"/>
    <w:rsid w:val="006029AC"/>
    <w:rsid w:val="00602C63"/>
    <w:rsid w:val="00612837"/>
    <w:rsid w:val="00645CCC"/>
    <w:rsid w:val="00647FDD"/>
    <w:rsid w:val="00653201"/>
    <w:rsid w:val="006543B4"/>
    <w:rsid w:val="0067219B"/>
    <w:rsid w:val="006E1B43"/>
    <w:rsid w:val="007133F8"/>
    <w:rsid w:val="0072604D"/>
    <w:rsid w:val="007328D0"/>
    <w:rsid w:val="007777F0"/>
    <w:rsid w:val="007A0CC5"/>
    <w:rsid w:val="008203AD"/>
    <w:rsid w:val="0083748F"/>
    <w:rsid w:val="00891C0A"/>
    <w:rsid w:val="008B7855"/>
    <w:rsid w:val="008C6F6F"/>
    <w:rsid w:val="008D254A"/>
    <w:rsid w:val="008D6D50"/>
    <w:rsid w:val="008F1091"/>
    <w:rsid w:val="008F7172"/>
    <w:rsid w:val="008F76E4"/>
    <w:rsid w:val="009004D2"/>
    <w:rsid w:val="00907BFE"/>
    <w:rsid w:val="009512ED"/>
    <w:rsid w:val="00953D8A"/>
    <w:rsid w:val="0096558D"/>
    <w:rsid w:val="009A626E"/>
    <w:rsid w:val="009B2429"/>
    <w:rsid w:val="009C25B4"/>
    <w:rsid w:val="009C5BCB"/>
    <w:rsid w:val="009D061B"/>
    <w:rsid w:val="009D0AED"/>
    <w:rsid w:val="009D7C0E"/>
    <w:rsid w:val="00A025D6"/>
    <w:rsid w:val="00A17105"/>
    <w:rsid w:val="00A272E4"/>
    <w:rsid w:val="00A45AC6"/>
    <w:rsid w:val="00A566C0"/>
    <w:rsid w:val="00A57621"/>
    <w:rsid w:val="00A72D51"/>
    <w:rsid w:val="00A8732F"/>
    <w:rsid w:val="00AC27A5"/>
    <w:rsid w:val="00AF26AD"/>
    <w:rsid w:val="00B100B8"/>
    <w:rsid w:val="00BA07E4"/>
    <w:rsid w:val="00BC1C9E"/>
    <w:rsid w:val="00BC5949"/>
    <w:rsid w:val="00BE4D23"/>
    <w:rsid w:val="00BE612A"/>
    <w:rsid w:val="00BE79EF"/>
    <w:rsid w:val="00BF3249"/>
    <w:rsid w:val="00BF74C9"/>
    <w:rsid w:val="00C77427"/>
    <w:rsid w:val="00CB3EAE"/>
    <w:rsid w:val="00CC41A3"/>
    <w:rsid w:val="00CC67F9"/>
    <w:rsid w:val="00CD283B"/>
    <w:rsid w:val="00CE426A"/>
    <w:rsid w:val="00D05B3E"/>
    <w:rsid w:val="00D2295D"/>
    <w:rsid w:val="00D42DCD"/>
    <w:rsid w:val="00D435C9"/>
    <w:rsid w:val="00D4642A"/>
    <w:rsid w:val="00D46890"/>
    <w:rsid w:val="00D52F1F"/>
    <w:rsid w:val="00DC6D55"/>
    <w:rsid w:val="00E00F7F"/>
    <w:rsid w:val="00E03E9B"/>
    <w:rsid w:val="00E05FD1"/>
    <w:rsid w:val="00E15CA7"/>
    <w:rsid w:val="00E26D68"/>
    <w:rsid w:val="00E36065"/>
    <w:rsid w:val="00E4498F"/>
    <w:rsid w:val="00E913A4"/>
    <w:rsid w:val="00EA5B46"/>
    <w:rsid w:val="00ED5A7A"/>
    <w:rsid w:val="00EF1030"/>
    <w:rsid w:val="00F15EF9"/>
    <w:rsid w:val="00F353E7"/>
    <w:rsid w:val="00F45DD4"/>
    <w:rsid w:val="00F57E6D"/>
    <w:rsid w:val="00F7486E"/>
    <w:rsid w:val="00F76438"/>
    <w:rsid w:val="00F91714"/>
    <w:rsid w:val="00FA17F1"/>
    <w:rsid w:val="00FD5134"/>
    <w:rsid w:val="00FF5250"/>
    <w:rsid w:val="00FF5762"/>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53B"/>
    <w:rPr>
      <w:color w:val="808080"/>
    </w:rPr>
  </w:style>
  <w:style w:type="paragraph" w:customStyle="1" w:styleId="0D71C97B49D94A36A4103C492E7AF7E8">
    <w:name w:val="0D71C97B49D94A36A4103C492E7AF7E8"/>
    <w:rsid w:val="00CC67F9"/>
    <w:pPr>
      <w:spacing w:after="0" w:line="240" w:lineRule="auto"/>
    </w:pPr>
    <w:rPr>
      <w:rFonts w:ascii="Arial" w:eastAsia="Times New Roman" w:hAnsi="Arial" w:cs="Arial"/>
      <w:szCs w:val="24"/>
      <w:lang w:eastAsia="en-US"/>
    </w:rPr>
  </w:style>
  <w:style w:type="paragraph" w:styleId="Header">
    <w:name w:val="header"/>
    <w:basedOn w:val="Normal"/>
    <w:link w:val="HeaderChar"/>
    <w:uiPriority w:val="99"/>
    <w:unhideWhenUsed/>
    <w:rsid w:val="00010F13"/>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010F13"/>
    <w:rPr>
      <w:rFonts w:eastAsiaTheme="minorHAnsi"/>
      <w:lang w:eastAsia="en-US"/>
    </w:rPr>
  </w:style>
  <w:style w:type="character" w:customStyle="1" w:styleId="-SFPFormCharacter">
    <w:name w:val="- SFP_Form Character"/>
    <w:basedOn w:val="PlaceholderText"/>
    <w:uiPriority w:val="1"/>
    <w:qFormat/>
    <w:rsid w:val="00010F13"/>
    <w:rPr>
      <w:rFonts w:ascii="Arial Narrow" w:hAnsi="Arial Narrow"/>
      <w:caps w:val="0"/>
      <w:color w:val="9D9E9F"/>
      <w:sz w:val="18"/>
      <w:lang w:eastAsia="en-ZA"/>
    </w:rPr>
  </w:style>
  <w:style w:type="paragraph" w:customStyle="1" w:styleId="-SFPTableQuestions">
    <w:name w:val="- SFP Table Questions"/>
    <w:basedOn w:val="-SFPBODYTEXT"/>
    <w:qFormat/>
    <w:rsid w:val="00010F13"/>
    <w:pPr>
      <w:spacing w:after="0"/>
    </w:pPr>
  </w:style>
  <w:style w:type="character" w:customStyle="1" w:styleId="-SFPFormSentencecase">
    <w:name w:val="- SFP_Form Sentence case"/>
    <w:basedOn w:val="-SFPFormCharacter"/>
    <w:uiPriority w:val="1"/>
    <w:qFormat/>
    <w:rsid w:val="00010F13"/>
    <w:rPr>
      <w:rFonts w:ascii="Arial Narrow" w:hAnsi="Arial Narrow"/>
      <w:caps w:val="0"/>
      <w:color w:val="9D9E9F"/>
      <w:sz w:val="18"/>
      <w:lang w:eastAsia="en-ZA"/>
    </w:rPr>
  </w:style>
  <w:style w:type="paragraph" w:styleId="ListParagraph">
    <w:name w:val="List Paragraph"/>
    <w:basedOn w:val="Normal"/>
    <w:uiPriority w:val="34"/>
    <w:qFormat/>
    <w:rsid w:val="0003653B"/>
    <w:pPr>
      <w:numPr>
        <w:numId w:val="1"/>
      </w:numPr>
      <w:spacing w:after="0" w:line="200" w:lineRule="exact"/>
      <w:ind w:left="284" w:hanging="284"/>
      <w:contextualSpacing/>
    </w:pPr>
    <w:rPr>
      <w:rFonts w:ascii="Arial Narrow" w:hAnsi="Arial Narrow" w:cs="Arial"/>
      <w:color w:val="9D9E9F"/>
      <w:sz w:val="16"/>
      <w:szCs w:val="20"/>
    </w:rPr>
  </w:style>
  <w:style w:type="paragraph" w:styleId="Subtitle">
    <w:name w:val="Subtitle"/>
    <w:basedOn w:val="Normal"/>
    <w:next w:val="Normal"/>
    <w:link w:val="SubtitleChar"/>
    <w:uiPriority w:val="11"/>
    <w:qFormat/>
    <w:rsid w:val="00A272E4"/>
    <w:pPr>
      <w:numPr>
        <w:ilvl w:val="1"/>
      </w:numPr>
      <w:spacing w:after="200" w:line="276" w:lineRule="auto"/>
    </w:pPr>
    <w:rPr>
      <w:rFonts w:ascii="Cambria" w:eastAsiaTheme="minorHAnsi" w:hAnsi="Cambria" w:cs="Times New Roman"/>
      <w:i/>
      <w:iCs/>
      <w:color w:val="4F81BD"/>
      <w:spacing w:val="15"/>
      <w:lang w:eastAsia="en-US"/>
    </w:rPr>
  </w:style>
  <w:style w:type="character" w:customStyle="1" w:styleId="SubtitleChar">
    <w:name w:val="Subtitle Char"/>
    <w:link w:val="Subtitle"/>
    <w:uiPriority w:val="11"/>
    <w:rsid w:val="00A272E4"/>
    <w:rPr>
      <w:rFonts w:ascii="Cambria" w:eastAsiaTheme="minorHAnsi" w:hAnsi="Cambria" w:cs="Times New Roman"/>
      <w:i/>
      <w:iCs/>
      <w:color w:val="4F81BD"/>
      <w:spacing w:val="15"/>
      <w:lang w:eastAsia="en-US"/>
    </w:rPr>
  </w:style>
  <w:style w:type="table" w:styleId="TableGrid">
    <w:name w:val="Table Grid"/>
    <w:basedOn w:val="TableNormal"/>
    <w:uiPriority w:val="59"/>
    <w:rsid w:val="00A2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FPBODYTEXT">
    <w:name w:val="- SFP_BODY TEXT"/>
    <w:basedOn w:val="Normal"/>
    <w:link w:val="-SFPBODYTEXTChar"/>
    <w:qFormat/>
    <w:rsid w:val="00010F13"/>
    <w:pPr>
      <w:spacing w:after="100" w:line="200" w:lineRule="exact"/>
    </w:pPr>
    <w:rPr>
      <w:rFonts w:ascii="Arial Narrow" w:eastAsiaTheme="minorHAnsi" w:hAnsi="Arial Narrow" w:cs="Arial"/>
      <w:color w:val="414042"/>
      <w:sz w:val="18"/>
      <w:szCs w:val="20"/>
      <w:lang w:eastAsia="en-US"/>
    </w:rPr>
  </w:style>
  <w:style w:type="character" w:customStyle="1" w:styleId="-SFPBODYTEXTChar">
    <w:name w:val="- SFP_BODY TEXT Char"/>
    <w:basedOn w:val="DefaultParagraphFont"/>
    <w:link w:val="-SFPBODYTEXT"/>
    <w:rsid w:val="00010F13"/>
    <w:rPr>
      <w:rFonts w:ascii="Arial Narrow" w:eastAsiaTheme="minorHAnsi" w:hAnsi="Arial Narrow" w:cs="Arial"/>
      <w:color w:val="414042"/>
      <w:sz w:val="18"/>
      <w:szCs w:val="20"/>
      <w:lang w:eastAsia="en-US"/>
    </w:rPr>
  </w:style>
  <w:style w:type="paragraph" w:customStyle="1" w:styleId="9B77A372E92B4173B8BA407A0DAEE0CD">
    <w:name w:val="9B77A372E92B4173B8BA407A0DAEE0CD"/>
    <w:rsid w:val="00A272E4"/>
    <w:pPr>
      <w:spacing w:after="0" w:line="200" w:lineRule="exact"/>
    </w:pPr>
    <w:rPr>
      <w:rFonts w:ascii="Arial Narrow" w:eastAsiaTheme="minorHAnsi" w:hAnsi="Arial Narrow" w:cs="Arial"/>
      <w:color w:val="414042"/>
      <w:sz w:val="18"/>
      <w:szCs w:val="20"/>
      <w:lang w:eastAsia="en-US"/>
    </w:rPr>
  </w:style>
  <w:style w:type="paragraph" w:customStyle="1" w:styleId="C4517403A9E949A389BBE81DB33F5989">
    <w:name w:val="C4517403A9E949A389BBE81DB33F5989"/>
    <w:rsid w:val="00010F13"/>
    <w:pPr>
      <w:spacing w:after="200" w:line="276" w:lineRule="auto"/>
    </w:pPr>
    <w:rPr>
      <w:rFonts w:eastAsiaTheme="minorHAnsi"/>
      <w:lang w:eastAsia="en-US"/>
    </w:rPr>
  </w:style>
  <w:style w:type="character" w:customStyle="1" w:styleId="Heading1Char">
    <w:name w:val="Heading 1 Char"/>
    <w:basedOn w:val="DefaultParagraphFont"/>
    <w:link w:val="Heading1"/>
    <w:uiPriority w:val="9"/>
    <w:rsid w:val="00A57621"/>
    <w:rPr>
      <w:rFonts w:asciiTheme="majorHAnsi" w:eastAsiaTheme="majorEastAsia" w:hAnsiTheme="majorHAnsi" w:cstheme="majorBidi"/>
      <w:color w:val="2F5496" w:themeColor="accent1" w:themeShade="BF"/>
      <w:sz w:val="32"/>
      <w:szCs w:val="32"/>
    </w:rPr>
  </w:style>
  <w:style w:type="paragraph" w:customStyle="1" w:styleId="A513683396934A9DAFDB3C13E6B9878B">
    <w:name w:val="A513683396934A9DAFDB3C13E6B9878B"/>
    <w:rsid w:val="00010F13"/>
    <w:pPr>
      <w:spacing w:after="200" w:line="276" w:lineRule="auto"/>
    </w:pPr>
    <w:rPr>
      <w:rFonts w:eastAsiaTheme="minorHAnsi"/>
      <w:lang w:eastAsia="en-US"/>
    </w:rPr>
  </w:style>
  <w:style w:type="paragraph" w:customStyle="1" w:styleId="B8CB015C92AA4030858B3FC692E47B18">
    <w:name w:val="B8CB015C92AA4030858B3FC692E47B18"/>
    <w:rsid w:val="00010F13"/>
    <w:pPr>
      <w:spacing w:after="200" w:line="276" w:lineRule="auto"/>
    </w:pPr>
    <w:rPr>
      <w:rFonts w:eastAsiaTheme="minorHAnsi"/>
      <w:lang w:eastAsia="en-US"/>
    </w:rPr>
  </w:style>
  <w:style w:type="paragraph" w:customStyle="1" w:styleId="4AF8F903933A4F6698A585D06E60938A">
    <w:name w:val="4AF8F903933A4F6698A585D06E60938A"/>
    <w:rsid w:val="00010F13"/>
    <w:pPr>
      <w:spacing w:after="200" w:line="276" w:lineRule="auto"/>
    </w:pPr>
    <w:rPr>
      <w:rFonts w:eastAsiaTheme="minorHAnsi"/>
      <w:lang w:eastAsia="en-US"/>
    </w:rPr>
  </w:style>
  <w:style w:type="paragraph" w:customStyle="1" w:styleId="74411840CF7D46439FAF80C8E3864AF4">
    <w:name w:val="74411840CF7D46439FAF80C8E3864AF4"/>
    <w:rsid w:val="00010F13"/>
    <w:pPr>
      <w:spacing w:after="200" w:line="276" w:lineRule="auto"/>
    </w:pPr>
    <w:rPr>
      <w:rFonts w:eastAsiaTheme="minorHAnsi"/>
      <w:lang w:eastAsia="en-US"/>
    </w:rPr>
  </w:style>
  <w:style w:type="paragraph" w:customStyle="1" w:styleId="43CA915E89EB4DB8AB397D401926E100">
    <w:name w:val="43CA915E89EB4DB8AB397D401926E100"/>
    <w:rsid w:val="00010F13"/>
    <w:pPr>
      <w:spacing w:after="200" w:line="276" w:lineRule="auto"/>
    </w:pPr>
    <w:rPr>
      <w:rFonts w:eastAsiaTheme="minorHAnsi"/>
      <w:lang w:eastAsia="en-US"/>
    </w:rPr>
  </w:style>
  <w:style w:type="paragraph" w:customStyle="1" w:styleId="E3F2A13CF60F4057A410FE79E335465B">
    <w:name w:val="E3F2A13CF60F4057A410FE79E335465B"/>
    <w:rsid w:val="00010F13"/>
    <w:pPr>
      <w:spacing w:after="200" w:line="276" w:lineRule="auto"/>
    </w:pPr>
    <w:rPr>
      <w:rFonts w:eastAsiaTheme="minorHAnsi"/>
      <w:lang w:eastAsia="en-US"/>
    </w:rPr>
  </w:style>
  <w:style w:type="paragraph" w:customStyle="1" w:styleId="7C7057D901164FA8BCF3C728CAC037E4">
    <w:name w:val="7C7057D901164FA8BCF3C728CAC037E4"/>
    <w:rsid w:val="00010F13"/>
    <w:pPr>
      <w:spacing w:after="200" w:line="276" w:lineRule="auto"/>
    </w:pPr>
    <w:rPr>
      <w:rFonts w:eastAsiaTheme="minorHAnsi"/>
      <w:lang w:eastAsia="en-US"/>
    </w:rPr>
  </w:style>
  <w:style w:type="paragraph" w:customStyle="1" w:styleId="72D618003EB84DC8931C369F9E33796F">
    <w:name w:val="72D618003EB84DC8931C369F9E33796F"/>
    <w:rsid w:val="00010F13"/>
    <w:pPr>
      <w:spacing w:after="200" w:line="276" w:lineRule="auto"/>
    </w:pPr>
    <w:rPr>
      <w:rFonts w:eastAsiaTheme="minorHAnsi"/>
      <w:lang w:eastAsia="en-US"/>
    </w:rPr>
  </w:style>
  <w:style w:type="paragraph" w:customStyle="1" w:styleId="133298F36DF84EC0A0A954B63901FC3C">
    <w:name w:val="133298F36DF84EC0A0A954B63901FC3C"/>
    <w:rsid w:val="00010F13"/>
    <w:pPr>
      <w:spacing w:after="200" w:line="276" w:lineRule="auto"/>
    </w:pPr>
    <w:rPr>
      <w:rFonts w:eastAsiaTheme="minorHAnsi"/>
      <w:lang w:eastAsia="en-US"/>
    </w:rPr>
  </w:style>
  <w:style w:type="paragraph" w:customStyle="1" w:styleId="2ED8AE861ECB45BEAEACEB8F9FE581ED">
    <w:name w:val="2ED8AE861ECB45BEAEACEB8F9FE581ED"/>
    <w:rsid w:val="00010F13"/>
    <w:pPr>
      <w:spacing w:after="200" w:line="276" w:lineRule="auto"/>
    </w:pPr>
    <w:rPr>
      <w:rFonts w:eastAsiaTheme="minorHAnsi"/>
      <w:lang w:eastAsia="en-US"/>
    </w:rPr>
  </w:style>
  <w:style w:type="paragraph" w:customStyle="1" w:styleId="F6252E2441E443DF9332EE5786886612">
    <w:name w:val="F6252E2441E443DF9332EE5786886612"/>
    <w:rsid w:val="00010F13"/>
    <w:pPr>
      <w:spacing w:after="200" w:line="276" w:lineRule="auto"/>
    </w:pPr>
    <w:rPr>
      <w:rFonts w:eastAsiaTheme="minorHAnsi"/>
      <w:lang w:eastAsia="en-US"/>
    </w:rPr>
  </w:style>
  <w:style w:type="paragraph" w:customStyle="1" w:styleId="E1D6F1AA0B76456CB21077C7809651C3">
    <w:name w:val="E1D6F1AA0B76456CB21077C7809651C3"/>
    <w:rsid w:val="00010F13"/>
    <w:pPr>
      <w:spacing w:after="200" w:line="276" w:lineRule="auto"/>
    </w:pPr>
    <w:rPr>
      <w:rFonts w:eastAsiaTheme="minorHAnsi"/>
      <w:lang w:eastAsia="en-US"/>
    </w:rPr>
  </w:style>
  <w:style w:type="paragraph" w:customStyle="1" w:styleId="BFDC14EFF3AF4D448933EDEF80C64A32">
    <w:name w:val="BFDC14EFF3AF4D448933EDEF80C64A32"/>
    <w:rsid w:val="00010F13"/>
    <w:pPr>
      <w:spacing w:after="200" w:line="276" w:lineRule="auto"/>
    </w:pPr>
    <w:rPr>
      <w:rFonts w:eastAsiaTheme="minorHAnsi"/>
      <w:lang w:eastAsia="en-US"/>
    </w:rPr>
  </w:style>
  <w:style w:type="paragraph" w:customStyle="1" w:styleId="3A41D8A5539046E1BE71C5A6011A7C7B">
    <w:name w:val="3A41D8A5539046E1BE71C5A6011A7C7B"/>
    <w:rsid w:val="00010F13"/>
    <w:pPr>
      <w:spacing w:after="200" w:line="276" w:lineRule="auto"/>
    </w:pPr>
    <w:rPr>
      <w:rFonts w:eastAsiaTheme="minorHAnsi"/>
      <w:lang w:eastAsia="en-US"/>
    </w:rPr>
  </w:style>
  <w:style w:type="paragraph" w:customStyle="1" w:styleId="65AF82CC61EF47109C1E42A3A6F6CBEA">
    <w:name w:val="65AF82CC61EF47109C1E42A3A6F6CBEA"/>
    <w:rsid w:val="00010F13"/>
    <w:pPr>
      <w:spacing w:after="200" w:line="276" w:lineRule="auto"/>
    </w:pPr>
    <w:rPr>
      <w:rFonts w:eastAsiaTheme="minorHAnsi"/>
      <w:lang w:eastAsia="en-US"/>
    </w:rPr>
  </w:style>
  <w:style w:type="paragraph" w:customStyle="1" w:styleId="673ED197A95F410BB158A625B4117FA3">
    <w:name w:val="673ED197A95F410BB158A625B4117FA3"/>
    <w:rsid w:val="00010F13"/>
    <w:pPr>
      <w:spacing w:after="200" w:line="276" w:lineRule="auto"/>
    </w:pPr>
    <w:rPr>
      <w:rFonts w:eastAsiaTheme="minorHAnsi"/>
      <w:lang w:eastAsia="en-US"/>
    </w:rPr>
  </w:style>
  <w:style w:type="paragraph" w:customStyle="1" w:styleId="E6E7674ABB6D4C0D8DAAFF30925AEE0E">
    <w:name w:val="E6E7674ABB6D4C0D8DAAFF30925AEE0E"/>
    <w:rsid w:val="00010F13"/>
    <w:pPr>
      <w:spacing w:after="200" w:line="276" w:lineRule="auto"/>
    </w:pPr>
    <w:rPr>
      <w:rFonts w:eastAsiaTheme="minorHAnsi"/>
      <w:lang w:eastAsia="en-US"/>
    </w:rPr>
  </w:style>
  <w:style w:type="paragraph" w:customStyle="1" w:styleId="CF8A85A89D954439A48306C8CEBEC180">
    <w:name w:val="CF8A85A89D954439A48306C8CEBEC180"/>
    <w:rsid w:val="00010F13"/>
    <w:pPr>
      <w:spacing w:after="200" w:line="276" w:lineRule="auto"/>
    </w:pPr>
    <w:rPr>
      <w:rFonts w:eastAsiaTheme="minorHAnsi"/>
      <w:lang w:eastAsia="en-US"/>
    </w:rPr>
  </w:style>
  <w:style w:type="paragraph" w:customStyle="1" w:styleId="C8860E57284F45FE944B9AAE2DCC59FE">
    <w:name w:val="C8860E57284F45FE944B9AAE2DCC59FE"/>
    <w:rsid w:val="00010F13"/>
    <w:pPr>
      <w:spacing w:after="200" w:line="276" w:lineRule="auto"/>
    </w:pPr>
    <w:rPr>
      <w:rFonts w:eastAsiaTheme="minorHAnsi"/>
      <w:lang w:eastAsia="en-US"/>
    </w:rPr>
  </w:style>
  <w:style w:type="paragraph" w:customStyle="1" w:styleId="A264AF2043F64EDFABEA29B1D4D27989">
    <w:name w:val="A264AF2043F64EDFABEA29B1D4D27989"/>
    <w:rsid w:val="00010F13"/>
    <w:pPr>
      <w:spacing w:after="200" w:line="276" w:lineRule="auto"/>
    </w:pPr>
    <w:rPr>
      <w:rFonts w:eastAsiaTheme="minorHAnsi"/>
      <w:lang w:eastAsia="en-US"/>
    </w:rPr>
  </w:style>
  <w:style w:type="paragraph" w:customStyle="1" w:styleId="7406F466BD6A4E2BA16A77D4385CB508">
    <w:name w:val="7406F466BD6A4E2BA16A77D4385CB508"/>
    <w:rsid w:val="00010F13"/>
    <w:pPr>
      <w:spacing w:after="200" w:line="276" w:lineRule="auto"/>
    </w:pPr>
    <w:rPr>
      <w:rFonts w:eastAsiaTheme="minorHAnsi"/>
      <w:lang w:eastAsia="en-US"/>
    </w:rPr>
  </w:style>
  <w:style w:type="paragraph" w:customStyle="1" w:styleId="654459182DDC41AC9078BC0F5EC2B805">
    <w:name w:val="654459182DDC41AC9078BC0F5EC2B805"/>
    <w:rsid w:val="00010F13"/>
    <w:pPr>
      <w:spacing w:after="200" w:line="276" w:lineRule="auto"/>
    </w:pPr>
    <w:rPr>
      <w:rFonts w:eastAsiaTheme="minorHAnsi"/>
      <w:lang w:eastAsia="en-US"/>
    </w:rPr>
  </w:style>
  <w:style w:type="paragraph" w:customStyle="1" w:styleId="3EABFDEE1CBB4A2E8971091B527CCCB0">
    <w:name w:val="3EABFDEE1CBB4A2E8971091B527CCCB0"/>
    <w:rsid w:val="00010F13"/>
    <w:pPr>
      <w:spacing w:after="200" w:line="276" w:lineRule="auto"/>
    </w:pPr>
    <w:rPr>
      <w:rFonts w:eastAsiaTheme="minorHAnsi"/>
      <w:lang w:eastAsia="en-US"/>
    </w:rPr>
  </w:style>
  <w:style w:type="paragraph" w:customStyle="1" w:styleId="48E406AAAE884C92868262262DB04C9A">
    <w:name w:val="48E406AAAE884C92868262262DB04C9A"/>
    <w:rsid w:val="00010F13"/>
    <w:pPr>
      <w:spacing w:after="200" w:line="276" w:lineRule="auto"/>
    </w:pPr>
    <w:rPr>
      <w:rFonts w:eastAsiaTheme="minorHAnsi"/>
      <w:lang w:eastAsia="en-US"/>
    </w:rPr>
  </w:style>
  <w:style w:type="paragraph" w:customStyle="1" w:styleId="666157F6473F4497B7DBA2B7E5942186">
    <w:name w:val="666157F6473F4497B7DBA2B7E5942186"/>
    <w:rsid w:val="00010F13"/>
    <w:pPr>
      <w:spacing w:after="200" w:line="276" w:lineRule="auto"/>
    </w:pPr>
    <w:rPr>
      <w:rFonts w:eastAsiaTheme="minorHAnsi"/>
      <w:lang w:eastAsia="en-US"/>
    </w:rPr>
  </w:style>
  <w:style w:type="paragraph" w:customStyle="1" w:styleId="9D624438D8014D73B5F0BAFC955347AB">
    <w:name w:val="9D624438D8014D73B5F0BAFC955347AB"/>
    <w:rsid w:val="00010F13"/>
    <w:pPr>
      <w:spacing w:after="200" w:line="276" w:lineRule="auto"/>
    </w:pPr>
    <w:rPr>
      <w:rFonts w:eastAsiaTheme="minorHAnsi"/>
      <w:lang w:eastAsia="en-US"/>
    </w:rPr>
  </w:style>
  <w:style w:type="paragraph" w:customStyle="1" w:styleId="96B656ABEC1E4D6DB4F4694BDEE0DD16">
    <w:name w:val="96B656ABEC1E4D6DB4F4694BDEE0DD16"/>
    <w:rsid w:val="00010F13"/>
    <w:pPr>
      <w:spacing w:after="200" w:line="276" w:lineRule="auto"/>
    </w:pPr>
    <w:rPr>
      <w:rFonts w:eastAsiaTheme="minorHAnsi"/>
      <w:lang w:eastAsia="en-US"/>
    </w:rPr>
  </w:style>
  <w:style w:type="paragraph" w:customStyle="1" w:styleId="869142681749416E8B3BAA186FDCED0F">
    <w:name w:val="869142681749416E8B3BAA186FDCED0F"/>
    <w:rsid w:val="00010F13"/>
    <w:pPr>
      <w:spacing w:after="200" w:line="276" w:lineRule="auto"/>
    </w:pPr>
    <w:rPr>
      <w:rFonts w:eastAsiaTheme="minorHAnsi"/>
      <w:lang w:eastAsia="en-US"/>
    </w:rPr>
  </w:style>
  <w:style w:type="paragraph" w:customStyle="1" w:styleId="CE82A9E7D194496E85CED28F90D01495">
    <w:name w:val="CE82A9E7D194496E85CED28F90D01495"/>
    <w:rsid w:val="00010F13"/>
    <w:pPr>
      <w:spacing w:after="200" w:line="276" w:lineRule="auto"/>
    </w:pPr>
    <w:rPr>
      <w:rFonts w:eastAsiaTheme="minorHAnsi"/>
      <w:lang w:eastAsia="en-US"/>
    </w:rPr>
  </w:style>
  <w:style w:type="paragraph" w:customStyle="1" w:styleId="4CEB83CA70134B2E83E93033221D775F">
    <w:name w:val="4CEB83CA70134B2E83E93033221D775F"/>
    <w:rsid w:val="00010F13"/>
    <w:pPr>
      <w:spacing w:after="200" w:line="276" w:lineRule="auto"/>
    </w:pPr>
    <w:rPr>
      <w:rFonts w:eastAsiaTheme="minorHAnsi"/>
      <w:lang w:eastAsia="en-US"/>
    </w:rPr>
  </w:style>
  <w:style w:type="paragraph" w:customStyle="1" w:styleId="EFB197615FF94D2EBFEDE5F9A117F186">
    <w:name w:val="EFB197615FF94D2EBFEDE5F9A117F186"/>
    <w:rsid w:val="00010F13"/>
    <w:pPr>
      <w:spacing w:after="200" w:line="276" w:lineRule="auto"/>
    </w:pPr>
    <w:rPr>
      <w:rFonts w:eastAsiaTheme="minorHAnsi"/>
      <w:lang w:eastAsia="en-US"/>
    </w:rPr>
  </w:style>
  <w:style w:type="paragraph" w:customStyle="1" w:styleId="949396DEFB884851817B25D1496159E4">
    <w:name w:val="949396DEFB884851817B25D1496159E4"/>
    <w:rsid w:val="00010F13"/>
    <w:pPr>
      <w:spacing w:after="200" w:line="276" w:lineRule="auto"/>
    </w:pPr>
    <w:rPr>
      <w:rFonts w:eastAsiaTheme="minorHAnsi"/>
      <w:lang w:eastAsia="en-US"/>
    </w:rPr>
  </w:style>
  <w:style w:type="paragraph" w:customStyle="1" w:styleId="09030298B2BF402AABCAE0EE5708769D">
    <w:name w:val="09030298B2BF402AABCAE0EE5708769D"/>
    <w:rsid w:val="00010F13"/>
    <w:pPr>
      <w:spacing w:after="200" w:line="276" w:lineRule="auto"/>
    </w:pPr>
    <w:rPr>
      <w:rFonts w:eastAsiaTheme="minorHAnsi"/>
      <w:lang w:eastAsia="en-US"/>
    </w:rPr>
  </w:style>
  <w:style w:type="paragraph" w:customStyle="1" w:styleId="78DEF6D480D148C78375DAE97A2A8B28">
    <w:name w:val="78DEF6D480D148C78375DAE97A2A8B28"/>
    <w:rsid w:val="00010F13"/>
    <w:pPr>
      <w:spacing w:after="200" w:line="276" w:lineRule="auto"/>
    </w:pPr>
    <w:rPr>
      <w:rFonts w:eastAsiaTheme="minorHAnsi"/>
      <w:lang w:eastAsia="en-US"/>
    </w:rPr>
  </w:style>
  <w:style w:type="paragraph" w:customStyle="1" w:styleId="4BDC46AA6444431F9ACC1954F2C2F3EB">
    <w:name w:val="4BDC46AA6444431F9ACC1954F2C2F3EB"/>
    <w:rsid w:val="00010F13"/>
    <w:pPr>
      <w:spacing w:after="200" w:line="276" w:lineRule="auto"/>
    </w:pPr>
    <w:rPr>
      <w:rFonts w:eastAsiaTheme="minorHAnsi"/>
      <w:lang w:eastAsia="en-US"/>
    </w:rPr>
  </w:style>
  <w:style w:type="paragraph" w:customStyle="1" w:styleId="A66B31F8D1E7468A9DBB88A9751D5CB2">
    <w:name w:val="A66B31F8D1E7468A9DBB88A9751D5CB2"/>
    <w:rsid w:val="00010F13"/>
    <w:pPr>
      <w:spacing w:after="200" w:line="276" w:lineRule="auto"/>
    </w:pPr>
    <w:rPr>
      <w:rFonts w:eastAsiaTheme="minorHAnsi"/>
      <w:lang w:eastAsia="en-US"/>
    </w:rPr>
  </w:style>
  <w:style w:type="paragraph" w:customStyle="1" w:styleId="FAB96C1928FC478CB66BD521335FF2E9">
    <w:name w:val="FAB96C1928FC478CB66BD521335FF2E9"/>
    <w:rsid w:val="00010F13"/>
    <w:pPr>
      <w:spacing w:after="200" w:line="276" w:lineRule="auto"/>
    </w:pPr>
    <w:rPr>
      <w:rFonts w:eastAsiaTheme="minorHAnsi"/>
      <w:lang w:eastAsia="en-US"/>
    </w:rPr>
  </w:style>
  <w:style w:type="paragraph" w:customStyle="1" w:styleId="8AA55680FB014BEBB4C97CBD1D5A4954">
    <w:name w:val="8AA55680FB014BEBB4C97CBD1D5A4954"/>
    <w:rsid w:val="00010F13"/>
    <w:pPr>
      <w:spacing w:after="200" w:line="276" w:lineRule="auto"/>
    </w:pPr>
    <w:rPr>
      <w:rFonts w:eastAsiaTheme="minorHAnsi"/>
      <w:lang w:eastAsia="en-US"/>
    </w:rPr>
  </w:style>
  <w:style w:type="paragraph" w:customStyle="1" w:styleId="1DD4F47360254D2CB9AB4C9662B4D67C">
    <w:name w:val="1DD4F47360254D2CB9AB4C9662B4D67C"/>
    <w:rsid w:val="00010F13"/>
    <w:pPr>
      <w:spacing w:after="200" w:line="276" w:lineRule="auto"/>
    </w:pPr>
    <w:rPr>
      <w:rFonts w:eastAsiaTheme="minorHAnsi"/>
      <w:lang w:eastAsia="en-US"/>
    </w:rPr>
  </w:style>
  <w:style w:type="paragraph" w:customStyle="1" w:styleId="71A15991CD4941D5910E779379118BB3">
    <w:name w:val="71A15991CD4941D5910E779379118BB3"/>
    <w:rsid w:val="00010F13"/>
    <w:pPr>
      <w:spacing w:after="200" w:line="276" w:lineRule="auto"/>
    </w:pPr>
    <w:rPr>
      <w:rFonts w:eastAsiaTheme="minorHAnsi"/>
      <w:lang w:eastAsia="en-US"/>
    </w:rPr>
  </w:style>
  <w:style w:type="paragraph" w:customStyle="1" w:styleId="BC886FAAD86145B78EA9D79108F2BA42">
    <w:name w:val="BC886FAAD86145B78EA9D79108F2BA42"/>
    <w:rsid w:val="00010F13"/>
    <w:pPr>
      <w:spacing w:after="200" w:line="276" w:lineRule="auto"/>
    </w:pPr>
    <w:rPr>
      <w:rFonts w:eastAsiaTheme="minorHAnsi"/>
      <w:lang w:eastAsia="en-US"/>
    </w:rPr>
  </w:style>
  <w:style w:type="paragraph" w:customStyle="1" w:styleId="9ABD276CCB784A5A96D9D7FDC06B9260">
    <w:name w:val="9ABD276CCB784A5A96D9D7FDC06B9260"/>
    <w:rsid w:val="00010F13"/>
    <w:pPr>
      <w:spacing w:after="200" w:line="276" w:lineRule="auto"/>
    </w:pPr>
    <w:rPr>
      <w:rFonts w:eastAsiaTheme="minorHAnsi"/>
      <w:lang w:eastAsia="en-US"/>
    </w:rPr>
  </w:style>
  <w:style w:type="paragraph" w:customStyle="1" w:styleId="1135778BE772456CACD7ADDA0E2565B5">
    <w:name w:val="1135778BE772456CACD7ADDA0E2565B5"/>
    <w:rsid w:val="00010F13"/>
    <w:pPr>
      <w:spacing w:after="200" w:line="276" w:lineRule="auto"/>
    </w:pPr>
    <w:rPr>
      <w:rFonts w:eastAsiaTheme="minorHAnsi"/>
      <w:lang w:eastAsia="en-US"/>
    </w:rPr>
  </w:style>
  <w:style w:type="paragraph" w:customStyle="1" w:styleId="0E9A0821FB3C4D498DF12581AFC0B32D">
    <w:name w:val="0E9A0821FB3C4D498DF12581AFC0B32D"/>
    <w:rsid w:val="00010F13"/>
    <w:pPr>
      <w:spacing w:after="200" w:line="276" w:lineRule="auto"/>
    </w:pPr>
    <w:rPr>
      <w:rFonts w:eastAsiaTheme="minorHAnsi"/>
      <w:lang w:eastAsia="en-US"/>
    </w:rPr>
  </w:style>
  <w:style w:type="paragraph" w:customStyle="1" w:styleId="1944B8BF26444C5C8BA0DFDBFDADF29C">
    <w:name w:val="1944B8BF26444C5C8BA0DFDBFDADF29C"/>
    <w:rsid w:val="00010F13"/>
    <w:pPr>
      <w:spacing w:after="200" w:line="276" w:lineRule="auto"/>
    </w:pPr>
    <w:rPr>
      <w:rFonts w:eastAsiaTheme="minorHAnsi"/>
      <w:lang w:eastAsia="en-US"/>
    </w:rPr>
  </w:style>
  <w:style w:type="paragraph" w:customStyle="1" w:styleId="F495C7D52EAC4CA0908DB38406619909">
    <w:name w:val="F495C7D52EAC4CA0908DB38406619909"/>
    <w:rsid w:val="00010F13"/>
    <w:pPr>
      <w:spacing w:after="200" w:line="276" w:lineRule="auto"/>
    </w:pPr>
    <w:rPr>
      <w:rFonts w:eastAsiaTheme="minorHAnsi"/>
      <w:lang w:eastAsia="en-US"/>
    </w:rPr>
  </w:style>
  <w:style w:type="paragraph" w:customStyle="1" w:styleId="9477B2ADB75E44D9B80E633A8102A0C5">
    <w:name w:val="9477B2ADB75E44D9B80E633A8102A0C5"/>
    <w:rsid w:val="00010F13"/>
    <w:pPr>
      <w:spacing w:after="200" w:line="276" w:lineRule="auto"/>
    </w:pPr>
    <w:rPr>
      <w:rFonts w:eastAsiaTheme="minorHAnsi"/>
      <w:lang w:eastAsia="en-US"/>
    </w:rPr>
  </w:style>
  <w:style w:type="paragraph" w:customStyle="1" w:styleId="C1E032A5A58E4BD7918713138151A166">
    <w:name w:val="C1E032A5A58E4BD7918713138151A166"/>
    <w:rsid w:val="00010F13"/>
    <w:pPr>
      <w:spacing w:after="200" w:line="276" w:lineRule="auto"/>
    </w:pPr>
    <w:rPr>
      <w:rFonts w:eastAsiaTheme="minorHAnsi"/>
      <w:lang w:eastAsia="en-US"/>
    </w:rPr>
  </w:style>
  <w:style w:type="paragraph" w:customStyle="1" w:styleId="193C017A2BFF498F8752F1B7E27B9309">
    <w:name w:val="193C017A2BFF498F8752F1B7E27B9309"/>
    <w:rsid w:val="00010F13"/>
    <w:pPr>
      <w:spacing w:after="200" w:line="276" w:lineRule="auto"/>
    </w:pPr>
    <w:rPr>
      <w:rFonts w:eastAsiaTheme="minorHAnsi"/>
      <w:lang w:eastAsia="en-US"/>
    </w:rPr>
  </w:style>
  <w:style w:type="paragraph" w:customStyle="1" w:styleId="E806FD7B959F4C51A0B7A9268DB96947">
    <w:name w:val="E806FD7B959F4C51A0B7A9268DB96947"/>
    <w:rsid w:val="00010F13"/>
    <w:pPr>
      <w:spacing w:after="200" w:line="276" w:lineRule="auto"/>
    </w:pPr>
    <w:rPr>
      <w:rFonts w:eastAsiaTheme="minorHAnsi"/>
      <w:lang w:eastAsia="en-US"/>
    </w:rPr>
  </w:style>
  <w:style w:type="paragraph" w:customStyle="1" w:styleId="50554CC4997B4726B07A7CE42F558231">
    <w:name w:val="50554CC4997B4726B07A7CE42F558231"/>
    <w:rsid w:val="00010F13"/>
    <w:pPr>
      <w:spacing w:after="200" w:line="276" w:lineRule="auto"/>
    </w:pPr>
    <w:rPr>
      <w:rFonts w:eastAsiaTheme="minorHAnsi"/>
      <w:lang w:eastAsia="en-US"/>
    </w:rPr>
  </w:style>
  <w:style w:type="paragraph" w:customStyle="1" w:styleId="619689FDC9ED4D589BFBC506A6EE6C1E">
    <w:name w:val="619689FDC9ED4D589BFBC506A6EE6C1E"/>
    <w:rsid w:val="00010F13"/>
    <w:pPr>
      <w:spacing w:after="200" w:line="276" w:lineRule="auto"/>
    </w:pPr>
    <w:rPr>
      <w:rFonts w:eastAsiaTheme="minorHAnsi"/>
      <w:lang w:eastAsia="en-US"/>
    </w:rPr>
  </w:style>
  <w:style w:type="paragraph" w:customStyle="1" w:styleId="DFECDA8D040540FF9A3B118478D5E7E2">
    <w:name w:val="DFECDA8D040540FF9A3B118478D5E7E2"/>
    <w:rsid w:val="00010F13"/>
    <w:pPr>
      <w:spacing w:after="200" w:line="276" w:lineRule="auto"/>
    </w:pPr>
    <w:rPr>
      <w:rFonts w:eastAsiaTheme="minorHAnsi"/>
      <w:lang w:eastAsia="en-US"/>
    </w:rPr>
  </w:style>
  <w:style w:type="paragraph" w:customStyle="1" w:styleId="1CA5A4D246E04B59B62E1030CD0DF1B7">
    <w:name w:val="1CA5A4D246E04B59B62E1030CD0DF1B7"/>
    <w:rsid w:val="00010F13"/>
    <w:pPr>
      <w:spacing w:after="200" w:line="276" w:lineRule="auto"/>
    </w:pPr>
    <w:rPr>
      <w:rFonts w:eastAsiaTheme="minorHAnsi"/>
      <w:lang w:eastAsia="en-US"/>
    </w:rPr>
  </w:style>
  <w:style w:type="paragraph" w:customStyle="1" w:styleId="C5D526F2E51C4F76AB4413CF82407BA7">
    <w:name w:val="C5D526F2E51C4F76AB4413CF82407BA7"/>
    <w:rsid w:val="00010F13"/>
    <w:pPr>
      <w:spacing w:after="200" w:line="276" w:lineRule="auto"/>
    </w:pPr>
    <w:rPr>
      <w:rFonts w:eastAsiaTheme="minorHAnsi"/>
      <w:lang w:eastAsia="en-US"/>
    </w:rPr>
  </w:style>
  <w:style w:type="paragraph" w:customStyle="1" w:styleId="4E13B0FBF2DB4F98A9FD0A5AC3F550CE">
    <w:name w:val="4E13B0FBF2DB4F98A9FD0A5AC3F550CE"/>
    <w:rsid w:val="00010F13"/>
    <w:pPr>
      <w:spacing w:after="200" w:line="276" w:lineRule="auto"/>
    </w:pPr>
    <w:rPr>
      <w:rFonts w:eastAsiaTheme="minorHAnsi"/>
      <w:lang w:eastAsia="en-US"/>
    </w:rPr>
  </w:style>
  <w:style w:type="paragraph" w:customStyle="1" w:styleId="902C85F0D1E44A8C9C2D25D730054B46">
    <w:name w:val="902C85F0D1E44A8C9C2D25D730054B46"/>
    <w:rsid w:val="00010F13"/>
    <w:pPr>
      <w:spacing w:after="200" w:line="276" w:lineRule="auto"/>
    </w:pPr>
    <w:rPr>
      <w:rFonts w:eastAsiaTheme="minorHAnsi"/>
      <w:lang w:eastAsia="en-US"/>
    </w:rPr>
  </w:style>
  <w:style w:type="paragraph" w:customStyle="1" w:styleId="9029E6BD39CB447EA7C7DD9BE9C5D49D">
    <w:name w:val="9029E6BD39CB447EA7C7DD9BE9C5D49D"/>
    <w:rsid w:val="00010F13"/>
    <w:pPr>
      <w:spacing w:after="200" w:line="276" w:lineRule="auto"/>
    </w:pPr>
    <w:rPr>
      <w:rFonts w:eastAsiaTheme="minorHAnsi"/>
      <w:lang w:eastAsia="en-US"/>
    </w:rPr>
  </w:style>
  <w:style w:type="paragraph" w:customStyle="1" w:styleId="88B07638BB5247C99E487BD4E626FDBC">
    <w:name w:val="88B07638BB5247C99E487BD4E626FDBC"/>
    <w:rsid w:val="00010F13"/>
    <w:pPr>
      <w:spacing w:after="200" w:line="276" w:lineRule="auto"/>
    </w:pPr>
    <w:rPr>
      <w:rFonts w:eastAsiaTheme="minorHAnsi"/>
      <w:lang w:eastAsia="en-US"/>
    </w:rPr>
  </w:style>
  <w:style w:type="paragraph" w:customStyle="1" w:styleId="C027D5F42ABA4D5C9CE4B815331B87DC">
    <w:name w:val="C027D5F42ABA4D5C9CE4B815331B87DC"/>
    <w:rsid w:val="00010F13"/>
    <w:pPr>
      <w:spacing w:after="200" w:line="276" w:lineRule="auto"/>
    </w:pPr>
    <w:rPr>
      <w:rFonts w:eastAsiaTheme="minorHAnsi"/>
      <w:lang w:eastAsia="en-US"/>
    </w:rPr>
  </w:style>
  <w:style w:type="paragraph" w:customStyle="1" w:styleId="B981E7D578E84441BC61D649A957087F">
    <w:name w:val="B981E7D578E84441BC61D649A957087F"/>
    <w:rsid w:val="00010F13"/>
    <w:pPr>
      <w:spacing w:after="200" w:line="276" w:lineRule="auto"/>
    </w:pPr>
    <w:rPr>
      <w:rFonts w:eastAsiaTheme="minorHAnsi"/>
      <w:lang w:eastAsia="en-US"/>
    </w:rPr>
  </w:style>
  <w:style w:type="paragraph" w:customStyle="1" w:styleId="0B733C693C544092B7B779FF9D17B77A">
    <w:name w:val="0B733C693C544092B7B779FF9D17B77A"/>
    <w:rsid w:val="00010F13"/>
    <w:pPr>
      <w:spacing w:after="200" w:line="276" w:lineRule="auto"/>
    </w:pPr>
    <w:rPr>
      <w:rFonts w:eastAsiaTheme="minorHAnsi"/>
      <w:lang w:eastAsia="en-US"/>
    </w:rPr>
  </w:style>
  <w:style w:type="paragraph" w:customStyle="1" w:styleId="49AF4870C65246A88EBD2A71EA0CCE1C">
    <w:name w:val="49AF4870C65246A88EBD2A71EA0CCE1C"/>
    <w:rsid w:val="00010F13"/>
    <w:pPr>
      <w:spacing w:after="200" w:line="276" w:lineRule="auto"/>
    </w:pPr>
    <w:rPr>
      <w:rFonts w:eastAsiaTheme="minorHAnsi"/>
      <w:lang w:eastAsia="en-US"/>
    </w:rPr>
  </w:style>
  <w:style w:type="paragraph" w:customStyle="1" w:styleId="142E80C5E6D842E39935467F56DF2F6E">
    <w:name w:val="142E80C5E6D842E39935467F56DF2F6E"/>
    <w:rsid w:val="00010F13"/>
    <w:pPr>
      <w:spacing w:after="200" w:line="276" w:lineRule="auto"/>
    </w:pPr>
    <w:rPr>
      <w:rFonts w:eastAsiaTheme="minorHAnsi"/>
      <w:lang w:eastAsia="en-US"/>
    </w:rPr>
  </w:style>
  <w:style w:type="paragraph" w:customStyle="1" w:styleId="E888028C8826486691A418B97BC4AF7A">
    <w:name w:val="E888028C8826486691A418B97BC4AF7A"/>
    <w:rsid w:val="00010F13"/>
    <w:pPr>
      <w:spacing w:after="200" w:line="276" w:lineRule="auto"/>
    </w:pPr>
    <w:rPr>
      <w:rFonts w:eastAsiaTheme="minorHAnsi"/>
      <w:lang w:eastAsia="en-US"/>
    </w:rPr>
  </w:style>
  <w:style w:type="paragraph" w:customStyle="1" w:styleId="F9D1A83F01664ED79CD1E48D6E699E4F">
    <w:name w:val="F9D1A83F01664ED79CD1E48D6E699E4F"/>
    <w:rsid w:val="00010F13"/>
    <w:pPr>
      <w:spacing w:after="0" w:line="200" w:lineRule="exact"/>
    </w:pPr>
    <w:rPr>
      <w:rFonts w:ascii="Arial Narrow" w:eastAsiaTheme="minorHAnsi" w:hAnsi="Arial Narrow" w:cs="Arial"/>
      <w:color w:val="414042"/>
      <w:sz w:val="18"/>
      <w:szCs w:val="20"/>
      <w:lang w:eastAsia="en-US"/>
    </w:rPr>
  </w:style>
  <w:style w:type="paragraph" w:customStyle="1" w:styleId="D8BBB96DD72649B584D93EF41B595148">
    <w:name w:val="D8BBB96DD72649B584D93EF41B595148"/>
    <w:rsid w:val="00010F13"/>
    <w:pPr>
      <w:spacing w:after="200" w:line="276" w:lineRule="auto"/>
    </w:pPr>
    <w:rPr>
      <w:rFonts w:eastAsiaTheme="minorHAnsi"/>
      <w:lang w:eastAsia="en-US"/>
    </w:rPr>
  </w:style>
  <w:style w:type="paragraph" w:customStyle="1" w:styleId="5007BAD0C932499B9CC09CD8F5BFE3B5">
    <w:name w:val="5007BAD0C932499B9CC09CD8F5BFE3B5"/>
    <w:rsid w:val="00010F13"/>
    <w:pPr>
      <w:spacing w:after="200" w:line="276" w:lineRule="auto"/>
    </w:pPr>
    <w:rPr>
      <w:rFonts w:eastAsiaTheme="minorHAnsi"/>
      <w:lang w:eastAsia="en-US"/>
    </w:rPr>
  </w:style>
  <w:style w:type="paragraph" w:customStyle="1" w:styleId="6FE92379CBC242EDAE6E0329CDBE8037">
    <w:name w:val="6FE92379CBC242EDAE6E0329CDBE8037"/>
    <w:rsid w:val="00010F13"/>
    <w:pPr>
      <w:spacing w:after="200" w:line="276" w:lineRule="auto"/>
    </w:pPr>
    <w:rPr>
      <w:rFonts w:eastAsiaTheme="minorHAnsi"/>
      <w:lang w:eastAsia="en-US"/>
    </w:rPr>
  </w:style>
  <w:style w:type="paragraph" w:customStyle="1" w:styleId="B6B18183778044ABAB1B409382AD23DD">
    <w:name w:val="B6B18183778044ABAB1B409382AD23DD"/>
    <w:rsid w:val="00010F13"/>
    <w:pPr>
      <w:spacing w:after="200" w:line="276" w:lineRule="auto"/>
    </w:pPr>
    <w:rPr>
      <w:rFonts w:eastAsiaTheme="minorHAnsi"/>
      <w:lang w:eastAsia="en-US"/>
    </w:rPr>
  </w:style>
  <w:style w:type="paragraph" w:customStyle="1" w:styleId="88951BB44B63430BB2EDA7CE6AD56C1E">
    <w:name w:val="88951BB44B63430BB2EDA7CE6AD56C1E"/>
    <w:rsid w:val="00010F13"/>
    <w:pPr>
      <w:spacing w:after="200" w:line="276" w:lineRule="auto"/>
    </w:pPr>
    <w:rPr>
      <w:rFonts w:eastAsiaTheme="minorHAnsi"/>
      <w:lang w:eastAsia="en-US"/>
    </w:rPr>
  </w:style>
  <w:style w:type="paragraph" w:customStyle="1" w:styleId="BDEBC7A6E677408FBDE5ADFC084646EB">
    <w:name w:val="BDEBC7A6E677408FBDE5ADFC084646EB"/>
    <w:rsid w:val="00010F13"/>
    <w:pPr>
      <w:spacing w:after="200" w:line="276" w:lineRule="auto"/>
    </w:pPr>
    <w:rPr>
      <w:rFonts w:eastAsiaTheme="minorHAnsi"/>
      <w:lang w:eastAsia="en-US"/>
    </w:rPr>
  </w:style>
  <w:style w:type="paragraph" w:customStyle="1" w:styleId="2433D0DC0EE242E7959485773B7B0B57">
    <w:name w:val="2433D0DC0EE242E7959485773B7B0B57"/>
    <w:rsid w:val="00010F13"/>
    <w:pPr>
      <w:spacing w:after="200" w:line="276" w:lineRule="auto"/>
    </w:pPr>
    <w:rPr>
      <w:rFonts w:eastAsiaTheme="minorHAnsi"/>
      <w:lang w:eastAsia="en-US"/>
    </w:rPr>
  </w:style>
  <w:style w:type="paragraph" w:customStyle="1" w:styleId="3A95E0361EEF40EEBAFB58915C9F36E6">
    <w:name w:val="3A95E0361EEF40EEBAFB58915C9F36E6"/>
    <w:rsid w:val="00010F13"/>
    <w:pPr>
      <w:spacing w:after="200" w:line="276" w:lineRule="auto"/>
    </w:pPr>
    <w:rPr>
      <w:rFonts w:eastAsiaTheme="minorHAnsi"/>
      <w:lang w:eastAsia="en-US"/>
    </w:rPr>
  </w:style>
  <w:style w:type="paragraph" w:customStyle="1" w:styleId="9A1DA860D3EF4166A02010C1F15F815A">
    <w:name w:val="9A1DA860D3EF4166A02010C1F15F815A"/>
    <w:rsid w:val="00010F13"/>
    <w:pPr>
      <w:spacing w:after="200" w:line="276" w:lineRule="auto"/>
    </w:pPr>
    <w:rPr>
      <w:rFonts w:eastAsiaTheme="minorHAnsi"/>
      <w:lang w:eastAsia="en-US"/>
    </w:rPr>
  </w:style>
  <w:style w:type="paragraph" w:customStyle="1" w:styleId="1B0D9D9D8E694715A6F94CE7F888A400">
    <w:name w:val="1B0D9D9D8E694715A6F94CE7F888A400"/>
    <w:rsid w:val="00010F13"/>
    <w:pPr>
      <w:spacing w:after="200" w:line="276" w:lineRule="auto"/>
    </w:pPr>
    <w:rPr>
      <w:rFonts w:eastAsiaTheme="minorHAnsi"/>
      <w:lang w:eastAsia="en-US"/>
    </w:rPr>
  </w:style>
  <w:style w:type="paragraph" w:customStyle="1" w:styleId="94DC73E6FE984EA4BF31A0A349E90947">
    <w:name w:val="94DC73E6FE984EA4BF31A0A349E90947"/>
    <w:rsid w:val="00010F13"/>
    <w:pPr>
      <w:spacing w:after="0" w:line="200" w:lineRule="exact"/>
    </w:pPr>
    <w:rPr>
      <w:rFonts w:ascii="Arial Narrow" w:eastAsiaTheme="minorHAnsi" w:hAnsi="Arial Narrow" w:cs="Arial"/>
      <w:color w:val="414042"/>
      <w:sz w:val="18"/>
      <w:szCs w:val="20"/>
      <w:lang w:eastAsia="en-US"/>
    </w:rPr>
  </w:style>
  <w:style w:type="paragraph" w:customStyle="1" w:styleId="65CA5F8B5F374F32B1DD27117688DF8B">
    <w:name w:val="65CA5F8B5F374F32B1DD27117688DF8B"/>
    <w:rsid w:val="00010F13"/>
    <w:pPr>
      <w:spacing w:after="200" w:line="276" w:lineRule="auto"/>
    </w:pPr>
    <w:rPr>
      <w:rFonts w:eastAsiaTheme="minorHAnsi"/>
      <w:lang w:eastAsia="en-US"/>
    </w:rPr>
  </w:style>
  <w:style w:type="paragraph" w:customStyle="1" w:styleId="8C1E7487E60149D99ECABFD3CC77BEA2">
    <w:name w:val="8C1E7487E60149D99ECABFD3CC77BEA2"/>
    <w:rsid w:val="00010F13"/>
    <w:pPr>
      <w:spacing w:after="200" w:line="276" w:lineRule="auto"/>
    </w:pPr>
    <w:rPr>
      <w:rFonts w:eastAsiaTheme="minorHAnsi"/>
      <w:lang w:eastAsia="en-US"/>
    </w:rPr>
  </w:style>
  <w:style w:type="paragraph" w:customStyle="1" w:styleId="2D451AE2D018493D98193DE9CD9753CC">
    <w:name w:val="2D451AE2D018493D98193DE9CD9753CC"/>
    <w:rsid w:val="00010F13"/>
    <w:pPr>
      <w:spacing w:after="200" w:line="276" w:lineRule="auto"/>
    </w:pPr>
    <w:rPr>
      <w:rFonts w:eastAsiaTheme="minorHAnsi"/>
      <w:lang w:eastAsia="en-US"/>
    </w:rPr>
  </w:style>
  <w:style w:type="paragraph" w:customStyle="1" w:styleId="0E98EDE650A644208F7CCA726C47D28F">
    <w:name w:val="0E98EDE650A644208F7CCA726C47D28F"/>
    <w:rsid w:val="00010F13"/>
    <w:pPr>
      <w:spacing w:after="200" w:line="276" w:lineRule="auto"/>
    </w:pPr>
    <w:rPr>
      <w:rFonts w:eastAsiaTheme="minorHAnsi"/>
      <w:lang w:eastAsia="en-US"/>
    </w:rPr>
  </w:style>
  <w:style w:type="paragraph" w:customStyle="1" w:styleId="B5872BF169BB4321AE7B91CD3DADDA72">
    <w:name w:val="B5872BF169BB4321AE7B91CD3DADDA72"/>
    <w:rsid w:val="00010F13"/>
    <w:pPr>
      <w:spacing w:after="200" w:line="276" w:lineRule="auto"/>
    </w:pPr>
    <w:rPr>
      <w:rFonts w:eastAsiaTheme="minorHAnsi"/>
      <w:lang w:eastAsia="en-US"/>
    </w:rPr>
  </w:style>
  <w:style w:type="paragraph" w:customStyle="1" w:styleId="BDEE0CD7F2EC49DD9919EF3B494E0CE1">
    <w:name w:val="BDEE0CD7F2EC49DD9919EF3B494E0CE1"/>
    <w:rsid w:val="00010F13"/>
    <w:pPr>
      <w:spacing w:after="200" w:line="276" w:lineRule="auto"/>
    </w:pPr>
    <w:rPr>
      <w:rFonts w:eastAsiaTheme="minorHAnsi"/>
      <w:lang w:eastAsia="en-US"/>
    </w:rPr>
  </w:style>
  <w:style w:type="paragraph" w:customStyle="1" w:styleId="4D52B2082D714D5EBCA90834368CECCC">
    <w:name w:val="4D52B2082D714D5EBCA90834368CECCC"/>
    <w:rsid w:val="00010F13"/>
    <w:pPr>
      <w:spacing w:after="200" w:line="276" w:lineRule="auto"/>
    </w:pPr>
    <w:rPr>
      <w:rFonts w:eastAsiaTheme="minorHAnsi"/>
      <w:lang w:eastAsia="en-US"/>
    </w:rPr>
  </w:style>
  <w:style w:type="paragraph" w:customStyle="1" w:styleId="691BF8A9BF8A408ABEC2415526FBC4CC">
    <w:name w:val="691BF8A9BF8A408ABEC2415526FBC4CC"/>
    <w:rsid w:val="00010F13"/>
    <w:pPr>
      <w:spacing w:after="200" w:line="276" w:lineRule="auto"/>
    </w:pPr>
    <w:rPr>
      <w:rFonts w:eastAsiaTheme="minorHAnsi"/>
      <w:lang w:eastAsia="en-US"/>
    </w:rPr>
  </w:style>
  <w:style w:type="paragraph" w:customStyle="1" w:styleId="72B4C8733FEB4853B4FC71DB5D5BADAE">
    <w:name w:val="72B4C8733FEB4853B4FC71DB5D5BADAE"/>
    <w:rsid w:val="00010F13"/>
    <w:pPr>
      <w:spacing w:after="0" w:line="240" w:lineRule="auto"/>
    </w:pPr>
    <w:rPr>
      <w:rFonts w:ascii="Arial Narrow" w:eastAsiaTheme="minorHAnsi" w:hAnsi="Arial Narrow" w:cs="Arial"/>
      <w:color w:val="414042"/>
      <w:sz w:val="18"/>
      <w:szCs w:val="18"/>
      <w:lang w:eastAsia="en-US"/>
    </w:rPr>
  </w:style>
  <w:style w:type="paragraph" w:customStyle="1" w:styleId="AC72FAF755EB4538803B149B487893D0">
    <w:name w:val="AC72FAF755EB4538803B149B487893D0"/>
    <w:rsid w:val="00010F13"/>
    <w:pPr>
      <w:spacing w:after="0" w:line="240" w:lineRule="auto"/>
    </w:pPr>
    <w:rPr>
      <w:rFonts w:ascii="Arial Narrow" w:eastAsiaTheme="minorHAnsi" w:hAnsi="Arial Narrow" w:cs="Arial"/>
      <w:color w:val="414042"/>
      <w:sz w:val="18"/>
      <w:szCs w:val="18"/>
      <w:lang w:eastAsia="en-US"/>
    </w:rPr>
  </w:style>
  <w:style w:type="paragraph" w:customStyle="1" w:styleId="96306F995BCF4EDD98EED59580C681E9">
    <w:name w:val="96306F995BCF4EDD98EED59580C681E9"/>
    <w:rsid w:val="00010F13"/>
    <w:pPr>
      <w:spacing w:after="0" w:line="240" w:lineRule="auto"/>
    </w:pPr>
    <w:rPr>
      <w:rFonts w:ascii="Arial Narrow" w:eastAsiaTheme="minorHAnsi" w:hAnsi="Arial Narrow" w:cs="Arial"/>
      <w:color w:val="414042"/>
      <w:sz w:val="18"/>
      <w:szCs w:val="18"/>
      <w:lang w:eastAsia="en-US"/>
    </w:rPr>
  </w:style>
  <w:style w:type="paragraph" w:customStyle="1" w:styleId="D1FB720262F84EF4A7E61AE6F5DBDFE3">
    <w:name w:val="D1FB720262F84EF4A7E61AE6F5DBDFE3"/>
    <w:rsid w:val="00010F13"/>
    <w:pPr>
      <w:spacing w:after="200" w:line="276" w:lineRule="auto"/>
    </w:pPr>
    <w:rPr>
      <w:rFonts w:eastAsiaTheme="minorHAnsi"/>
      <w:lang w:eastAsia="en-US"/>
    </w:rPr>
  </w:style>
  <w:style w:type="paragraph" w:customStyle="1" w:styleId="EC2E2E733DF6428391EB2A268F5A8EAF">
    <w:name w:val="EC2E2E733DF6428391EB2A268F5A8EAF"/>
    <w:rsid w:val="00010F13"/>
    <w:pPr>
      <w:spacing w:after="200" w:line="276" w:lineRule="auto"/>
    </w:pPr>
    <w:rPr>
      <w:rFonts w:eastAsiaTheme="minorHAnsi"/>
      <w:lang w:eastAsia="en-US"/>
    </w:rPr>
  </w:style>
  <w:style w:type="paragraph" w:customStyle="1" w:styleId="0DCA3A7027694CA79F89AC6EE9A268FC">
    <w:name w:val="0DCA3A7027694CA79F89AC6EE9A268FC"/>
    <w:rsid w:val="00010F13"/>
    <w:pPr>
      <w:spacing w:after="200" w:line="276" w:lineRule="auto"/>
    </w:pPr>
    <w:rPr>
      <w:rFonts w:eastAsiaTheme="minorHAnsi"/>
      <w:lang w:eastAsia="en-US"/>
    </w:rPr>
  </w:style>
  <w:style w:type="paragraph" w:customStyle="1" w:styleId="D38EE415F8334C26AC015124D448B512">
    <w:name w:val="D38EE415F8334C26AC015124D448B512"/>
    <w:rsid w:val="00010F13"/>
    <w:pPr>
      <w:spacing w:after="200" w:line="276" w:lineRule="auto"/>
    </w:pPr>
    <w:rPr>
      <w:rFonts w:eastAsiaTheme="minorHAnsi"/>
      <w:lang w:eastAsia="en-US"/>
    </w:rPr>
  </w:style>
  <w:style w:type="paragraph" w:customStyle="1" w:styleId="184CA258DE374378BD1AFECE894F2C8A">
    <w:name w:val="184CA258DE374378BD1AFECE894F2C8A"/>
    <w:rsid w:val="00010F13"/>
    <w:pPr>
      <w:spacing w:after="200" w:line="276" w:lineRule="auto"/>
    </w:pPr>
    <w:rPr>
      <w:rFonts w:eastAsiaTheme="minorHAnsi"/>
      <w:lang w:eastAsia="en-US"/>
    </w:rPr>
  </w:style>
  <w:style w:type="paragraph" w:customStyle="1" w:styleId="F0967BBB5F244780BBF7D32BC840DB22">
    <w:name w:val="F0967BBB5F244780BBF7D32BC840DB22"/>
    <w:rsid w:val="00010F13"/>
    <w:pPr>
      <w:spacing w:after="200" w:line="276" w:lineRule="auto"/>
    </w:pPr>
    <w:rPr>
      <w:rFonts w:eastAsiaTheme="minorHAnsi"/>
      <w:lang w:eastAsia="en-US"/>
    </w:rPr>
  </w:style>
  <w:style w:type="paragraph" w:customStyle="1" w:styleId="F6DDD2217A724FCD9809D788787D9D8B">
    <w:name w:val="F6DDD2217A724FCD9809D788787D9D8B"/>
    <w:rsid w:val="00010F13"/>
    <w:pPr>
      <w:spacing w:after="200" w:line="276" w:lineRule="auto"/>
    </w:pPr>
    <w:rPr>
      <w:rFonts w:eastAsiaTheme="minorHAnsi"/>
      <w:lang w:eastAsia="en-US"/>
    </w:rPr>
  </w:style>
  <w:style w:type="paragraph" w:customStyle="1" w:styleId="201036B4FA2C4E7B955A4E0932F65039">
    <w:name w:val="201036B4FA2C4E7B955A4E0932F65039"/>
    <w:rsid w:val="00010F13"/>
    <w:pPr>
      <w:spacing w:after="200" w:line="276" w:lineRule="auto"/>
    </w:pPr>
    <w:rPr>
      <w:rFonts w:eastAsiaTheme="minorHAnsi"/>
      <w:lang w:eastAsia="en-US"/>
    </w:rPr>
  </w:style>
  <w:style w:type="paragraph" w:customStyle="1" w:styleId="383A4EBFDA81481BA10D8F959D3D74EE">
    <w:name w:val="383A4EBFDA81481BA10D8F959D3D74EE"/>
    <w:rsid w:val="00010F13"/>
    <w:pPr>
      <w:spacing w:after="200" w:line="276" w:lineRule="auto"/>
    </w:pPr>
    <w:rPr>
      <w:rFonts w:eastAsiaTheme="minorHAnsi"/>
      <w:lang w:eastAsia="en-US"/>
    </w:rPr>
  </w:style>
  <w:style w:type="paragraph" w:customStyle="1" w:styleId="46ECD78F94BB47FDB3BC3DF3AFCDE54B">
    <w:name w:val="46ECD78F94BB47FDB3BC3DF3AFCDE54B"/>
    <w:rsid w:val="00010F13"/>
    <w:pPr>
      <w:spacing w:after="200" w:line="276" w:lineRule="auto"/>
    </w:pPr>
    <w:rPr>
      <w:rFonts w:eastAsiaTheme="minorHAnsi"/>
      <w:lang w:eastAsia="en-US"/>
    </w:rPr>
  </w:style>
  <w:style w:type="paragraph" w:customStyle="1" w:styleId="02BEAD0B7DB34211AEA73E7800A9437D">
    <w:name w:val="02BEAD0B7DB34211AEA73E7800A9437D"/>
    <w:rsid w:val="00010F13"/>
    <w:pPr>
      <w:spacing w:after="200" w:line="276" w:lineRule="auto"/>
    </w:pPr>
    <w:rPr>
      <w:rFonts w:eastAsiaTheme="minorHAnsi"/>
      <w:lang w:eastAsia="en-US"/>
    </w:rPr>
  </w:style>
  <w:style w:type="paragraph" w:customStyle="1" w:styleId="5FA42556BBB54508984200464BD4EC57">
    <w:name w:val="5FA42556BBB54508984200464BD4EC57"/>
    <w:rsid w:val="00010F13"/>
    <w:pPr>
      <w:spacing w:after="200" w:line="276" w:lineRule="auto"/>
    </w:pPr>
    <w:rPr>
      <w:rFonts w:eastAsiaTheme="minorHAnsi"/>
      <w:lang w:eastAsia="en-US"/>
    </w:rPr>
  </w:style>
  <w:style w:type="paragraph" w:customStyle="1" w:styleId="9E5722D8A284433A90E880E95FB38995">
    <w:name w:val="9E5722D8A284433A90E880E95FB38995"/>
    <w:rsid w:val="00010F13"/>
    <w:pPr>
      <w:spacing w:after="200" w:line="276" w:lineRule="auto"/>
    </w:pPr>
    <w:rPr>
      <w:rFonts w:eastAsiaTheme="minorHAnsi"/>
      <w:lang w:eastAsia="en-US"/>
    </w:rPr>
  </w:style>
  <w:style w:type="paragraph" w:customStyle="1" w:styleId="F292EAA3B40A4C6BB7CC107788C3A119">
    <w:name w:val="F292EAA3B40A4C6BB7CC107788C3A119"/>
    <w:rsid w:val="00010F13"/>
    <w:pPr>
      <w:spacing w:after="200" w:line="276" w:lineRule="auto"/>
    </w:pPr>
    <w:rPr>
      <w:rFonts w:eastAsiaTheme="minorHAnsi"/>
      <w:lang w:eastAsia="en-US"/>
    </w:rPr>
  </w:style>
  <w:style w:type="paragraph" w:customStyle="1" w:styleId="CEB07D5A905940BC94F03243CB692FC2">
    <w:name w:val="CEB07D5A905940BC94F03243CB692FC2"/>
    <w:rsid w:val="00010F13"/>
    <w:pPr>
      <w:spacing w:after="0" w:line="200" w:lineRule="exact"/>
    </w:pPr>
    <w:rPr>
      <w:rFonts w:ascii="Arial Narrow" w:eastAsiaTheme="minorHAnsi" w:hAnsi="Arial Narrow" w:cs="Arial"/>
      <w:color w:val="414042"/>
      <w:sz w:val="18"/>
      <w:szCs w:val="20"/>
      <w:lang w:eastAsia="en-US"/>
    </w:rPr>
  </w:style>
  <w:style w:type="paragraph" w:customStyle="1" w:styleId="71C95B7601C243BEB03BE5304D69ED98">
    <w:name w:val="71C95B7601C243BEB03BE5304D69ED98"/>
    <w:rsid w:val="00010F13"/>
    <w:pPr>
      <w:spacing w:after="0" w:line="200" w:lineRule="exact"/>
    </w:pPr>
    <w:rPr>
      <w:rFonts w:ascii="Arial Narrow" w:eastAsiaTheme="minorHAnsi" w:hAnsi="Arial Narrow" w:cs="Arial"/>
      <w:color w:val="414042"/>
      <w:sz w:val="18"/>
      <w:szCs w:val="20"/>
      <w:lang w:eastAsia="en-US"/>
    </w:rPr>
  </w:style>
  <w:style w:type="paragraph" w:customStyle="1" w:styleId="3D9321048FAF4189AFF65B782747362E">
    <w:name w:val="3D9321048FAF4189AFF65B782747362E"/>
    <w:rsid w:val="00010F13"/>
    <w:pPr>
      <w:spacing w:after="0" w:line="200" w:lineRule="exact"/>
    </w:pPr>
    <w:rPr>
      <w:rFonts w:ascii="Arial Narrow" w:eastAsiaTheme="minorHAnsi" w:hAnsi="Arial Narrow" w:cs="Arial"/>
      <w:color w:val="414042"/>
      <w:sz w:val="18"/>
      <w:szCs w:val="20"/>
      <w:lang w:eastAsia="en-US"/>
    </w:rPr>
  </w:style>
  <w:style w:type="paragraph" w:customStyle="1" w:styleId="E185D7C926C54FE98F23D98CC9AC8A9E">
    <w:name w:val="E185D7C926C54FE98F23D98CC9AC8A9E"/>
    <w:rsid w:val="00010F13"/>
    <w:pPr>
      <w:spacing w:after="0" w:line="200" w:lineRule="exact"/>
    </w:pPr>
    <w:rPr>
      <w:rFonts w:ascii="Arial Narrow" w:eastAsiaTheme="minorHAnsi" w:hAnsi="Arial Narrow" w:cs="Arial"/>
      <w:color w:val="414042"/>
      <w:sz w:val="18"/>
      <w:szCs w:val="20"/>
      <w:lang w:eastAsia="en-US"/>
    </w:rPr>
  </w:style>
  <w:style w:type="paragraph" w:customStyle="1" w:styleId="0B2B13B759BC456DAB7E4C216F664CE6">
    <w:name w:val="0B2B13B759BC456DAB7E4C216F664CE6"/>
    <w:rsid w:val="00010F13"/>
    <w:pPr>
      <w:spacing w:after="100" w:line="200" w:lineRule="exact"/>
    </w:pPr>
    <w:rPr>
      <w:rFonts w:ascii="Arial Narrow" w:eastAsiaTheme="minorHAnsi" w:hAnsi="Arial Narrow" w:cs="Arial"/>
      <w:color w:val="414042"/>
      <w:sz w:val="18"/>
      <w:szCs w:val="20"/>
      <w:lang w:eastAsia="en-US"/>
    </w:rPr>
  </w:style>
  <w:style w:type="paragraph" w:customStyle="1" w:styleId="B88A085391854B81A2E6C3DFCB15CE85">
    <w:name w:val="B88A085391854B81A2E6C3DFCB15CE85"/>
    <w:rsid w:val="00010F13"/>
    <w:pPr>
      <w:spacing w:after="100" w:line="200" w:lineRule="exact"/>
    </w:pPr>
    <w:rPr>
      <w:rFonts w:ascii="Arial Narrow" w:eastAsiaTheme="minorHAnsi" w:hAnsi="Arial Narrow" w:cs="Arial"/>
      <w:color w:val="414042"/>
      <w:sz w:val="18"/>
      <w:szCs w:val="20"/>
      <w:lang w:eastAsia="en-US"/>
    </w:rPr>
  </w:style>
  <w:style w:type="paragraph" w:customStyle="1" w:styleId="3D8E69ACC5984A748E74D01F9A984674">
    <w:name w:val="3D8E69ACC5984A748E74D01F9A984674"/>
    <w:rsid w:val="00010F13"/>
    <w:pPr>
      <w:spacing w:after="100" w:line="200" w:lineRule="exact"/>
    </w:pPr>
    <w:rPr>
      <w:rFonts w:ascii="Arial Narrow" w:eastAsiaTheme="minorHAnsi" w:hAnsi="Arial Narrow" w:cs="Arial"/>
      <w:color w:val="414042"/>
      <w:sz w:val="18"/>
      <w:szCs w:val="20"/>
      <w:lang w:eastAsia="en-US"/>
    </w:rPr>
  </w:style>
  <w:style w:type="paragraph" w:customStyle="1" w:styleId="F219E823D243432991D88C69F93364D3">
    <w:name w:val="F219E823D243432991D88C69F93364D3"/>
    <w:rsid w:val="00010F13"/>
    <w:pPr>
      <w:spacing w:after="0" w:line="200" w:lineRule="exact"/>
    </w:pPr>
    <w:rPr>
      <w:rFonts w:ascii="Arial Narrow" w:eastAsiaTheme="minorHAnsi" w:hAnsi="Arial Narrow" w:cs="Arial"/>
      <w:color w:val="414042"/>
      <w:sz w:val="18"/>
      <w:szCs w:val="20"/>
      <w:lang w:eastAsia="en-US"/>
    </w:rPr>
  </w:style>
  <w:style w:type="paragraph" w:customStyle="1" w:styleId="70051DC1DE024EB18D68DE81C29D4E89">
    <w:name w:val="70051DC1DE024EB18D68DE81C29D4E89"/>
    <w:rsid w:val="00010F13"/>
    <w:pPr>
      <w:spacing w:after="0" w:line="200" w:lineRule="exact"/>
    </w:pPr>
    <w:rPr>
      <w:rFonts w:ascii="Arial Narrow" w:eastAsiaTheme="minorHAnsi" w:hAnsi="Arial Narrow" w:cs="Arial"/>
      <w:color w:val="414042"/>
      <w:sz w:val="18"/>
      <w:szCs w:val="20"/>
      <w:lang w:eastAsia="en-US"/>
    </w:rPr>
  </w:style>
  <w:style w:type="paragraph" w:customStyle="1" w:styleId="0FD289AE1DE14C1F819DEA9189C13240">
    <w:name w:val="0FD289AE1DE14C1F819DEA9189C13240"/>
    <w:rsid w:val="00010F13"/>
    <w:pPr>
      <w:spacing w:after="0" w:line="200" w:lineRule="exact"/>
    </w:pPr>
    <w:rPr>
      <w:rFonts w:ascii="Arial Narrow" w:eastAsiaTheme="minorHAnsi" w:hAnsi="Arial Narrow" w:cs="Arial"/>
      <w:color w:val="414042"/>
      <w:sz w:val="18"/>
      <w:szCs w:val="20"/>
      <w:lang w:eastAsia="en-US"/>
    </w:rPr>
  </w:style>
  <w:style w:type="paragraph" w:customStyle="1" w:styleId="2EAD0EE17F7F47F68523DD4CABD59EF3">
    <w:name w:val="2EAD0EE17F7F47F68523DD4CABD59EF3"/>
    <w:rsid w:val="00010F13"/>
    <w:pPr>
      <w:spacing w:after="0" w:line="200" w:lineRule="exact"/>
    </w:pPr>
    <w:rPr>
      <w:rFonts w:ascii="Arial Narrow" w:eastAsiaTheme="minorHAnsi" w:hAnsi="Arial Narrow" w:cs="Arial"/>
      <w:color w:val="414042"/>
      <w:sz w:val="18"/>
      <w:szCs w:val="20"/>
      <w:lang w:eastAsia="en-US"/>
    </w:rPr>
  </w:style>
  <w:style w:type="paragraph" w:customStyle="1" w:styleId="33FB2CB0666A40AAB62CDB29AEA1FD00">
    <w:name w:val="33FB2CB0666A40AAB62CDB29AEA1FD00"/>
    <w:rsid w:val="00010F13"/>
    <w:pPr>
      <w:spacing w:after="0" w:line="200" w:lineRule="exact"/>
    </w:pPr>
    <w:rPr>
      <w:rFonts w:ascii="Arial Narrow" w:eastAsiaTheme="minorHAnsi" w:hAnsi="Arial Narrow" w:cs="Arial"/>
      <w:color w:val="414042"/>
      <w:sz w:val="18"/>
      <w:szCs w:val="20"/>
      <w:lang w:eastAsia="en-US"/>
    </w:rPr>
  </w:style>
  <w:style w:type="paragraph" w:customStyle="1" w:styleId="C7B69EAF52AB47DFA5A635FEE05CBE39">
    <w:name w:val="C7B69EAF52AB47DFA5A635FEE05CBE39"/>
    <w:rsid w:val="00010F13"/>
    <w:pPr>
      <w:spacing w:after="0" w:line="200" w:lineRule="exact"/>
    </w:pPr>
    <w:rPr>
      <w:rFonts w:ascii="Arial Narrow" w:eastAsiaTheme="minorHAnsi" w:hAnsi="Arial Narrow" w:cs="Arial"/>
      <w:color w:val="414042"/>
      <w:sz w:val="18"/>
      <w:szCs w:val="20"/>
      <w:lang w:eastAsia="en-US"/>
    </w:rPr>
  </w:style>
  <w:style w:type="paragraph" w:customStyle="1" w:styleId="E4724F0C699A4CBAAAA2338FD26B1452">
    <w:name w:val="E4724F0C699A4CBAAAA2338FD26B1452"/>
    <w:rsid w:val="00010F13"/>
    <w:pPr>
      <w:spacing w:after="0" w:line="200" w:lineRule="exact"/>
    </w:pPr>
    <w:rPr>
      <w:rFonts w:ascii="Arial Narrow" w:eastAsiaTheme="minorHAnsi" w:hAnsi="Arial Narrow" w:cs="Arial"/>
      <w:color w:val="414042"/>
      <w:sz w:val="18"/>
      <w:szCs w:val="20"/>
      <w:lang w:eastAsia="en-US"/>
    </w:rPr>
  </w:style>
  <w:style w:type="paragraph" w:customStyle="1" w:styleId="2433BDDA86284F14869A323312332469">
    <w:name w:val="2433BDDA86284F14869A323312332469"/>
    <w:rsid w:val="00010F13"/>
    <w:pPr>
      <w:spacing w:after="200" w:line="276" w:lineRule="auto"/>
    </w:pPr>
    <w:rPr>
      <w:rFonts w:eastAsiaTheme="minorHAnsi"/>
      <w:lang w:eastAsia="en-US"/>
    </w:rPr>
  </w:style>
  <w:style w:type="paragraph" w:customStyle="1" w:styleId="0F92E9C51DEC4638B4DDBD532211808E">
    <w:name w:val="0F92E9C51DEC4638B4DDBD532211808E"/>
    <w:rsid w:val="00010F13"/>
    <w:pPr>
      <w:spacing w:after="0" w:line="200" w:lineRule="exact"/>
    </w:pPr>
    <w:rPr>
      <w:rFonts w:ascii="Arial Narrow" w:eastAsiaTheme="minorHAnsi" w:hAnsi="Arial Narrow" w:cs="Arial"/>
      <w:color w:val="414042"/>
      <w:sz w:val="18"/>
      <w:szCs w:val="20"/>
      <w:lang w:eastAsia="en-US"/>
    </w:rPr>
  </w:style>
  <w:style w:type="paragraph" w:customStyle="1" w:styleId="74EA92D29FEB40E0885CDD096360E4B4">
    <w:name w:val="74EA92D29FEB40E0885CDD096360E4B4"/>
    <w:rsid w:val="00010F13"/>
    <w:pPr>
      <w:tabs>
        <w:tab w:val="center" w:pos="4513"/>
        <w:tab w:val="right" w:pos="9026"/>
      </w:tabs>
      <w:spacing w:after="0" w:line="240" w:lineRule="auto"/>
    </w:pPr>
    <w:rPr>
      <w:rFonts w:eastAsiaTheme="minorHAnsi"/>
      <w:lang w:eastAsia="en-US"/>
    </w:rPr>
  </w:style>
  <w:style w:type="paragraph" w:customStyle="1" w:styleId="AC7E3424C1CD4D84BC0FCAF3B84E1917">
    <w:name w:val="AC7E3424C1CD4D84BC0FCAF3B84E1917"/>
    <w:rsid w:val="00010F13"/>
    <w:pPr>
      <w:tabs>
        <w:tab w:val="center" w:pos="4513"/>
        <w:tab w:val="right" w:pos="9026"/>
      </w:tabs>
      <w:spacing w:after="0" w:line="240" w:lineRule="auto"/>
    </w:pPr>
    <w:rPr>
      <w:rFonts w:eastAsiaTheme="minorHAnsi"/>
      <w:lang w:eastAsia="en-US"/>
    </w:rPr>
  </w:style>
  <w:style w:type="paragraph" w:customStyle="1" w:styleId="51AB906A2ED447E78664653E6FD9118D">
    <w:name w:val="51AB906A2ED447E78664653E6FD9118D"/>
    <w:rsid w:val="00010F13"/>
    <w:pPr>
      <w:tabs>
        <w:tab w:val="center" w:pos="4513"/>
        <w:tab w:val="right" w:pos="9026"/>
      </w:tabs>
      <w:spacing w:after="0" w:line="240" w:lineRule="auto"/>
    </w:pPr>
    <w:rPr>
      <w:rFonts w:eastAsiaTheme="minorHAnsi"/>
      <w:lang w:eastAsia="en-US"/>
    </w:rPr>
  </w:style>
  <w:style w:type="paragraph" w:customStyle="1" w:styleId="1F586C5F837140D1891C194C31209558">
    <w:name w:val="1F586C5F837140D1891C194C31209558"/>
    <w:rsid w:val="00010F13"/>
    <w:pPr>
      <w:tabs>
        <w:tab w:val="center" w:pos="4513"/>
        <w:tab w:val="right" w:pos="9026"/>
      </w:tabs>
      <w:spacing w:after="0" w:line="240" w:lineRule="auto"/>
    </w:pPr>
    <w:rPr>
      <w:rFonts w:eastAsiaTheme="minorHAnsi"/>
      <w:lang w:eastAsia="en-US"/>
    </w:rPr>
  </w:style>
  <w:style w:type="paragraph" w:customStyle="1" w:styleId="2979103AB11C4459A99C21CF670F4B30">
    <w:name w:val="2979103AB11C4459A99C21CF670F4B30"/>
    <w:rsid w:val="00010F13"/>
    <w:pPr>
      <w:tabs>
        <w:tab w:val="center" w:pos="4513"/>
        <w:tab w:val="right" w:pos="9026"/>
      </w:tabs>
      <w:spacing w:after="0" w:line="240" w:lineRule="auto"/>
    </w:pPr>
    <w:rPr>
      <w:rFonts w:eastAsiaTheme="minorHAnsi"/>
      <w:lang w:eastAsia="en-US"/>
    </w:rPr>
  </w:style>
  <w:style w:type="paragraph" w:customStyle="1" w:styleId="26C6CB0C69BD4D549BA3C481BF963BEC">
    <w:name w:val="26C6CB0C69BD4D549BA3C481BF963BEC"/>
    <w:rsid w:val="00010F13"/>
    <w:pPr>
      <w:spacing w:after="0" w:line="200" w:lineRule="exact"/>
    </w:pPr>
    <w:rPr>
      <w:rFonts w:ascii="Arial Narrow" w:eastAsiaTheme="minorHAnsi" w:hAnsi="Arial Narrow" w:cs="Arial"/>
      <w:color w:val="414042"/>
      <w:sz w:val="18"/>
      <w:szCs w:val="20"/>
      <w:lang w:eastAsia="en-US"/>
    </w:rPr>
  </w:style>
  <w:style w:type="paragraph" w:customStyle="1" w:styleId="306C2418D6D54CCB80D482385C5C2C9B">
    <w:name w:val="306C2418D6D54CCB80D482385C5C2C9B"/>
    <w:rsid w:val="00010F13"/>
    <w:pPr>
      <w:tabs>
        <w:tab w:val="center" w:pos="4513"/>
        <w:tab w:val="right" w:pos="9026"/>
      </w:tabs>
      <w:spacing w:after="0" w:line="240" w:lineRule="auto"/>
    </w:pPr>
    <w:rPr>
      <w:rFonts w:eastAsiaTheme="minorHAnsi"/>
      <w:lang w:eastAsia="en-US"/>
    </w:rPr>
  </w:style>
  <w:style w:type="paragraph" w:customStyle="1" w:styleId="C2E6C8163C03472DA3AD429D1BECE518">
    <w:name w:val="C2E6C8163C03472DA3AD429D1BECE518"/>
    <w:rsid w:val="00010F13"/>
    <w:pPr>
      <w:spacing w:after="0" w:line="200" w:lineRule="exact"/>
    </w:pPr>
    <w:rPr>
      <w:rFonts w:ascii="Arial Narrow" w:eastAsiaTheme="minorHAnsi" w:hAnsi="Arial Narrow" w:cs="Arial"/>
      <w:color w:val="414042"/>
      <w:sz w:val="18"/>
      <w:szCs w:val="20"/>
      <w:lang w:eastAsia="en-US"/>
    </w:rPr>
  </w:style>
  <w:style w:type="paragraph" w:customStyle="1" w:styleId="60D45088DB624734A69AB242EB23F7F2">
    <w:name w:val="60D45088DB624734A69AB242EB23F7F2"/>
    <w:rsid w:val="00010F13"/>
    <w:pPr>
      <w:tabs>
        <w:tab w:val="center" w:pos="4513"/>
        <w:tab w:val="right" w:pos="9026"/>
      </w:tabs>
      <w:spacing w:after="0" w:line="240" w:lineRule="auto"/>
    </w:pPr>
    <w:rPr>
      <w:rFonts w:eastAsiaTheme="minorHAnsi"/>
      <w:lang w:eastAsia="en-US"/>
    </w:rPr>
  </w:style>
  <w:style w:type="paragraph" w:customStyle="1" w:styleId="0E0EABF97BB24AD9863C2E3B9BA8033A">
    <w:name w:val="0E0EABF97BB24AD9863C2E3B9BA8033A"/>
    <w:rsid w:val="00010F13"/>
    <w:pPr>
      <w:spacing w:after="0" w:line="200" w:lineRule="exact"/>
    </w:pPr>
    <w:rPr>
      <w:rFonts w:ascii="Arial Narrow" w:eastAsiaTheme="minorHAnsi" w:hAnsi="Arial Narrow" w:cs="Arial"/>
      <w:color w:val="414042"/>
      <w:sz w:val="18"/>
      <w:szCs w:val="20"/>
      <w:lang w:eastAsia="en-US"/>
    </w:rPr>
  </w:style>
  <w:style w:type="paragraph" w:customStyle="1" w:styleId="ED445D7F2379407189C1F3A9F31062E2">
    <w:name w:val="ED445D7F2379407189C1F3A9F31062E2"/>
    <w:rsid w:val="00010F13"/>
    <w:pPr>
      <w:tabs>
        <w:tab w:val="center" w:pos="4513"/>
        <w:tab w:val="right" w:pos="9026"/>
      </w:tabs>
      <w:spacing w:after="0" w:line="240" w:lineRule="auto"/>
    </w:pPr>
    <w:rPr>
      <w:rFonts w:eastAsiaTheme="minorHAnsi"/>
      <w:lang w:eastAsia="en-US"/>
    </w:rPr>
  </w:style>
  <w:style w:type="paragraph" w:customStyle="1" w:styleId="28EDB9BFB6BC4EB0A4428BCA83F63708">
    <w:name w:val="28EDB9BFB6BC4EB0A4428BCA83F63708"/>
    <w:rsid w:val="00010F13"/>
    <w:pPr>
      <w:tabs>
        <w:tab w:val="center" w:pos="4513"/>
        <w:tab w:val="right" w:pos="9026"/>
      </w:tabs>
      <w:spacing w:after="0" w:line="240" w:lineRule="auto"/>
    </w:pPr>
    <w:rPr>
      <w:rFonts w:eastAsiaTheme="minorHAnsi"/>
      <w:lang w:eastAsia="en-US"/>
    </w:rPr>
  </w:style>
  <w:style w:type="paragraph" w:customStyle="1" w:styleId="B22A131B0645420DBB59D927E61B89EA">
    <w:name w:val="B22A131B0645420DBB59D927E61B89EA"/>
    <w:rsid w:val="00010F13"/>
    <w:pPr>
      <w:tabs>
        <w:tab w:val="center" w:pos="4513"/>
        <w:tab w:val="right" w:pos="9026"/>
      </w:tabs>
      <w:spacing w:after="0" w:line="240" w:lineRule="auto"/>
    </w:pPr>
    <w:rPr>
      <w:rFonts w:eastAsiaTheme="minorHAnsi"/>
      <w:lang w:eastAsia="en-US"/>
    </w:rPr>
  </w:style>
  <w:style w:type="paragraph" w:customStyle="1" w:styleId="7496FF4736C64B8488F97AF88ED16ABE">
    <w:name w:val="7496FF4736C64B8488F97AF88ED16ABE"/>
    <w:rsid w:val="00010F13"/>
    <w:pPr>
      <w:spacing w:after="200" w:line="276" w:lineRule="auto"/>
    </w:pPr>
    <w:rPr>
      <w:rFonts w:eastAsiaTheme="minorHAnsi"/>
      <w:lang w:eastAsia="en-US"/>
    </w:rPr>
  </w:style>
  <w:style w:type="paragraph" w:customStyle="1" w:styleId="A5FDD8D46D344C6CA9EF9D882FEAB17C">
    <w:name w:val="A5FDD8D46D344C6CA9EF9D882FEAB17C"/>
    <w:rsid w:val="00010F13"/>
    <w:pPr>
      <w:spacing w:after="200" w:line="276" w:lineRule="auto"/>
    </w:pPr>
    <w:rPr>
      <w:rFonts w:eastAsiaTheme="minorHAnsi"/>
      <w:lang w:eastAsia="en-US"/>
    </w:rPr>
  </w:style>
  <w:style w:type="paragraph" w:customStyle="1" w:styleId="8887C1E74EAC45D28F584160570F7EAD">
    <w:name w:val="8887C1E74EAC45D28F584160570F7EAD"/>
    <w:rsid w:val="00010F13"/>
    <w:pPr>
      <w:spacing w:after="200" w:line="276" w:lineRule="auto"/>
    </w:pPr>
    <w:rPr>
      <w:rFonts w:eastAsiaTheme="minorHAnsi"/>
      <w:lang w:eastAsia="en-US"/>
    </w:rPr>
  </w:style>
  <w:style w:type="paragraph" w:customStyle="1" w:styleId="CBE4E753328240128D84CC07A33419DE">
    <w:name w:val="CBE4E753328240128D84CC07A33419DE"/>
    <w:rsid w:val="00010F13"/>
    <w:pPr>
      <w:spacing w:after="200" w:line="276" w:lineRule="auto"/>
    </w:pPr>
    <w:rPr>
      <w:rFonts w:eastAsiaTheme="minorHAnsi"/>
      <w:lang w:eastAsia="en-US"/>
    </w:rPr>
  </w:style>
  <w:style w:type="paragraph" w:customStyle="1" w:styleId="D61F1DEEC1664571B2D39C8A4DFA9471">
    <w:name w:val="D61F1DEEC1664571B2D39C8A4DFA9471"/>
    <w:rsid w:val="00010F13"/>
    <w:pPr>
      <w:spacing w:after="200" w:line="276" w:lineRule="auto"/>
    </w:pPr>
    <w:rPr>
      <w:rFonts w:eastAsiaTheme="minorHAnsi"/>
      <w:lang w:eastAsia="en-US"/>
    </w:rPr>
  </w:style>
  <w:style w:type="paragraph" w:customStyle="1" w:styleId="40EA0E8491F148119405A691DE67706B">
    <w:name w:val="40EA0E8491F148119405A691DE67706B"/>
    <w:rsid w:val="00010F13"/>
    <w:pPr>
      <w:spacing w:after="200" w:line="276" w:lineRule="auto"/>
    </w:pPr>
    <w:rPr>
      <w:rFonts w:eastAsiaTheme="minorHAnsi"/>
      <w:lang w:eastAsia="en-US"/>
    </w:rPr>
  </w:style>
  <w:style w:type="paragraph" w:customStyle="1" w:styleId="8A84A4D4CD2F42F0944937121658B2ED">
    <w:name w:val="8A84A4D4CD2F42F0944937121658B2ED"/>
    <w:rsid w:val="00010F13"/>
    <w:pPr>
      <w:spacing w:after="200" w:line="276" w:lineRule="auto"/>
    </w:pPr>
    <w:rPr>
      <w:rFonts w:eastAsiaTheme="minorHAnsi"/>
      <w:lang w:eastAsia="en-US"/>
    </w:rPr>
  </w:style>
  <w:style w:type="paragraph" w:customStyle="1" w:styleId="F21FA210842B4F7BA5E6ED58DAC0F367">
    <w:name w:val="F21FA210842B4F7BA5E6ED58DAC0F367"/>
    <w:rsid w:val="00010F13"/>
    <w:pPr>
      <w:spacing w:after="200" w:line="276" w:lineRule="auto"/>
    </w:pPr>
    <w:rPr>
      <w:rFonts w:eastAsiaTheme="minorHAnsi"/>
      <w:lang w:eastAsia="en-US"/>
    </w:rPr>
  </w:style>
  <w:style w:type="paragraph" w:customStyle="1" w:styleId="CE31831C99F14048A6FB5DB074466B93">
    <w:name w:val="CE31831C99F14048A6FB5DB074466B93"/>
    <w:rsid w:val="00010F13"/>
    <w:pPr>
      <w:spacing w:after="200" w:line="276" w:lineRule="auto"/>
    </w:pPr>
    <w:rPr>
      <w:rFonts w:eastAsiaTheme="minorHAnsi"/>
      <w:lang w:eastAsia="en-US"/>
    </w:rPr>
  </w:style>
  <w:style w:type="paragraph" w:customStyle="1" w:styleId="9F4EE1E8E91B4724A72CA2B419C927B6">
    <w:name w:val="9F4EE1E8E91B4724A72CA2B419C927B6"/>
    <w:rsid w:val="00010F13"/>
    <w:pPr>
      <w:spacing w:after="200" w:line="276" w:lineRule="auto"/>
    </w:pPr>
    <w:rPr>
      <w:rFonts w:eastAsiaTheme="minorHAnsi"/>
      <w:lang w:eastAsia="en-US"/>
    </w:rPr>
  </w:style>
  <w:style w:type="paragraph" w:customStyle="1" w:styleId="E7CC5D0002984B11A1077813A1BB9AC0">
    <w:name w:val="E7CC5D0002984B11A1077813A1BB9AC0"/>
    <w:rsid w:val="00010F13"/>
    <w:pPr>
      <w:spacing w:after="200" w:line="276" w:lineRule="auto"/>
    </w:pPr>
    <w:rPr>
      <w:rFonts w:eastAsiaTheme="minorHAnsi"/>
      <w:lang w:eastAsia="en-US"/>
    </w:rPr>
  </w:style>
  <w:style w:type="paragraph" w:customStyle="1" w:styleId="FBD5ED72CC7D40D89AE44B0558A66FAB">
    <w:name w:val="FBD5ED72CC7D40D89AE44B0558A66FAB"/>
    <w:rsid w:val="00010F13"/>
    <w:pPr>
      <w:spacing w:after="200" w:line="276" w:lineRule="auto"/>
    </w:pPr>
    <w:rPr>
      <w:rFonts w:eastAsiaTheme="minorHAnsi"/>
      <w:lang w:eastAsia="en-US"/>
    </w:rPr>
  </w:style>
  <w:style w:type="paragraph" w:customStyle="1" w:styleId="41F17CFAA689495AAF462A7BFFB292EC">
    <w:name w:val="41F17CFAA689495AAF462A7BFFB292EC"/>
    <w:rsid w:val="00010F13"/>
    <w:pPr>
      <w:spacing w:after="200" w:line="276" w:lineRule="auto"/>
    </w:pPr>
    <w:rPr>
      <w:rFonts w:eastAsiaTheme="minorHAnsi"/>
      <w:lang w:eastAsia="en-US"/>
    </w:rPr>
  </w:style>
  <w:style w:type="paragraph" w:customStyle="1" w:styleId="A8193B3EA66D4111BD9C057A8193B570">
    <w:name w:val="A8193B3EA66D4111BD9C057A8193B570"/>
    <w:rsid w:val="00010F13"/>
    <w:pPr>
      <w:spacing w:after="200" w:line="276" w:lineRule="auto"/>
    </w:pPr>
    <w:rPr>
      <w:rFonts w:eastAsiaTheme="minorHAnsi"/>
      <w:lang w:eastAsia="en-US"/>
    </w:rPr>
  </w:style>
  <w:style w:type="paragraph" w:customStyle="1" w:styleId="29516BE6F6B14BE396E83EF295E1EAF7">
    <w:name w:val="29516BE6F6B14BE396E83EF295E1EAF7"/>
    <w:rsid w:val="00010F13"/>
    <w:pPr>
      <w:spacing w:after="200" w:line="276" w:lineRule="auto"/>
    </w:pPr>
    <w:rPr>
      <w:rFonts w:eastAsiaTheme="minorHAnsi"/>
      <w:lang w:eastAsia="en-US"/>
    </w:rPr>
  </w:style>
  <w:style w:type="paragraph" w:customStyle="1" w:styleId="07E63671EC8A4C6AB1323285B3BF32B6">
    <w:name w:val="07E63671EC8A4C6AB1323285B3BF32B6"/>
    <w:rsid w:val="00010F13"/>
    <w:pPr>
      <w:spacing w:after="200" w:line="276" w:lineRule="auto"/>
    </w:pPr>
    <w:rPr>
      <w:rFonts w:eastAsiaTheme="minorHAnsi"/>
      <w:lang w:eastAsia="en-US"/>
    </w:rPr>
  </w:style>
  <w:style w:type="paragraph" w:customStyle="1" w:styleId="C07812BE3E054CB78D2C2C829ADD8DB4">
    <w:name w:val="C07812BE3E054CB78D2C2C829ADD8DB4"/>
    <w:rsid w:val="00010F13"/>
    <w:pPr>
      <w:spacing w:after="200" w:line="276" w:lineRule="auto"/>
    </w:pPr>
    <w:rPr>
      <w:rFonts w:eastAsiaTheme="minorHAnsi"/>
      <w:lang w:eastAsia="en-US"/>
    </w:rPr>
  </w:style>
  <w:style w:type="paragraph" w:customStyle="1" w:styleId="04C6B4D009A0412ABFA87C5AAF19C617">
    <w:name w:val="04C6B4D009A0412ABFA87C5AAF19C617"/>
    <w:rsid w:val="00010F13"/>
    <w:pPr>
      <w:spacing w:after="200" w:line="276" w:lineRule="auto"/>
    </w:pPr>
    <w:rPr>
      <w:rFonts w:eastAsiaTheme="minorHAnsi"/>
      <w:lang w:eastAsia="en-US"/>
    </w:rPr>
  </w:style>
  <w:style w:type="paragraph" w:customStyle="1" w:styleId="617043677F2241788A24DE828E9D4D2F">
    <w:name w:val="617043677F2241788A24DE828E9D4D2F"/>
    <w:rsid w:val="00010F13"/>
    <w:pPr>
      <w:spacing w:after="200" w:line="276" w:lineRule="auto"/>
    </w:pPr>
    <w:rPr>
      <w:rFonts w:eastAsiaTheme="minorHAnsi"/>
      <w:lang w:eastAsia="en-US"/>
    </w:rPr>
  </w:style>
  <w:style w:type="paragraph" w:customStyle="1" w:styleId="32DF78EDDAA1435683F7A699A5B853F1">
    <w:name w:val="32DF78EDDAA1435683F7A699A5B853F1"/>
    <w:rsid w:val="00010F13"/>
    <w:pPr>
      <w:tabs>
        <w:tab w:val="center" w:pos="4513"/>
        <w:tab w:val="right" w:pos="9026"/>
      </w:tabs>
      <w:spacing w:after="0" w:line="240" w:lineRule="auto"/>
    </w:pPr>
    <w:rPr>
      <w:rFonts w:eastAsiaTheme="minorHAnsi"/>
      <w:lang w:eastAsia="en-US"/>
    </w:rPr>
  </w:style>
  <w:style w:type="paragraph" w:customStyle="1" w:styleId="7E8409F8913A4775967C1951AABA9C55">
    <w:name w:val="7E8409F8913A4775967C1951AABA9C55"/>
    <w:rsid w:val="00010F13"/>
    <w:pPr>
      <w:spacing w:after="0" w:line="200" w:lineRule="exact"/>
    </w:pPr>
    <w:rPr>
      <w:rFonts w:ascii="Arial Narrow" w:eastAsiaTheme="minorHAnsi" w:hAnsi="Arial Narrow" w:cs="Arial"/>
      <w:color w:val="414042"/>
      <w:sz w:val="18"/>
      <w:szCs w:val="20"/>
      <w:lang w:eastAsia="en-US"/>
    </w:rPr>
  </w:style>
  <w:style w:type="paragraph" w:customStyle="1" w:styleId="06B4DF7AF5FB47ACAB216B1A2CCD5E57">
    <w:name w:val="06B4DF7AF5FB47ACAB216B1A2CCD5E57"/>
    <w:rsid w:val="00010F13"/>
    <w:pPr>
      <w:spacing w:after="200" w:line="276" w:lineRule="auto"/>
    </w:pPr>
    <w:rPr>
      <w:rFonts w:eastAsiaTheme="minorHAnsi"/>
      <w:lang w:eastAsia="en-US"/>
    </w:rPr>
  </w:style>
  <w:style w:type="paragraph" w:customStyle="1" w:styleId="2F1CC266B44F4EF09F8C1CFFF28902AD">
    <w:name w:val="2F1CC266B44F4EF09F8C1CFFF28902AD"/>
    <w:rsid w:val="00010F13"/>
    <w:pPr>
      <w:spacing w:after="200" w:line="276" w:lineRule="auto"/>
    </w:pPr>
    <w:rPr>
      <w:rFonts w:eastAsiaTheme="minorHAnsi"/>
      <w:lang w:eastAsia="en-US"/>
    </w:rPr>
  </w:style>
  <w:style w:type="paragraph" w:customStyle="1" w:styleId="677DAB0DAFD942EFB9A34049F5F792B7">
    <w:name w:val="677DAB0DAFD942EFB9A34049F5F792B7"/>
    <w:rsid w:val="00010F13"/>
    <w:pPr>
      <w:spacing w:after="200" w:line="276" w:lineRule="auto"/>
    </w:pPr>
    <w:rPr>
      <w:rFonts w:eastAsiaTheme="minorHAnsi"/>
      <w:lang w:eastAsia="en-US"/>
    </w:rPr>
  </w:style>
  <w:style w:type="paragraph" w:customStyle="1" w:styleId="11A0606366574103970F5BBE06EBFD1B">
    <w:name w:val="11A0606366574103970F5BBE06EBFD1B"/>
    <w:rsid w:val="00010F13"/>
    <w:pPr>
      <w:spacing w:after="200" w:line="276" w:lineRule="auto"/>
    </w:pPr>
    <w:rPr>
      <w:rFonts w:eastAsiaTheme="minorHAnsi"/>
      <w:lang w:eastAsia="en-US"/>
    </w:rPr>
  </w:style>
  <w:style w:type="paragraph" w:customStyle="1" w:styleId="5EA35D15BFAA4F71AE3A4ABD80AFC48D">
    <w:name w:val="5EA35D15BFAA4F71AE3A4ABD80AFC48D"/>
    <w:rsid w:val="00010F13"/>
    <w:pPr>
      <w:spacing w:after="200" w:line="276" w:lineRule="auto"/>
    </w:pPr>
    <w:rPr>
      <w:rFonts w:eastAsiaTheme="minorHAnsi"/>
      <w:lang w:eastAsia="en-US"/>
    </w:rPr>
  </w:style>
  <w:style w:type="paragraph" w:customStyle="1" w:styleId="A22E0DA446EB4498B414C43C5EB12875">
    <w:name w:val="A22E0DA446EB4498B414C43C5EB12875"/>
    <w:rsid w:val="00010F13"/>
    <w:pPr>
      <w:spacing w:after="200" w:line="276" w:lineRule="auto"/>
    </w:pPr>
    <w:rPr>
      <w:rFonts w:eastAsiaTheme="minorHAnsi"/>
      <w:lang w:eastAsia="en-US"/>
    </w:rPr>
  </w:style>
  <w:style w:type="paragraph" w:customStyle="1" w:styleId="4B35C832DD8040A0ACC9AF204392D4EE">
    <w:name w:val="4B35C832DD8040A0ACC9AF204392D4EE"/>
    <w:rsid w:val="00010F13"/>
    <w:pPr>
      <w:spacing w:after="200" w:line="276" w:lineRule="auto"/>
    </w:pPr>
    <w:rPr>
      <w:rFonts w:eastAsiaTheme="minorHAnsi"/>
      <w:lang w:eastAsia="en-US"/>
    </w:rPr>
  </w:style>
  <w:style w:type="paragraph" w:customStyle="1" w:styleId="9E6B390ECA1A4370ACBFEBE7595F30C8">
    <w:name w:val="9E6B390ECA1A4370ACBFEBE7595F30C8"/>
    <w:rsid w:val="00010F13"/>
    <w:pPr>
      <w:spacing w:after="200" w:line="276" w:lineRule="auto"/>
    </w:pPr>
    <w:rPr>
      <w:rFonts w:eastAsiaTheme="minorHAnsi"/>
      <w:lang w:eastAsia="en-US"/>
    </w:rPr>
  </w:style>
  <w:style w:type="paragraph" w:customStyle="1" w:styleId="98A5D82E701F45A296DD7204F56A5AB4">
    <w:name w:val="98A5D82E701F45A296DD7204F56A5AB4"/>
    <w:rsid w:val="00010F13"/>
    <w:pPr>
      <w:spacing w:after="200" w:line="276" w:lineRule="auto"/>
    </w:pPr>
    <w:rPr>
      <w:rFonts w:eastAsiaTheme="minorHAnsi"/>
      <w:lang w:eastAsia="en-US"/>
    </w:rPr>
  </w:style>
  <w:style w:type="paragraph" w:customStyle="1" w:styleId="E74B472330604C7E9E3BFE5C8205B6FB">
    <w:name w:val="E74B472330604C7E9E3BFE5C8205B6FB"/>
    <w:rsid w:val="00010F13"/>
    <w:pPr>
      <w:spacing w:after="200" w:line="276" w:lineRule="auto"/>
    </w:pPr>
    <w:rPr>
      <w:rFonts w:eastAsiaTheme="minorHAnsi"/>
      <w:lang w:eastAsia="en-US"/>
    </w:rPr>
  </w:style>
  <w:style w:type="paragraph" w:customStyle="1" w:styleId="1D4CE51A72CF4EB8950CE24F335A8B91">
    <w:name w:val="1D4CE51A72CF4EB8950CE24F335A8B91"/>
    <w:rsid w:val="00010F13"/>
    <w:pPr>
      <w:spacing w:after="200" w:line="276" w:lineRule="auto"/>
    </w:pPr>
    <w:rPr>
      <w:rFonts w:eastAsiaTheme="minorHAnsi"/>
      <w:lang w:eastAsia="en-US"/>
    </w:rPr>
  </w:style>
  <w:style w:type="paragraph" w:customStyle="1" w:styleId="9255853EA69C405C945EF84FC6288DC9">
    <w:name w:val="9255853EA69C405C945EF84FC6288DC9"/>
    <w:rsid w:val="00010F13"/>
    <w:pPr>
      <w:spacing w:after="200" w:line="276" w:lineRule="auto"/>
    </w:pPr>
    <w:rPr>
      <w:rFonts w:eastAsiaTheme="minorHAnsi"/>
      <w:lang w:eastAsia="en-US"/>
    </w:rPr>
  </w:style>
  <w:style w:type="paragraph" w:customStyle="1" w:styleId="4E5E85A8AFF54C53BBEE2E3C1214D923">
    <w:name w:val="4E5E85A8AFF54C53BBEE2E3C1214D923"/>
    <w:rsid w:val="00010F13"/>
    <w:pPr>
      <w:spacing w:after="200" w:line="276" w:lineRule="auto"/>
    </w:pPr>
    <w:rPr>
      <w:rFonts w:eastAsiaTheme="minorHAnsi"/>
      <w:lang w:eastAsia="en-US"/>
    </w:rPr>
  </w:style>
  <w:style w:type="paragraph" w:customStyle="1" w:styleId="AB62171E102944658C7AD32E8C61A4E8">
    <w:name w:val="AB62171E102944658C7AD32E8C61A4E8"/>
    <w:rsid w:val="00010F13"/>
    <w:pPr>
      <w:spacing w:after="200" w:line="276" w:lineRule="auto"/>
    </w:pPr>
    <w:rPr>
      <w:rFonts w:eastAsiaTheme="minorHAnsi"/>
      <w:lang w:eastAsia="en-US"/>
    </w:rPr>
  </w:style>
  <w:style w:type="paragraph" w:customStyle="1" w:styleId="75FB496A80F54BF8806B6BBFF290721F">
    <w:name w:val="75FB496A80F54BF8806B6BBFF290721F"/>
    <w:rsid w:val="00010F13"/>
    <w:pPr>
      <w:spacing w:after="200" w:line="276" w:lineRule="auto"/>
    </w:pPr>
    <w:rPr>
      <w:rFonts w:eastAsiaTheme="minorHAnsi"/>
      <w:lang w:eastAsia="en-US"/>
    </w:rPr>
  </w:style>
  <w:style w:type="paragraph" w:customStyle="1" w:styleId="BB765A92C9514A2197850F1247668527">
    <w:name w:val="BB765A92C9514A2197850F1247668527"/>
    <w:rsid w:val="00010F13"/>
    <w:pPr>
      <w:spacing w:after="200" w:line="276" w:lineRule="auto"/>
    </w:pPr>
    <w:rPr>
      <w:rFonts w:eastAsiaTheme="minorHAnsi"/>
      <w:lang w:eastAsia="en-US"/>
    </w:rPr>
  </w:style>
  <w:style w:type="paragraph" w:customStyle="1" w:styleId="B0C439CDC895473F9E9705E8419541051">
    <w:name w:val="B0C439CDC895473F9E9705E8419541051"/>
    <w:rsid w:val="00010F13"/>
    <w:pPr>
      <w:spacing w:after="200" w:line="276" w:lineRule="auto"/>
    </w:pPr>
    <w:rPr>
      <w:rFonts w:eastAsiaTheme="minorHAnsi"/>
      <w:lang w:eastAsia="en-US"/>
    </w:rPr>
  </w:style>
  <w:style w:type="paragraph" w:customStyle="1" w:styleId="D8153387093C44D7962D2DB96D82E440">
    <w:name w:val="D8153387093C44D7962D2DB96D82E440"/>
    <w:rsid w:val="00010F13"/>
    <w:pPr>
      <w:spacing w:after="200" w:line="276" w:lineRule="auto"/>
    </w:pPr>
    <w:rPr>
      <w:rFonts w:eastAsiaTheme="minorHAnsi"/>
      <w:lang w:eastAsia="en-US"/>
    </w:rPr>
  </w:style>
  <w:style w:type="paragraph" w:customStyle="1" w:styleId="60BE56A0E9D446AA8501AC37CD5DB6A6">
    <w:name w:val="60BE56A0E9D446AA8501AC37CD5DB6A6"/>
    <w:rsid w:val="00010F13"/>
    <w:pPr>
      <w:spacing w:after="200" w:line="276" w:lineRule="auto"/>
    </w:pPr>
    <w:rPr>
      <w:rFonts w:eastAsiaTheme="minorHAnsi"/>
      <w:lang w:eastAsia="en-US"/>
    </w:rPr>
  </w:style>
  <w:style w:type="paragraph" w:customStyle="1" w:styleId="D46EEAB979514A8D82B33DDC260EEBEF">
    <w:name w:val="D46EEAB979514A8D82B33DDC260EEBEF"/>
    <w:rsid w:val="00010F13"/>
    <w:pPr>
      <w:spacing w:after="200" w:line="276" w:lineRule="auto"/>
    </w:pPr>
    <w:rPr>
      <w:rFonts w:eastAsiaTheme="minorHAnsi"/>
      <w:lang w:eastAsia="en-US"/>
    </w:rPr>
  </w:style>
  <w:style w:type="paragraph" w:customStyle="1" w:styleId="1987802FA8A64717B429DE537E6F4578">
    <w:name w:val="1987802FA8A64717B429DE537E6F4578"/>
    <w:rsid w:val="00010F13"/>
    <w:pPr>
      <w:spacing w:after="200" w:line="276" w:lineRule="auto"/>
    </w:pPr>
    <w:rPr>
      <w:rFonts w:eastAsiaTheme="minorHAnsi"/>
      <w:lang w:eastAsia="en-US"/>
    </w:rPr>
  </w:style>
  <w:style w:type="paragraph" w:customStyle="1" w:styleId="B9D60D9B3ED5448BBF828112A7B32193">
    <w:name w:val="B9D60D9B3ED5448BBF828112A7B32193"/>
    <w:rsid w:val="00010F13"/>
    <w:pPr>
      <w:spacing w:after="200" w:line="276" w:lineRule="auto"/>
    </w:pPr>
    <w:rPr>
      <w:rFonts w:eastAsiaTheme="minorHAnsi"/>
      <w:lang w:eastAsia="en-US"/>
    </w:rPr>
  </w:style>
  <w:style w:type="paragraph" w:customStyle="1" w:styleId="3603AB3EEE0F42BCBDF375A8F103BA65">
    <w:name w:val="3603AB3EEE0F42BCBDF375A8F103BA65"/>
    <w:rsid w:val="00010F13"/>
    <w:pPr>
      <w:spacing w:after="200" w:line="276" w:lineRule="auto"/>
    </w:pPr>
    <w:rPr>
      <w:rFonts w:eastAsiaTheme="minorHAnsi"/>
      <w:lang w:eastAsia="en-US"/>
    </w:rPr>
  </w:style>
  <w:style w:type="paragraph" w:customStyle="1" w:styleId="BB2E11373D5A4B5C958E8B3B4B729670">
    <w:name w:val="BB2E11373D5A4B5C958E8B3B4B729670"/>
    <w:rsid w:val="00010F13"/>
    <w:pPr>
      <w:spacing w:after="200" w:line="276" w:lineRule="auto"/>
    </w:pPr>
    <w:rPr>
      <w:rFonts w:eastAsiaTheme="minorHAnsi"/>
      <w:lang w:eastAsia="en-US"/>
    </w:rPr>
  </w:style>
  <w:style w:type="paragraph" w:customStyle="1" w:styleId="5D8511F932BE442084D62C933DC53BD8">
    <w:name w:val="5D8511F932BE442084D62C933DC53BD8"/>
    <w:rsid w:val="00010F13"/>
    <w:pPr>
      <w:spacing w:after="200" w:line="276" w:lineRule="auto"/>
    </w:pPr>
    <w:rPr>
      <w:rFonts w:eastAsiaTheme="minorHAnsi"/>
      <w:lang w:eastAsia="en-US"/>
    </w:rPr>
  </w:style>
  <w:style w:type="paragraph" w:customStyle="1" w:styleId="50DC968A157841ED8A1CDD7740DCD1A9">
    <w:name w:val="50DC968A157841ED8A1CDD7740DCD1A9"/>
    <w:rsid w:val="00010F13"/>
    <w:pPr>
      <w:spacing w:after="200" w:line="276" w:lineRule="auto"/>
    </w:pPr>
    <w:rPr>
      <w:rFonts w:eastAsiaTheme="minorHAnsi"/>
      <w:lang w:eastAsia="en-US"/>
    </w:rPr>
  </w:style>
  <w:style w:type="paragraph" w:customStyle="1" w:styleId="295254A47BDE408CAECE4CDFA0CF4E0A">
    <w:name w:val="295254A47BDE408CAECE4CDFA0CF4E0A"/>
    <w:rsid w:val="00010F13"/>
    <w:pPr>
      <w:spacing w:after="200" w:line="276" w:lineRule="auto"/>
    </w:pPr>
    <w:rPr>
      <w:rFonts w:eastAsiaTheme="minorHAnsi"/>
      <w:lang w:eastAsia="en-US"/>
    </w:rPr>
  </w:style>
  <w:style w:type="paragraph" w:customStyle="1" w:styleId="800F0B66AA3E49BF969296656DAFFF3A">
    <w:name w:val="800F0B66AA3E49BF969296656DAFFF3A"/>
    <w:rsid w:val="00010F13"/>
    <w:pPr>
      <w:spacing w:after="200" w:line="276" w:lineRule="auto"/>
    </w:pPr>
    <w:rPr>
      <w:rFonts w:eastAsiaTheme="minorHAnsi"/>
      <w:lang w:eastAsia="en-US"/>
    </w:rPr>
  </w:style>
  <w:style w:type="paragraph" w:customStyle="1" w:styleId="C4E2D9ECECAC4F63A3705BD0514D5DA4">
    <w:name w:val="C4E2D9ECECAC4F63A3705BD0514D5DA4"/>
    <w:rsid w:val="00010F13"/>
    <w:pPr>
      <w:spacing w:after="200" w:line="276" w:lineRule="auto"/>
    </w:pPr>
    <w:rPr>
      <w:rFonts w:eastAsiaTheme="minorHAnsi"/>
      <w:lang w:eastAsia="en-US"/>
    </w:rPr>
  </w:style>
  <w:style w:type="paragraph" w:customStyle="1" w:styleId="EB976C30952E458B8A58B241FF85D555">
    <w:name w:val="EB976C30952E458B8A58B241FF85D555"/>
    <w:rsid w:val="00010F13"/>
    <w:pPr>
      <w:spacing w:after="200" w:line="276" w:lineRule="auto"/>
    </w:pPr>
    <w:rPr>
      <w:rFonts w:eastAsiaTheme="minorHAnsi"/>
      <w:lang w:eastAsia="en-US"/>
    </w:rPr>
  </w:style>
  <w:style w:type="paragraph" w:customStyle="1" w:styleId="CF2A49D15DF94284935D8B67EED510A5">
    <w:name w:val="CF2A49D15DF94284935D8B67EED510A5"/>
    <w:rsid w:val="0003653B"/>
    <w:rPr>
      <w:lang w:val="en-US" w:eastAsia="en-US"/>
    </w:rPr>
  </w:style>
  <w:style w:type="paragraph" w:customStyle="1" w:styleId="EB43F41A3DC8483386B0D9D68E90CDE4">
    <w:name w:val="EB43F41A3DC8483386B0D9D68E90CDE4"/>
    <w:rsid w:val="0003653B"/>
    <w:rPr>
      <w:lang w:val="en-US" w:eastAsia="en-US"/>
    </w:rPr>
  </w:style>
  <w:style w:type="paragraph" w:customStyle="1" w:styleId="69D59CEC81D048A98DFF60D36113FEB9">
    <w:name w:val="69D59CEC81D048A98DFF60D36113FEB9"/>
    <w:rsid w:val="0003653B"/>
    <w:rPr>
      <w:lang w:val="en-US" w:eastAsia="en-US"/>
    </w:rPr>
  </w:style>
  <w:style w:type="paragraph" w:customStyle="1" w:styleId="0B05F90A59B54B18B0899611C5590FEB">
    <w:name w:val="0B05F90A59B54B18B0899611C5590FEB"/>
    <w:rsid w:val="0003653B"/>
    <w:rPr>
      <w:lang w:val="en-US" w:eastAsia="en-US"/>
    </w:rPr>
  </w:style>
  <w:style w:type="paragraph" w:customStyle="1" w:styleId="CDA563DA2FBF4DB0A86160208A3F730B">
    <w:name w:val="CDA563DA2FBF4DB0A86160208A3F730B"/>
    <w:rsid w:val="0003653B"/>
    <w:rPr>
      <w:lang w:val="en-US" w:eastAsia="en-US"/>
    </w:rPr>
  </w:style>
  <w:style w:type="paragraph" w:customStyle="1" w:styleId="3172729904C84B26AF514E9D77844D85">
    <w:name w:val="3172729904C84B26AF514E9D77844D85"/>
    <w:rsid w:val="0003653B"/>
    <w:rPr>
      <w:lang w:val="en-US" w:eastAsia="en-US"/>
    </w:rPr>
  </w:style>
  <w:style w:type="paragraph" w:customStyle="1" w:styleId="DDD7571348744F00BBA6AFDBD110BA0B">
    <w:name w:val="DDD7571348744F00BBA6AFDBD110BA0B"/>
    <w:rsid w:val="0003653B"/>
    <w:rPr>
      <w:lang w:val="en-US" w:eastAsia="en-US"/>
    </w:rPr>
  </w:style>
  <w:style w:type="paragraph" w:customStyle="1" w:styleId="A8823021BBCE4260A38B6BDE7FCA7BAB">
    <w:name w:val="A8823021BBCE4260A38B6BDE7FCA7BAB"/>
    <w:rsid w:val="0003653B"/>
    <w:rPr>
      <w:lang w:val="en-US" w:eastAsia="en-US"/>
    </w:rPr>
  </w:style>
  <w:style w:type="paragraph" w:customStyle="1" w:styleId="05AD51799356415397CFC153CEA6A147">
    <w:name w:val="05AD51799356415397CFC153CEA6A147"/>
    <w:rsid w:val="0003653B"/>
    <w:rPr>
      <w:lang w:val="en-US" w:eastAsia="en-US"/>
    </w:rPr>
  </w:style>
  <w:style w:type="paragraph" w:customStyle="1" w:styleId="DC71B007CB2145F18D01C713707E1633">
    <w:name w:val="DC71B007CB2145F18D01C713707E1633"/>
    <w:rsid w:val="0003653B"/>
    <w:rPr>
      <w:lang w:val="en-US" w:eastAsia="en-US"/>
    </w:rPr>
  </w:style>
  <w:style w:type="paragraph" w:customStyle="1" w:styleId="0E83D8DABD83426CB1FD5A4C86372AC6">
    <w:name w:val="0E83D8DABD83426CB1FD5A4C86372AC6"/>
    <w:rsid w:val="0003653B"/>
    <w:rPr>
      <w:lang w:val="en-US" w:eastAsia="en-US"/>
    </w:rPr>
  </w:style>
  <w:style w:type="paragraph" w:customStyle="1" w:styleId="9352BC8A759140B6A25CFB64684B461B">
    <w:name w:val="9352BC8A759140B6A25CFB64684B461B"/>
    <w:rsid w:val="0003653B"/>
    <w:rPr>
      <w:lang w:val="en-US" w:eastAsia="en-US"/>
    </w:rPr>
  </w:style>
  <w:style w:type="paragraph" w:customStyle="1" w:styleId="E2D09D101C364E239D586103369F76B7">
    <w:name w:val="E2D09D101C364E239D586103369F76B7"/>
    <w:rsid w:val="0003653B"/>
    <w:rPr>
      <w:lang w:val="en-US" w:eastAsia="en-US"/>
    </w:rPr>
  </w:style>
  <w:style w:type="paragraph" w:customStyle="1" w:styleId="86CBCEBB96954FD29DEDAC6C8A9BE270">
    <w:name w:val="86CBCEBB96954FD29DEDAC6C8A9BE270"/>
    <w:rsid w:val="0003653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FC3482-5F49-4666-B672-F8CED92AE00F}">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racleSVData>
  <generic>
    <item key="SV_QUERY_LIST_4F35BF76-6C0D-4D9B-82B2-816C12CF3733">
      <compressed size="84">eJwdijEKgDAQBOdDgSiSw/I0vsMqpWBh4+8dZIubud3Bxc3Dy8lCmM5EpZEUdqnLxa7JISUHm9/inV2s/6JqqYf+Ae3nCpA=</compressed>
    </item>
    <item key="SV_HIDDEN_GRID_QUERY_LIST_4F35BF76-6C0D-4D9B-82B2-816C12CF3733">
      <compressed size="84">eJwdijEKgDAQBOdDgSiSw/I0vsMqpWBh4+8dZIubud3Bxc3Dy8lCmM5EpZEUdqnLxa7JISUHm9/inV2s/6JqqYf+Ae3nCpA=</compressed>
    </item>
  </generic>
</OracleSVData>
</file>

<file path=customXml/item2.xml><?xml version="1.0" encoding="utf-8"?>
<TestXMLNode xmlns="Intermediary">
  <Intermediary/>
</Test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2177D-58C0-4DF2-98B3-F7BE5B53B07F}">
  <ds:schemaRefs/>
</ds:datastoreItem>
</file>

<file path=customXml/itemProps2.xml><?xml version="1.0" encoding="utf-8"?>
<ds:datastoreItem xmlns:ds="http://schemas.openxmlformats.org/officeDocument/2006/customXml" ds:itemID="{B7D30B90-7C83-4F8D-9BEB-0E93F66E6523}">
  <ds:schemaRefs>
    <ds:schemaRef ds:uri="Intermediary"/>
  </ds:schemaRefs>
</ds:datastoreItem>
</file>

<file path=customXml/itemProps3.xml><?xml version="1.0" encoding="utf-8"?>
<ds:datastoreItem xmlns:ds="http://schemas.openxmlformats.org/officeDocument/2006/customXml" ds:itemID="{0F048051-39B7-46C4-AB6A-1620CED2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Record of Advice Savings &amp; Investments (August 2013).dotx</Template>
  <TotalTime>33</TotalTime>
  <Pages>8</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Alta;Karabo Pitjeng (Succession)</dc:creator>
  <cp:keywords>RoA</cp:keywords>
  <dc:description/>
  <cp:lastModifiedBy>Armughan Ahmad</cp:lastModifiedBy>
  <cp:revision>33</cp:revision>
  <cp:lastPrinted>2022-03-17T12:36:00Z</cp:lastPrinted>
  <dcterms:created xsi:type="dcterms:W3CDTF">2022-05-27T07:54:00Z</dcterms:created>
  <dcterms:modified xsi:type="dcterms:W3CDTF">2022-06-24T10:30:00Z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631521776</vt:i4>
  </property>
</Properties>
</file>